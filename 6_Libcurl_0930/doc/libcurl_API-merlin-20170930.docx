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3"/>
        <w:ind w:firstLine="0" w:firstLineChars="0"/>
        <w:jc w:val="both"/>
        <w:rPr>
          <w:rFonts w:hint="eastAsia"/>
          <w:sz w:val="72"/>
        </w:rPr>
      </w:pPr>
      <w:bookmarkStart w:id="0" w:name="_Toc216067099"/>
    </w:p>
    <w:p>
      <w:pPr>
        <w:rPr>
          <w:rFonts w:hint="eastAsia"/>
        </w:rPr>
      </w:pPr>
    </w:p>
    <w:bookmarkEnd w:id="0"/>
    <w:p>
      <w:pPr>
        <w:pStyle w:val="33"/>
        <w:ind w:left="0" w:leftChars="0" w:firstLine="0" w:firstLineChars="0"/>
        <w:jc w:val="center"/>
        <w:rPr>
          <w:rFonts w:hint="eastAsia"/>
          <w:lang w:val="en-US" w:eastAsia="zh-CN"/>
        </w:rPr>
      </w:pPr>
      <w:bookmarkStart w:id="1" w:name="_Toc29488"/>
      <w:r>
        <w:rPr>
          <w:rFonts w:hint="eastAsia"/>
          <w:sz w:val="72"/>
          <w:lang w:val="en-US" w:eastAsia="zh-CN"/>
        </w:rPr>
        <w:t>Libcurl库的使用</w:t>
      </w:r>
      <w:bookmarkEnd w:id="1"/>
    </w:p>
    <w:p/>
    <w:p>
      <w:r>
        <w:rPr>
          <w:rFonts w:hint="eastAsia"/>
        </w:rPr>
        <w:softHyphen/>
      </w:r>
      <w:r>
        <w:rPr>
          <w:rFonts w:hint="eastAsia"/>
        </w:rPr>
        <w:softHyphen/>
      </w:r>
    </w:p>
    <w:p/>
    <w:tbl>
      <w:tblPr>
        <w:tblStyle w:val="42"/>
        <w:tblW w:w="10490"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733"/>
        <w:gridCol w:w="1030"/>
        <w:gridCol w:w="1646"/>
        <w:gridCol w:w="608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33" w:type="dxa"/>
          </w:tcPr>
          <w:p>
            <w:pPr>
              <w:jc w:val="left"/>
              <w:rPr>
                <w:rFonts w:hint="eastAsia" w:eastAsia="微软雅黑"/>
                <w:b/>
                <w:sz w:val="24"/>
                <w:lang w:eastAsia="zh-CN"/>
              </w:rPr>
            </w:pPr>
            <w:r>
              <w:rPr>
                <w:rFonts w:hint="eastAsia"/>
                <w:b/>
                <w:sz w:val="24"/>
                <w:lang w:eastAsia="zh-CN"/>
              </w:rPr>
              <w:t>时间</w:t>
            </w:r>
          </w:p>
        </w:tc>
        <w:tc>
          <w:tcPr>
            <w:tcW w:w="1030" w:type="dxa"/>
          </w:tcPr>
          <w:p>
            <w:pPr>
              <w:jc w:val="left"/>
              <w:rPr>
                <w:rFonts w:hint="eastAsia" w:eastAsia="微软雅黑"/>
                <w:sz w:val="24"/>
                <w:lang w:eastAsia="zh-CN"/>
              </w:rPr>
            </w:pPr>
            <w:r>
              <w:rPr>
                <w:rFonts w:hint="eastAsia"/>
                <w:b/>
                <w:sz w:val="24"/>
                <w:lang w:eastAsia="zh-CN"/>
              </w:rPr>
              <w:t>版本</w:t>
            </w:r>
          </w:p>
        </w:tc>
        <w:tc>
          <w:tcPr>
            <w:tcW w:w="1646" w:type="dxa"/>
          </w:tcPr>
          <w:p>
            <w:pPr>
              <w:jc w:val="left"/>
              <w:rPr>
                <w:rFonts w:hint="eastAsia" w:eastAsia="微软雅黑"/>
                <w:b/>
                <w:sz w:val="24"/>
                <w:lang w:eastAsia="zh-CN"/>
              </w:rPr>
            </w:pPr>
            <w:r>
              <w:rPr>
                <w:rFonts w:hint="eastAsia"/>
                <w:b/>
                <w:sz w:val="24"/>
                <w:lang w:eastAsia="zh-CN"/>
              </w:rPr>
              <w:t>作者</w:t>
            </w:r>
          </w:p>
        </w:tc>
        <w:tc>
          <w:tcPr>
            <w:tcW w:w="6081" w:type="dxa"/>
          </w:tcPr>
          <w:p>
            <w:pPr>
              <w:rPr>
                <w:rFonts w:hint="eastAsia" w:eastAsia="微软雅黑"/>
                <w:sz w:val="24"/>
                <w:lang w:eastAsia="zh-CN"/>
              </w:rPr>
            </w:pPr>
            <w:r>
              <w:rPr>
                <w:rFonts w:hint="eastAsia"/>
                <w:b/>
                <w:sz w:val="24"/>
                <w:lang w:eastAsia="zh-CN"/>
              </w:rPr>
              <w:t>简述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33" w:type="dxa"/>
          </w:tcPr>
          <w:p>
            <w:pPr>
              <w:rPr>
                <w:rFonts w:hint="eastAsia" w:eastAsia="微软雅黑"/>
                <w:b/>
                <w:sz w:val="24"/>
                <w:lang w:val="en-US" w:eastAsia="zh-CN"/>
              </w:rPr>
            </w:pPr>
            <w:r>
              <w:rPr>
                <w:rFonts w:hint="eastAsia"/>
                <w:b w:val="0"/>
                <w:bCs/>
                <w:sz w:val="24"/>
                <w:lang w:val="en-US" w:eastAsia="zh-CN"/>
              </w:rPr>
              <w:t>2016/09/30</w:t>
            </w:r>
          </w:p>
        </w:tc>
        <w:tc>
          <w:tcPr>
            <w:tcW w:w="1030" w:type="dxa"/>
          </w:tcPr>
          <w:p>
            <w:pPr>
              <w:rPr>
                <w:rFonts w:hint="eastAsia" w:eastAsia="微软雅黑"/>
                <w:sz w:val="24"/>
                <w:lang w:val="en-US" w:eastAsia="zh-CN"/>
              </w:rPr>
            </w:pPr>
            <w:r>
              <w:rPr>
                <w:rFonts w:hint="eastAsia"/>
                <w:sz w:val="24"/>
                <w:lang w:val="en-US" w:eastAsia="zh-CN"/>
              </w:rPr>
              <w:t>V1.0</w:t>
            </w:r>
          </w:p>
        </w:tc>
        <w:tc>
          <w:tcPr>
            <w:tcW w:w="1646" w:type="dxa"/>
          </w:tcPr>
          <w:p>
            <w:pPr>
              <w:rPr>
                <w:rFonts w:hint="eastAsia" w:eastAsia="微软雅黑"/>
                <w:b/>
                <w:sz w:val="24"/>
                <w:lang w:val="en-US" w:eastAsia="zh-CN"/>
              </w:rPr>
            </w:pPr>
            <w:r>
              <w:rPr>
                <w:rFonts w:hint="eastAsia"/>
                <w:b/>
                <w:sz w:val="24"/>
                <w:lang w:val="en-US" w:eastAsia="zh-CN"/>
              </w:rPr>
              <w:t>Merlin</w:t>
            </w:r>
          </w:p>
        </w:tc>
        <w:tc>
          <w:tcPr>
            <w:tcW w:w="6081" w:type="dxa"/>
          </w:tcPr>
          <w:p>
            <w:pPr>
              <w:rPr>
                <w:rFonts w:hint="eastAsia" w:eastAsia="微软雅黑"/>
                <w:sz w:val="24"/>
                <w:lang w:eastAsia="zh-CN"/>
              </w:rPr>
            </w:pPr>
            <w:r>
              <w:rPr>
                <w:rFonts w:hint="eastAsia"/>
                <w:b w:val="0"/>
                <w:bCs/>
                <w:sz w:val="24"/>
                <w:lang w:eastAsia="zh-CN"/>
              </w:rPr>
              <w:t>创建文档</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33" w:type="dxa"/>
          </w:tcPr>
          <w:p/>
        </w:tc>
        <w:tc>
          <w:tcPr>
            <w:tcW w:w="1030" w:type="dxa"/>
          </w:tcPr>
          <w:p/>
        </w:tc>
        <w:tc>
          <w:tcPr>
            <w:tcW w:w="1646" w:type="dxa"/>
          </w:tcPr>
          <w:p/>
        </w:tc>
        <w:tc>
          <w:tcPr>
            <w:tcW w:w="6081"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33" w:type="dxa"/>
          </w:tcPr>
          <w:p/>
        </w:tc>
        <w:tc>
          <w:tcPr>
            <w:tcW w:w="1030" w:type="dxa"/>
          </w:tcPr>
          <w:p/>
        </w:tc>
        <w:tc>
          <w:tcPr>
            <w:tcW w:w="1646" w:type="dxa"/>
          </w:tcPr>
          <w:p/>
        </w:tc>
        <w:tc>
          <w:tcPr>
            <w:tcW w:w="6081"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33" w:type="dxa"/>
          </w:tcPr>
          <w:p/>
        </w:tc>
        <w:tc>
          <w:tcPr>
            <w:tcW w:w="1030" w:type="dxa"/>
          </w:tcPr>
          <w:p/>
        </w:tc>
        <w:tc>
          <w:tcPr>
            <w:tcW w:w="1646" w:type="dxa"/>
          </w:tcPr>
          <w:p/>
        </w:tc>
        <w:tc>
          <w:tcPr>
            <w:tcW w:w="6081"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33" w:type="dxa"/>
          </w:tcPr>
          <w:p/>
        </w:tc>
        <w:tc>
          <w:tcPr>
            <w:tcW w:w="1030" w:type="dxa"/>
          </w:tcPr>
          <w:p/>
        </w:tc>
        <w:tc>
          <w:tcPr>
            <w:tcW w:w="1646" w:type="dxa"/>
          </w:tcPr>
          <w:p/>
        </w:tc>
        <w:tc>
          <w:tcPr>
            <w:tcW w:w="6081" w:type="dxa"/>
          </w:tcPr>
          <w:p/>
        </w:tc>
      </w:tr>
    </w:tbl>
    <w:p>
      <w:pPr>
        <w:rPr>
          <w:rFonts w:hint="eastAsia"/>
          <w:sz w:val="28"/>
          <w:lang w:val="en-US" w:eastAsia="zh-CN"/>
        </w:rPr>
      </w:pPr>
      <w:r>
        <w:rPr>
          <w:rFonts w:hint="eastAsia"/>
          <w:sz w:val="28"/>
          <w:lang w:val="en-US" w:eastAsia="zh-CN"/>
        </w:rPr>
        <w:t>参考：</w:t>
      </w:r>
      <w:r>
        <w:rPr>
          <w:rFonts w:hint="eastAsia"/>
          <w:sz w:val="28"/>
          <w:lang w:val="en-US" w:eastAsia="zh-CN"/>
        </w:rPr>
        <w:fldChar w:fldCharType="begin"/>
      </w:r>
      <w:r>
        <w:rPr>
          <w:rFonts w:hint="eastAsia"/>
          <w:sz w:val="28"/>
          <w:lang w:val="en-US" w:eastAsia="zh-CN"/>
        </w:rPr>
        <w:instrText xml:space="preserve"> HYPERLINK "http://www.cnblogs.com/moodlxs/archive/2012/10/15/2724318.html" </w:instrText>
      </w:r>
      <w:r>
        <w:rPr>
          <w:rFonts w:hint="eastAsia"/>
          <w:sz w:val="28"/>
          <w:lang w:val="en-US" w:eastAsia="zh-CN"/>
        </w:rPr>
        <w:fldChar w:fldCharType="separate"/>
      </w:r>
      <w:r>
        <w:rPr>
          <w:rStyle w:val="38"/>
          <w:rFonts w:hint="eastAsia"/>
          <w:sz w:val="28"/>
          <w:lang w:val="en-US" w:eastAsia="zh-CN"/>
        </w:rPr>
        <w:t>http://www.cnblogs.com/moodlxs/archive/2012/10/15/2724318.html</w:t>
      </w:r>
      <w:r>
        <w:rPr>
          <w:rFonts w:hint="eastAsia"/>
          <w:sz w:val="28"/>
          <w:lang w:val="en-US" w:eastAsia="zh-CN"/>
        </w:rPr>
        <w:fldChar w:fldCharType="end"/>
      </w:r>
    </w:p>
    <w:p>
      <w:pPr>
        <w:rPr>
          <w:rFonts w:hint="eastAsia"/>
          <w:sz w:val="28"/>
          <w:lang w:val="en-US" w:eastAsia="zh-CN"/>
        </w:rPr>
      </w:pPr>
    </w:p>
    <w:p>
      <w:pPr>
        <w:jc w:val="center"/>
        <w:rPr>
          <w:b/>
          <w:sz w:val="28"/>
        </w:rPr>
      </w:pPr>
      <w:r>
        <w:rPr>
          <w:rFonts w:hint="eastAsia"/>
          <w:b/>
          <w:sz w:val="28"/>
        </w:rPr>
        <w:t>目录</w:t>
      </w:r>
    </w:p>
    <w:p>
      <w:pPr>
        <w:pStyle w:val="24"/>
        <w:tabs>
          <w:tab w:val="right" w:leader="dot" w:pos="10466"/>
          <w:tab w:val="clear" w:pos="10194"/>
        </w:tabs>
      </w:pPr>
      <w:r>
        <w:rPr>
          <w:caps/>
          <w:szCs w:val="18"/>
        </w:rPr>
        <w:fldChar w:fldCharType="begin"/>
      </w:r>
      <w:r>
        <w:rPr>
          <w:caps/>
          <w:szCs w:val="18"/>
        </w:rPr>
        <w:instrText xml:space="preserve"> TOC \o "1-2" \h \z </w:instrText>
      </w:r>
      <w:r>
        <w:rPr>
          <w:caps/>
          <w:szCs w:val="18"/>
        </w:rPr>
        <w:fldChar w:fldCharType="separate"/>
      </w:r>
      <w:r>
        <w:rPr>
          <w:caps/>
          <w:szCs w:val="18"/>
        </w:rPr>
        <w:fldChar w:fldCharType="begin"/>
      </w:r>
      <w:r>
        <w:rPr>
          <w:caps/>
          <w:szCs w:val="18"/>
        </w:rPr>
        <w:instrText xml:space="preserve"> HYPERLINK \l _Toc29488 </w:instrText>
      </w:r>
      <w:r>
        <w:rPr>
          <w:caps/>
          <w:szCs w:val="18"/>
        </w:rPr>
        <w:fldChar w:fldCharType="separate"/>
      </w:r>
      <w:r>
        <w:rPr>
          <w:rFonts w:hint="eastAsia"/>
          <w:lang w:val="en-US" w:eastAsia="zh-CN"/>
        </w:rPr>
        <w:t>Libcurl库的使用</w:t>
      </w:r>
      <w:r>
        <w:tab/>
      </w:r>
      <w:r>
        <w:fldChar w:fldCharType="begin"/>
      </w:r>
      <w:r>
        <w:instrText xml:space="preserve"> PAGEREF _Toc29488 </w:instrText>
      </w:r>
      <w:r>
        <w:fldChar w:fldCharType="separate"/>
      </w:r>
      <w:r>
        <w:t>1</w:t>
      </w:r>
      <w:r>
        <w:fldChar w:fldCharType="end"/>
      </w:r>
      <w:r>
        <w:rPr>
          <w:caps/>
          <w:szCs w:val="18"/>
        </w:rPr>
        <w:fldChar w:fldCharType="end"/>
      </w:r>
    </w:p>
    <w:p>
      <w:pPr>
        <w:pStyle w:val="24"/>
        <w:tabs>
          <w:tab w:val="right" w:leader="dot" w:pos="10466"/>
          <w:tab w:val="clear" w:pos="10194"/>
        </w:tabs>
      </w:pPr>
      <w:r>
        <w:rPr>
          <w:rFonts w:ascii="微软雅黑" w:hAnsi="微软雅黑" w:eastAsia="微软雅黑" w:cs="Times New Roman"/>
          <w:bCs/>
          <w:i/>
          <w:caps/>
          <w:kern w:val="2"/>
          <w:szCs w:val="18"/>
          <w:lang w:val="en-US" w:eastAsia="zh-CN" w:bidi="ar-SA"/>
        </w:rPr>
        <w:fldChar w:fldCharType="begin"/>
      </w:r>
      <w:r>
        <w:rPr>
          <w:rFonts w:ascii="微软雅黑" w:hAnsi="微软雅黑" w:eastAsia="微软雅黑" w:cs="Times New Roman"/>
          <w:bCs/>
          <w:i/>
          <w:caps/>
          <w:kern w:val="2"/>
          <w:szCs w:val="18"/>
          <w:lang w:val="en-US" w:eastAsia="zh-CN" w:bidi="ar-SA"/>
        </w:rPr>
        <w:instrText xml:space="preserve"> HYPERLINK \l _Toc8436 </w:instrText>
      </w:r>
      <w:r>
        <w:rPr>
          <w:rFonts w:ascii="微软雅黑" w:hAnsi="微软雅黑" w:eastAsia="微软雅黑" w:cs="Times New Roman"/>
          <w:bCs/>
          <w:i/>
          <w:caps/>
          <w:kern w:val="2"/>
          <w:szCs w:val="18"/>
          <w:lang w:val="en-US" w:eastAsia="zh-CN" w:bidi="ar-SA"/>
        </w:rPr>
        <w:fldChar w:fldCharType="separate"/>
      </w:r>
      <w:r>
        <w:rPr>
          <w:rFonts w:hint="eastAsia" w:eastAsia="宋体"/>
          <w:b/>
          <w:i w:val="0"/>
        </w:rPr>
        <w:t xml:space="preserve">1. </w:t>
      </w:r>
      <w:r>
        <w:rPr>
          <w:rFonts w:hint="eastAsia"/>
          <w:lang w:eastAsia="zh-CN"/>
        </w:rPr>
        <w:t>基本理论知识</w:t>
      </w:r>
      <w:r>
        <w:tab/>
      </w:r>
      <w:r>
        <w:fldChar w:fldCharType="begin"/>
      </w:r>
      <w:r>
        <w:instrText xml:space="preserve"> PAGEREF _Toc8436 </w:instrText>
      </w:r>
      <w:r>
        <w:fldChar w:fldCharType="separate"/>
      </w:r>
      <w:r>
        <w:t>2</w:t>
      </w:r>
      <w:r>
        <w:fldChar w:fldCharType="end"/>
      </w:r>
      <w:r>
        <w:rPr>
          <w:rFonts w:ascii="微软雅黑" w:hAnsi="微软雅黑" w:eastAsia="微软雅黑" w:cs="Times New Roman"/>
          <w:bCs/>
          <w:i/>
          <w:caps/>
          <w:kern w:val="2"/>
          <w:szCs w:val="18"/>
          <w:lang w:val="en-US" w:eastAsia="zh-CN" w:bidi="ar-SA"/>
        </w:rPr>
        <w:fldChar w:fldCharType="end"/>
      </w:r>
    </w:p>
    <w:p>
      <w:pPr>
        <w:pStyle w:val="29"/>
        <w:tabs>
          <w:tab w:val="right" w:leader="dot" w:pos="10466"/>
          <w:tab w:val="clear" w:pos="10194"/>
        </w:tabs>
      </w:pPr>
      <w:r>
        <w:rPr>
          <w:rFonts w:ascii="微软雅黑" w:hAnsi="微软雅黑" w:eastAsia="微软雅黑" w:cs="Times New Roman"/>
          <w:bCs/>
          <w:i/>
          <w:caps/>
          <w:kern w:val="2"/>
          <w:szCs w:val="18"/>
          <w:lang w:val="en-US" w:eastAsia="zh-CN" w:bidi="ar-SA"/>
        </w:rPr>
        <w:fldChar w:fldCharType="begin"/>
      </w:r>
      <w:r>
        <w:rPr>
          <w:rFonts w:ascii="微软雅黑" w:hAnsi="微软雅黑" w:eastAsia="微软雅黑" w:cs="Times New Roman"/>
          <w:bCs/>
          <w:i/>
          <w:caps/>
          <w:kern w:val="2"/>
          <w:szCs w:val="18"/>
          <w:lang w:val="en-US" w:eastAsia="zh-CN" w:bidi="ar-SA"/>
        </w:rPr>
        <w:instrText xml:space="preserve"> HYPERLINK \l _Toc20928 </w:instrText>
      </w:r>
      <w:r>
        <w:rPr>
          <w:rFonts w:ascii="微软雅黑" w:hAnsi="微软雅黑" w:eastAsia="微软雅黑" w:cs="Times New Roman"/>
          <w:bCs/>
          <w:i/>
          <w:caps/>
          <w:kern w:val="2"/>
          <w:szCs w:val="18"/>
          <w:lang w:val="en-US" w:eastAsia="zh-CN" w:bidi="ar-SA"/>
        </w:rPr>
        <w:fldChar w:fldCharType="separate"/>
      </w:r>
      <w:r>
        <w:rPr>
          <w:rFonts w:hint="eastAsia" w:eastAsia="宋体"/>
          <w:b w:val="0"/>
          <w:i w:val="0"/>
        </w:rPr>
        <w:t xml:space="preserve">1.1 </w:t>
      </w:r>
      <w:r>
        <w:rPr>
          <w:rFonts w:hint="eastAsia"/>
          <w:lang w:val="en-US" w:eastAsia="zh-CN"/>
        </w:rPr>
        <w:t>Libcur基本框架</w:t>
      </w:r>
      <w:r>
        <w:tab/>
      </w:r>
      <w:r>
        <w:fldChar w:fldCharType="begin"/>
      </w:r>
      <w:r>
        <w:instrText xml:space="preserve"> PAGEREF _Toc20928 </w:instrText>
      </w:r>
      <w:r>
        <w:fldChar w:fldCharType="separate"/>
      </w:r>
      <w:r>
        <w:t>2</w:t>
      </w:r>
      <w:r>
        <w:fldChar w:fldCharType="end"/>
      </w:r>
      <w:r>
        <w:rPr>
          <w:rFonts w:ascii="微软雅黑" w:hAnsi="微软雅黑" w:eastAsia="微软雅黑" w:cs="Times New Roman"/>
          <w:bCs/>
          <w:i/>
          <w:caps/>
          <w:kern w:val="2"/>
          <w:szCs w:val="18"/>
          <w:lang w:val="en-US" w:eastAsia="zh-CN" w:bidi="ar-SA"/>
        </w:rPr>
        <w:fldChar w:fldCharType="end"/>
      </w:r>
    </w:p>
    <w:p>
      <w:pPr>
        <w:pStyle w:val="29"/>
        <w:tabs>
          <w:tab w:val="right" w:leader="dot" w:pos="10466"/>
          <w:tab w:val="clear" w:pos="10194"/>
        </w:tabs>
      </w:pPr>
      <w:r>
        <w:rPr>
          <w:rFonts w:ascii="微软雅黑" w:hAnsi="微软雅黑" w:eastAsia="微软雅黑" w:cs="Times New Roman"/>
          <w:bCs/>
          <w:i/>
          <w:caps/>
          <w:kern w:val="2"/>
          <w:szCs w:val="18"/>
          <w:lang w:val="en-US" w:eastAsia="zh-CN" w:bidi="ar-SA"/>
        </w:rPr>
        <w:fldChar w:fldCharType="begin"/>
      </w:r>
      <w:r>
        <w:rPr>
          <w:rFonts w:ascii="微软雅黑" w:hAnsi="微软雅黑" w:eastAsia="微软雅黑" w:cs="Times New Roman"/>
          <w:bCs/>
          <w:i/>
          <w:caps/>
          <w:kern w:val="2"/>
          <w:szCs w:val="18"/>
          <w:lang w:val="en-US" w:eastAsia="zh-CN" w:bidi="ar-SA"/>
        </w:rPr>
        <w:instrText xml:space="preserve"> HYPERLINK \l _Toc26303 </w:instrText>
      </w:r>
      <w:r>
        <w:rPr>
          <w:rFonts w:ascii="微软雅黑" w:hAnsi="微软雅黑" w:eastAsia="微软雅黑" w:cs="Times New Roman"/>
          <w:bCs/>
          <w:i/>
          <w:caps/>
          <w:kern w:val="2"/>
          <w:szCs w:val="18"/>
          <w:lang w:val="en-US" w:eastAsia="zh-CN" w:bidi="ar-SA"/>
        </w:rPr>
        <w:fldChar w:fldCharType="separate"/>
      </w:r>
      <w:r>
        <w:rPr>
          <w:rFonts w:hint="eastAsia" w:eastAsia="宋体"/>
          <w:b w:val="0"/>
          <w:i w:val="0"/>
        </w:rPr>
        <w:t xml:space="preserve">1.2 </w:t>
      </w:r>
      <w:r>
        <w:rPr>
          <w:rFonts w:hint="default"/>
          <w:lang w:val="en-US" w:eastAsia="zh-CN"/>
        </w:rPr>
        <w:t>curl_easy_setopt函数部分选项介绍</w:t>
      </w:r>
      <w:r>
        <w:tab/>
      </w:r>
      <w:r>
        <w:fldChar w:fldCharType="begin"/>
      </w:r>
      <w:r>
        <w:instrText xml:space="preserve"> PAGEREF _Toc26303 </w:instrText>
      </w:r>
      <w:r>
        <w:fldChar w:fldCharType="separate"/>
      </w:r>
      <w:r>
        <w:t>2</w:t>
      </w:r>
      <w:r>
        <w:fldChar w:fldCharType="end"/>
      </w:r>
      <w:r>
        <w:rPr>
          <w:rFonts w:ascii="微软雅黑" w:hAnsi="微软雅黑" w:eastAsia="微软雅黑" w:cs="Times New Roman"/>
          <w:bCs/>
          <w:i/>
          <w:caps/>
          <w:kern w:val="2"/>
          <w:szCs w:val="18"/>
          <w:lang w:val="en-US" w:eastAsia="zh-CN" w:bidi="ar-SA"/>
        </w:rPr>
        <w:fldChar w:fldCharType="end"/>
      </w:r>
    </w:p>
    <w:p>
      <w:pPr>
        <w:pStyle w:val="24"/>
        <w:tabs>
          <w:tab w:val="right" w:leader="dot" w:pos="10466"/>
          <w:tab w:val="clear" w:pos="10194"/>
        </w:tabs>
      </w:pPr>
      <w:r>
        <w:rPr>
          <w:rFonts w:ascii="微软雅黑" w:hAnsi="微软雅黑" w:eastAsia="微软雅黑" w:cs="Times New Roman"/>
          <w:bCs/>
          <w:i/>
          <w:caps/>
          <w:kern w:val="2"/>
          <w:szCs w:val="18"/>
          <w:lang w:val="en-US" w:eastAsia="zh-CN" w:bidi="ar-SA"/>
        </w:rPr>
        <w:fldChar w:fldCharType="begin"/>
      </w:r>
      <w:r>
        <w:rPr>
          <w:rFonts w:ascii="微软雅黑" w:hAnsi="微软雅黑" w:eastAsia="微软雅黑" w:cs="Times New Roman"/>
          <w:bCs/>
          <w:i/>
          <w:caps/>
          <w:kern w:val="2"/>
          <w:szCs w:val="18"/>
          <w:lang w:val="en-US" w:eastAsia="zh-CN" w:bidi="ar-SA"/>
        </w:rPr>
        <w:instrText xml:space="preserve"> HYPERLINK \l _Toc28810 </w:instrText>
      </w:r>
      <w:r>
        <w:rPr>
          <w:rFonts w:ascii="微软雅黑" w:hAnsi="微软雅黑" w:eastAsia="微软雅黑" w:cs="Times New Roman"/>
          <w:bCs/>
          <w:i/>
          <w:caps/>
          <w:kern w:val="2"/>
          <w:szCs w:val="18"/>
          <w:lang w:val="en-US" w:eastAsia="zh-CN" w:bidi="ar-SA"/>
        </w:rPr>
        <w:fldChar w:fldCharType="separate"/>
      </w:r>
      <w:r>
        <w:rPr>
          <w:rFonts w:hint="eastAsia" w:eastAsia="宋体"/>
          <w:b/>
          <w:i w:val="0"/>
        </w:rPr>
        <w:t xml:space="preserve">2. </w:t>
      </w:r>
      <w:r>
        <w:rPr>
          <w:rFonts w:hint="eastAsia"/>
          <w:lang w:val="en-US" w:eastAsia="zh-CN"/>
        </w:rPr>
        <w:t>库相关接口的使用</w:t>
      </w:r>
      <w:r>
        <w:tab/>
      </w:r>
      <w:r>
        <w:fldChar w:fldCharType="begin"/>
      </w:r>
      <w:r>
        <w:instrText xml:space="preserve"> PAGEREF _Toc28810 </w:instrText>
      </w:r>
      <w:r>
        <w:fldChar w:fldCharType="separate"/>
      </w:r>
      <w:r>
        <w:t>3</w:t>
      </w:r>
      <w:r>
        <w:fldChar w:fldCharType="end"/>
      </w:r>
      <w:r>
        <w:rPr>
          <w:rFonts w:ascii="微软雅黑" w:hAnsi="微软雅黑" w:eastAsia="微软雅黑" w:cs="Times New Roman"/>
          <w:bCs/>
          <w:i/>
          <w:caps/>
          <w:kern w:val="2"/>
          <w:szCs w:val="18"/>
          <w:lang w:val="en-US" w:eastAsia="zh-CN" w:bidi="ar-SA"/>
        </w:rPr>
        <w:fldChar w:fldCharType="end"/>
      </w:r>
    </w:p>
    <w:p>
      <w:pPr>
        <w:pStyle w:val="29"/>
        <w:tabs>
          <w:tab w:val="right" w:leader="dot" w:pos="10466"/>
          <w:tab w:val="clear" w:pos="10194"/>
        </w:tabs>
      </w:pPr>
      <w:r>
        <w:rPr>
          <w:rFonts w:ascii="微软雅黑" w:hAnsi="微软雅黑" w:eastAsia="微软雅黑" w:cs="Times New Roman"/>
          <w:bCs/>
          <w:i/>
          <w:caps/>
          <w:kern w:val="2"/>
          <w:szCs w:val="18"/>
          <w:lang w:val="en-US" w:eastAsia="zh-CN" w:bidi="ar-SA"/>
        </w:rPr>
        <w:fldChar w:fldCharType="begin"/>
      </w:r>
      <w:r>
        <w:rPr>
          <w:rFonts w:ascii="微软雅黑" w:hAnsi="微软雅黑" w:eastAsia="微软雅黑" w:cs="Times New Roman"/>
          <w:bCs/>
          <w:i/>
          <w:caps/>
          <w:kern w:val="2"/>
          <w:szCs w:val="18"/>
          <w:lang w:val="en-US" w:eastAsia="zh-CN" w:bidi="ar-SA"/>
        </w:rPr>
        <w:instrText xml:space="preserve"> HYPERLINK \l _Toc31747 </w:instrText>
      </w:r>
      <w:r>
        <w:rPr>
          <w:rFonts w:ascii="微软雅黑" w:hAnsi="微软雅黑" w:eastAsia="微软雅黑" w:cs="Times New Roman"/>
          <w:bCs/>
          <w:i/>
          <w:caps/>
          <w:kern w:val="2"/>
          <w:szCs w:val="18"/>
          <w:lang w:val="en-US" w:eastAsia="zh-CN" w:bidi="ar-SA"/>
        </w:rPr>
        <w:fldChar w:fldCharType="separate"/>
      </w:r>
      <w:r>
        <w:rPr>
          <w:rFonts w:hint="eastAsia" w:eastAsia="宋体"/>
          <w:b w:val="0"/>
          <w:i w:val="0"/>
        </w:rPr>
        <w:t xml:space="preserve">2.1 </w:t>
      </w:r>
      <w:r>
        <w:rPr>
          <w:rFonts w:hint="default"/>
          <w:lang w:val="en-US" w:eastAsia="zh-CN"/>
        </w:rPr>
        <w:t>ccurl_easy_perform 函数说明</w:t>
      </w:r>
      <w:r>
        <w:tab/>
      </w:r>
      <w:r>
        <w:fldChar w:fldCharType="begin"/>
      </w:r>
      <w:r>
        <w:instrText xml:space="preserve"> PAGEREF _Toc31747 </w:instrText>
      </w:r>
      <w:r>
        <w:fldChar w:fldCharType="separate"/>
      </w:r>
      <w:r>
        <w:t>3</w:t>
      </w:r>
      <w:r>
        <w:fldChar w:fldCharType="end"/>
      </w:r>
      <w:r>
        <w:rPr>
          <w:rFonts w:ascii="微软雅黑" w:hAnsi="微软雅黑" w:eastAsia="微软雅黑" w:cs="Times New Roman"/>
          <w:bCs/>
          <w:i/>
          <w:caps/>
          <w:kern w:val="2"/>
          <w:szCs w:val="18"/>
          <w:lang w:val="en-US" w:eastAsia="zh-CN" w:bidi="ar-SA"/>
        </w:rPr>
        <w:fldChar w:fldCharType="end"/>
      </w:r>
    </w:p>
    <w:p>
      <w:pPr>
        <w:pStyle w:val="29"/>
        <w:tabs>
          <w:tab w:val="right" w:leader="dot" w:pos="10466"/>
          <w:tab w:val="clear" w:pos="10194"/>
        </w:tabs>
      </w:pPr>
      <w:r>
        <w:rPr>
          <w:rFonts w:ascii="微软雅黑" w:hAnsi="微软雅黑" w:eastAsia="微软雅黑" w:cs="Times New Roman"/>
          <w:bCs/>
          <w:i/>
          <w:caps/>
          <w:kern w:val="2"/>
          <w:szCs w:val="18"/>
          <w:lang w:val="en-US" w:eastAsia="zh-CN" w:bidi="ar-SA"/>
        </w:rPr>
        <w:fldChar w:fldCharType="begin"/>
      </w:r>
      <w:r>
        <w:rPr>
          <w:rFonts w:ascii="微软雅黑" w:hAnsi="微软雅黑" w:eastAsia="微软雅黑" w:cs="Times New Roman"/>
          <w:bCs/>
          <w:i/>
          <w:caps/>
          <w:kern w:val="2"/>
          <w:szCs w:val="18"/>
          <w:lang w:val="en-US" w:eastAsia="zh-CN" w:bidi="ar-SA"/>
        </w:rPr>
        <w:instrText xml:space="preserve"> HYPERLINK \l _Toc5496 </w:instrText>
      </w:r>
      <w:r>
        <w:rPr>
          <w:rFonts w:ascii="微软雅黑" w:hAnsi="微软雅黑" w:eastAsia="微软雅黑" w:cs="Times New Roman"/>
          <w:bCs/>
          <w:i/>
          <w:caps/>
          <w:kern w:val="2"/>
          <w:szCs w:val="18"/>
          <w:lang w:val="en-US" w:eastAsia="zh-CN" w:bidi="ar-SA"/>
        </w:rPr>
        <w:fldChar w:fldCharType="separate"/>
      </w:r>
      <w:r>
        <w:rPr>
          <w:rFonts w:hint="eastAsia" w:eastAsia="宋体"/>
          <w:b w:val="0"/>
          <w:i w:val="0"/>
        </w:rPr>
        <w:t xml:space="preserve">2.2 </w:t>
      </w:r>
      <w:r>
        <w:rPr>
          <w:rFonts w:hint="eastAsia"/>
          <w:lang w:val="en-US" w:eastAsia="zh-CN"/>
        </w:rPr>
        <w:t>CURLcode curl_global_init(long flags)：</w:t>
      </w:r>
      <w:r>
        <w:tab/>
      </w:r>
      <w:r>
        <w:fldChar w:fldCharType="begin"/>
      </w:r>
      <w:r>
        <w:instrText xml:space="preserve"> PAGEREF _Toc5496 </w:instrText>
      </w:r>
      <w:r>
        <w:fldChar w:fldCharType="separate"/>
      </w:r>
      <w:r>
        <w:t>4</w:t>
      </w:r>
      <w:r>
        <w:fldChar w:fldCharType="end"/>
      </w:r>
      <w:r>
        <w:rPr>
          <w:rFonts w:ascii="微软雅黑" w:hAnsi="微软雅黑" w:eastAsia="微软雅黑" w:cs="Times New Roman"/>
          <w:bCs/>
          <w:i/>
          <w:caps/>
          <w:kern w:val="2"/>
          <w:szCs w:val="18"/>
          <w:lang w:val="en-US" w:eastAsia="zh-CN" w:bidi="ar-SA"/>
        </w:rPr>
        <w:fldChar w:fldCharType="end"/>
      </w:r>
    </w:p>
    <w:p>
      <w:pPr>
        <w:pStyle w:val="29"/>
        <w:tabs>
          <w:tab w:val="right" w:leader="dot" w:pos="10466"/>
          <w:tab w:val="clear" w:pos="10194"/>
        </w:tabs>
      </w:pPr>
      <w:r>
        <w:rPr>
          <w:rFonts w:ascii="微软雅黑" w:hAnsi="微软雅黑" w:eastAsia="微软雅黑" w:cs="Times New Roman"/>
          <w:bCs/>
          <w:i/>
          <w:caps/>
          <w:kern w:val="2"/>
          <w:szCs w:val="18"/>
          <w:lang w:val="en-US" w:eastAsia="zh-CN" w:bidi="ar-SA"/>
        </w:rPr>
        <w:fldChar w:fldCharType="begin"/>
      </w:r>
      <w:r>
        <w:rPr>
          <w:rFonts w:ascii="微软雅黑" w:hAnsi="微软雅黑" w:eastAsia="微软雅黑" w:cs="Times New Roman"/>
          <w:bCs/>
          <w:i/>
          <w:caps/>
          <w:kern w:val="2"/>
          <w:szCs w:val="18"/>
          <w:lang w:val="en-US" w:eastAsia="zh-CN" w:bidi="ar-SA"/>
        </w:rPr>
        <w:instrText xml:space="preserve"> HYPERLINK \l _Toc12842 </w:instrText>
      </w:r>
      <w:r>
        <w:rPr>
          <w:rFonts w:ascii="微软雅黑" w:hAnsi="微软雅黑" w:eastAsia="微软雅黑" w:cs="Times New Roman"/>
          <w:bCs/>
          <w:i/>
          <w:caps/>
          <w:kern w:val="2"/>
          <w:szCs w:val="18"/>
          <w:lang w:val="en-US" w:eastAsia="zh-CN" w:bidi="ar-SA"/>
        </w:rPr>
        <w:fldChar w:fldCharType="separate"/>
      </w:r>
      <w:r>
        <w:rPr>
          <w:rFonts w:hint="eastAsia" w:eastAsia="宋体"/>
          <w:b w:val="0"/>
          <w:i w:val="0"/>
        </w:rPr>
        <w:t xml:space="preserve">2.3 </w:t>
      </w:r>
      <w:r>
        <w:rPr>
          <w:rFonts w:hint="eastAsia"/>
          <w:lang w:val="en-US" w:eastAsia="zh-CN"/>
        </w:rPr>
        <w:t>void curl_global_cleanup(void)</w:t>
      </w:r>
      <w:r>
        <w:tab/>
      </w:r>
      <w:r>
        <w:fldChar w:fldCharType="begin"/>
      </w:r>
      <w:r>
        <w:instrText xml:space="preserve"> PAGEREF _Toc12842 </w:instrText>
      </w:r>
      <w:r>
        <w:fldChar w:fldCharType="separate"/>
      </w:r>
      <w:r>
        <w:t>4</w:t>
      </w:r>
      <w:r>
        <w:fldChar w:fldCharType="end"/>
      </w:r>
      <w:r>
        <w:rPr>
          <w:rFonts w:ascii="微软雅黑" w:hAnsi="微软雅黑" w:eastAsia="微软雅黑" w:cs="Times New Roman"/>
          <w:bCs/>
          <w:i/>
          <w:caps/>
          <w:kern w:val="2"/>
          <w:szCs w:val="18"/>
          <w:lang w:val="en-US" w:eastAsia="zh-CN" w:bidi="ar-SA"/>
        </w:rPr>
        <w:fldChar w:fldCharType="end"/>
      </w:r>
    </w:p>
    <w:p>
      <w:pPr>
        <w:pStyle w:val="29"/>
        <w:tabs>
          <w:tab w:val="right" w:leader="dot" w:pos="10466"/>
          <w:tab w:val="clear" w:pos="10194"/>
        </w:tabs>
      </w:pPr>
      <w:r>
        <w:rPr>
          <w:rFonts w:ascii="微软雅黑" w:hAnsi="微软雅黑" w:eastAsia="微软雅黑" w:cs="Times New Roman"/>
          <w:bCs/>
          <w:i/>
          <w:caps/>
          <w:kern w:val="2"/>
          <w:szCs w:val="18"/>
          <w:lang w:val="en-US" w:eastAsia="zh-CN" w:bidi="ar-SA"/>
        </w:rPr>
        <w:fldChar w:fldCharType="begin"/>
      </w:r>
      <w:r>
        <w:rPr>
          <w:rFonts w:ascii="微软雅黑" w:hAnsi="微软雅黑" w:eastAsia="微软雅黑" w:cs="Times New Roman"/>
          <w:bCs/>
          <w:i/>
          <w:caps/>
          <w:kern w:val="2"/>
          <w:szCs w:val="18"/>
          <w:lang w:val="en-US" w:eastAsia="zh-CN" w:bidi="ar-SA"/>
        </w:rPr>
        <w:instrText xml:space="preserve"> HYPERLINK \l _Toc2767 </w:instrText>
      </w:r>
      <w:r>
        <w:rPr>
          <w:rFonts w:ascii="微软雅黑" w:hAnsi="微软雅黑" w:eastAsia="微软雅黑" w:cs="Times New Roman"/>
          <w:bCs/>
          <w:i/>
          <w:caps/>
          <w:kern w:val="2"/>
          <w:szCs w:val="18"/>
          <w:lang w:val="en-US" w:eastAsia="zh-CN" w:bidi="ar-SA"/>
        </w:rPr>
        <w:fldChar w:fldCharType="separate"/>
      </w:r>
      <w:r>
        <w:rPr>
          <w:rFonts w:hint="eastAsia" w:eastAsia="宋体"/>
          <w:b w:val="0"/>
          <w:i w:val="0"/>
        </w:rPr>
        <w:t xml:space="preserve">2.4 </w:t>
      </w:r>
      <w:r>
        <w:rPr>
          <w:rFonts w:hint="eastAsia"/>
          <w:lang w:val="en-US" w:eastAsia="zh-CN"/>
        </w:rPr>
        <w:t>curl_version：打印当前库的版本</w:t>
      </w:r>
      <w:r>
        <w:tab/>
      </w:r>
      <w:r>
        <w:fldChar w:fldCharType="begin"/>
      </w:r>
      <w:r>
        <w:instrText xml:space="preserve"> PAGEREF _Toc2767 </w:instrText>
      </w:r>
      <w:r>
        <w:fldChar w:fldCharType="separate"/>
      </w:r>
      <w:r>
        <w:t>4</w:t>
      </w:r>
      <w:r>
        <w:fldChar w:fldCharType="end"/>
      </w:r>
      <w:r>
        <w:rPr>
          <w:rFonts w:ascii="微软雅黑" w:hAnsi="微软雅黑" w:eastAsia="微软雅黑" w:cs="Times New Roman"/>
          <w:bCs/>
          <w:i/>
          <w:caps/>
          <w:kern w:val="2"/>
          <w:szCs w:val="18"/>
          <w:lang w:val="en-US" w:eastAsia="zh-CN" w:bidi="ar-SA"/>
        </w:rPr>
        <w:fldChar w:fldCharType="end"/>
      </w:r>
    </w:p>
    <w:p>
      <w:pPr>
        <w:pStyle w:val="29"/>
        <w:tabs>
          <w:tab w:val="right" w:leader="dot" w:pos="10466"/>
          <w:tab w:val="clear" w:pos="10194"/>
        </w:tabs>
      </w:pPr>
      <w:r>
        <w:rPr>
          <w:rFonts w:ascii="微软雅黑" w:hAnsi="微软雅黑" w:eastAsia="微软雅黑" w:cs="Times New Roman"/>
          <w:bCs/>
          <w:i/>
          <w:caps/>
          <w:kern w:val="2"/>
          <w:szCs w:val="18"/>
          <w:lang w:val="en-US" w:eastAsia="zh-CN" w:bidi="ar-SA"/>
        </w:rPr>
        <w:fldChar w:fldCharType="begin"/>
      </w:r>
      <w:r>
        <w:rPr>
          <w:rFonts w:ascii="微软雅黑" w:hAnsi="微软雅黑" w:eastAsia="微软雅黑" w:cs="Times New Roman"/>
          <w:bCs/>
          <w:i/>
          <w:caps/>
          <w:kern w:val="2"/>
          <w:szCs w:val="18"/>
          <w:lang w:val="en-US" w:eastAsia="zh-CN" w:bidi="ar-SA"/>
        </w:rPr>
        <w:instrText xml:space="preserve"> HYPERLINK \l _Toc30432 </w:instrText>
      </w:r>
      <w:r>
        <w:rPr>
          <w:rFonts w:ascii="微软雅黑" w:hAnsi="微软雅黑" w:eastAsia="微软雅黑" w:cs="Times New Roman"/>
          <w:bCs/>
          <w:i/>
          <w:caps/>
          <w:kern w:val="2"/>
          <w:szCs w:val="18"/>
          <w:lang w:val="en-US" w:eastAsia="zh-CN" w:bidi="ar-SA"/>
        </w:rPr>
        <w:fldChar w:fldCharType="separate"/>
      </w:r>
      <w:r>
        <w:rPr>
          <w:rFonts w:hint="eastAsia" w:eastAsia="宋体"/>
          <w:b w:val="0"/>
          <w:i w:val="0"/>
        </w:rPr>
        <w:t xml:space="preserve">2.5 </w:t>
      </w:r>
      <w:r>
        <w:rPr>
          <w:rFonts w:hint="eastAsia"/>
          <w:lang w:val="en-US" w:eastAsia="zh-CN"/>
        </w:rPr>
        <w:t>curl_easy_init</w:t>
      </w:r>
      <w:r>
        <w:tab/>
      </w:r>
      <w:r>
        <w:fldChar w:fldCharType="begin"/>
      </w:r>
      <w:r>
        <w:instrText xml:space="preserve"> PAGEREF _Toc30432 </w:instrText>
      </w:r>
      <w:r>
        <w:fldChar w:fldCharType="separate"/>
      </w:r>
      <w:r>
        <w:t>4</w:t>
      </w:r>
      <w:r>
        <w:fldChar w:fldCharType="end"/>
      </w:r>
      <w:r>
        <w:rPr>
          <w:rFonts w:ascii="微软雅黑" w:hAnsi="微软雅黑" w:eastAsia="微软雅黑" w:cs="Times New Roman"/>
          <w:bCs/>
          <w:i/>
          <w:caps/>
          <w:kern w:val="2"/>
          <w:szCs w:val="18"/>
          <w:lang w:val="en-US" w:eastAsia="zh-CN" w:bidi="ar-SA"/>
        </w:rPr>
        <w:fldChar w:fldCharType="end"/>
      </w:r>
    </w:p>
    <w:p>
      <w:pPr>
        <w:pStyle w:val="29"/>
        <w:tabs>
          <w:tab w:val="right" w:leader="dot" w:pos="10466"/>
          <w:tab w:val="clear" w:pos="10194"/>
        </w:tabs>
      </w:pPr>
      <w:r>
        <w:rPr>
          <w:rFonts w:ascii="微软雅黑" w:hAnsi="微软雅黑" w:eastAsia="微软雅黑" w:cs="Times New Roman"/>
          <w:bCs/>
          <w:i/>
          <w:caps/>
          <w:kern w:val="2"/>
          <w:szCs w:val="18"/>
          <w:lang w:val="en-US" w:eastAsia="zh-CN" w:bidi="ar-SA"/>
        </w:rPr>
        <w:fldChar w:fldCharType="begin"/>
      </w:r>
      <w:r>
        <w:rPr>
          <w:rFonts w:ascii="微软雅黑" w:hAnsi="微软雅黑" w:eastAsia="微软雅黑" w:cs="Times New Roman"/>
          <w:bCs/>
          <w:i/>
          <w:caps/>
          <w:kern w:val="2"/>
          <w:szCs w:val="18"/>
          <w:lang w:val="en-US" w:eastAsia="zh-CN" w:bidi="ar-SA"/>
        </w:rPr>
        <w:instrText xml:space="preserve"> HYPERLINK \l _Toc2590 </w:instrText>
      </w:r>
      <w:r>
        <w:rPr>
          <w:rFonts w:ascii="微软雅黑" w:hAnsi="微软雅黑" w:eastAsia="微软雅黑" w:cs="Times New Roman"/>
          <w:bCs/>
          <w:i/>
          <w:caps/>
          <w:kern w:val="2"/>
          <w:szCs w:val="18"/>
          <w:lang w:val="en-US" w:eastAsia="zh-CN" w:bidi="ar-SA"/>
        </w:rPr>
        <w:fldChar w:fldCharType="separate"/>
      </w:r>
      <w:r>
        <w:rPr>
          <w:rFonts w:hint="eastAsia" w:eastAsia="宋体"/>
          <w:b w:val="0"/>
          <w:i w:val="0"/>
        </w:rPr>
        <w:t xml:space="preserve">2.6 </w:t>
      </w:r>
      <w:r>
        <w:rPr>
          <w:rFonts w:hint="eastAsia"/>
          <w:lang w:val="en-US" w:eastAsia="zh-CN"/>
        </w:rPr>
        <w:t>curl_easy_cleanup</w:t>
      </w:r>
      <w:r>
        <w:tab/>
      </w:r>
      <w:r>
        <w:fldChar w:fldCharType="begin"/>
      </w:r>
      <w:r>
        <w:instrText xml:space="preserve"> PAGEREF _Toc2590 </w:instrText>
      </w:r>
      <w:r>
        <w:fldChar w:fldCharType="separate"/>
      </w:r>
      <w:r>
        <w:t>5</w:t>
      </w:r>
      <w:r>
        <w:fldChar w:fldCharType="end"/>
      </w:r>
      <w:r>
        <w:rPr>
          <w:rFonts w:ascii="微软雅黑" w:hAnsi="微软雅黑" w:eastAsia="微软雅黑" w:cs="Times New Roman"/>
          <w:bCs/>
          <w:i/>
          <w:caps/>
          <w:kern w:val="2"/>
          <w:szCs w:val="18"/>
          <w:lang w:val="en-US" w:eastAsia="zh-CN" w:bidi="ar-SA"/>
        </w:rPr>
        <w:fldChar w:fldCharType="end"/>
      </w:r>
    </w:p>
    <w:p>
      <w:pPr>
        <w:pStyle w:val="29"/>
        <w:tabs>
          <w:tab w:val="right" w:leader="dot" w:pos="10466"/>
          <w:tab w:val="clear" w:pos="10194"/>
        </w:tabs>
      </w:pPr>
      <w:r>
        <w:rPr>
          <w:rFonts w:ascii="微软雅黑" w:hAnsi="微软雅黑" w:eastAsia="微软雅黑" w:cs="Times New Roman"/>
          <w:bCs/>
          <w:i/>
          <w:caps/>
          <w:kern w:val="2"/>
          <w:szCs w:val="18"/>
          <w:lang w:val="en-US" w:eastAsia="zh-CN" w:bidi="ar-SA"/>
        </w:rPr>
        <w:fldChar w:fldCharType="begin"/>
      </w:r>
      <w:r>
        <w:rPr>
          <w:rFonts w:ascii="微软雅黑" w:hAnsi="微软雅黑" w:eastAsia="微软雅黑" w:cs="Times New Roman"/>
          <w:bCs/>
          <w:i/>
          <w:caps/>
          <w:kern w:val="2"/>
          <w:szCs w:val="18"/>
          <w:lang w:val="en-US" w:eastAsia="zh-CN" w:bidi="ar-SA"/>
        </w:rPr>
        <w:instrText xml:space="preserve"> HYPERLINK \l _Toc24000 </w:instrText>
      </w:r>
      <w:r>
        <w:rPr>
          <w:rFonts w:ascii="微软雅黑" w:hAnsi="微软雅黑" w:eastAsia="微软雅黑" w:cs="Times New Roman"/>
          <w:bCs/>
          <w:i/>
          <w:caps/>
          <w:kern w:val="2"/>
          <w:szCs w:val="18"/>
          <w:lang w:val="en-US" w:eastAsia="zh-CN" w:bidi="ar-SA"/>
        </w:rPr>
        <w:fldChar w:fldCharType="separate"/>
      </w:r>
      <w:r>
        <w:rPr>
          <w:rFonts w:hint="eastAsia" w:eastAsia="宋体"/>
          <w:b w:val="0"/>
          <w:i w:val="0"/>
        </w:rPr>
        <w:t xml:space="preserve">2.7 </w:t>
      </w:r>
      <w:r>
        <w:rPr>
          <w:rFonts w:hint="eastAsia"/>
          <w:lang w:val="en-US" w:eastAsia="zh-CN"/>
        </w:rPr>
        <w:t>curl_easy_setopt</w:t>
      </w:r>
      <w:r>
        <w:tab/>
      </w:r>
      <w:r>
        <w:fldChar w:fldCharType="begin"/>
      </w:r>
      <w:r>
        <w:instrText xml:space="preserve"> PAGEREF _Toc24000 </w:instrText>
      </w:r>
      <w:r>
        <w:fldChar w:fldCharType="separate"/>
      </w:r>
      <w:r>
        <w:t>5</w:t>
      </w:r>
      <w:r>
        <w:fldChar w:fldCharType="end"/>
      </w:r>
      <w:r>
        <w:rPr>
          <w:rFonts w:ascii="微软雅黑" w:hAnsi="微软雅黑" w:eastAsia="微软雅黑" w:cs="Times New Roman"/>
          <w:bCs/>
          <w:i/>
          <w:caps/>
          <w:kern w:val="2"/>
          <w:szCs w:val="18"/>
          <w:lang w:val="en-US" w:eastAsia="zh-CN" w:bidi="ar-SA"/>
        </w:rPr>
        <w:fldChar w:fldCharType="end"/>
      </w:r>
    </w:p>
    <w:p>
      <w:pPr>
        <w:pStyle w:val="29"/>
        <w:tabs>
          <w:tab w:val="right" w:leader="dot" w:pos="10466"/>
          <w:tab w:val="clear" w:pos="10194"/>
        </w:tabs>
      </w:pPr>
      <w:r>
        <w:rPr>
          <w:rFonts w:ascii="微软雅黑" w:hAnsi="微软雅黑" w:eastAsia="微软雅黑" w:cs="Times New Roman"/>
          <w:bCs/>
          <w:i/>
          <w:caps/>
          <w:kern w:val="2"/>
          <w:szCs w:val="18"/>
          <w:lang w:val="en-US" w:eastAsia="zh-CN" w:bidi="ar-SA"/>
        </w:rPr>
        <w:fldChar w:fldCharType="begin"/>
      </w:r>
      <w:r>
        <w:rPr>
          <w:rFonts w:ascii="微软雅黑" w:hAnsi="微软雅黑" w:eastAsia="微软雅黑" w:cs="Times New Roman"/>
          <w:bCs/>
          <w:i/>
          <w:caps/>
          <w:kern w:val="2"/>
          <w:szCs w:val="18"/>
          <w:lang w:val="en-US" w:eastAsia="zh-CN" w:bidi="ar-SA"/>
        </w:rPr>
        <w:instrText xml:space="preserve"> HYPERLINK \l _Toc16310 </w:instrText>
      </w:r>
      <w:r>
        <w:rPr>
          <w:rFonts w:ascii="微软雅黑" w:hAnsi="微软雅黑" w:eastAsia="微软雅黑" w:cs="Times New Roman"/>
          <w:bCs/>
          <w:i/>
          <w:caps/>
          <w:kern w:val="2"/>
          <w:szCs w:val="18"/>
          <w:lang w:val="en-US" w:eastAsia="zh-CN" w:bidi="ar-SA"/>
        </w:rPr>
        <w:fldChar w:fldCharType="separate"/>
      </w:r>
      <w:r>
        <w:rPr>
          <w:rFonts w:hint="eastAsia" w:eastAsia="宋体"/>
          <w:b w:val="0"/>
          <w:i w:val="0"/>
        </w:rPr>
        <w:t xml:space="preserve">2.8 </w:t>
      </w:r>
      <w:r>
        <w:rPr>
          <w:rFonts w:hint="eastAsia"/>
          <w:lang w:val="en-US" w:eastAsia="zh-CN"/>
        </w:rPr>
        <w:t>curl_easy_perform</w:t>
      </w:r>
      <w:r>
        <w:tab/>
      </w:r>
      <w:r>
        <w:fldChar w:fldCharType="begin"/>
      </w:r>
      <w:r>
        <w:instrText xml:space="preserve"> PAGEREF _Toc16310 </w:instrText>
      </w:r>
      <w:r>
        <w:fldChar w:fldCharType="separate"/>
      </w:r>
      <w:r>
        <w:t>5</w:t>
      </w:r>
      <w:r>
        <w:fldChar w:fldCharType="end"/>
      </w:r>
      <w:r>
        <w:rPr>
          <w:rFonts w:ascii="微软雅黑" w:hAnsi="微软雅黑" w:eastAsia="微软雅黑" w:cs="Times New Roman"/>
          <w:bCs/>
          <w:i/>
          <w:caps/>
          <w:kern w:val="2"/>
          <w:szCs w:val="18"/>
          <w:lang w:val="en-US" w:eastAsia="zh-CN" w:bidi="ar-SA"/>
        </w:rPr>
        <w:fldChar w:fldCharType="end"/>
      </w:r>
    </w:p>
    <w:p>
      <w:pPr>
        <w:pStyle w:val="24"/>
        <w:tabs>
          <w:tab w:val="right" w:leader="dot" w:pos="10466"/>
          <w:tab w:val="clear" w:pos="10194"/>
        </w:tabs>
      </w:pPr>
      <w:r>
        <w:rPr>
          <w:rFonts w:ascii="微软雅黑" w:hAnsi="微软雅黑" w:eastAsia="微软雅黑" w:cs="Times New Roman"/>
          <w:bCs/>
          <w:i/>
          <w:caps/>
          <w:kern w:val="2"/>
          <w:szCs w:val="18"/>
          <w:lang w:val="en-US" w:eastAsia="zh-CN" w:bidi="ar-SA"/>
        </w:rPr>
        <w:fldChar w:fldCharType="begin"/>
      </w:r>
      <w:r>
        <w:rPr>
          <w:rFonts w:ascii="微软雅黑" w:hAnsi="微软雅黑" w:eastAsia="微软雅黑" w:cs="Times New Roman"/>
          <w:bCs/>
          <w:i/>
          <w:caps/>
          <w:kern w:val="2"/>
          <w:szCs w:val="18"/>
          <w:lang w:val="en-US" w:eastAsia="zh-CN" w:bidi="ar-SA"/>
        </w:rPr>
        <w:instrText xml:space="preserve"> HYPERLINK \l _Toc13428 </w:instrText>
      </w:r>
      <w:r>
        <w:rPr>
          <w:rFonts w:ascii="微软雅黑" w:hAnsi="微软雅黑" w:eastAsia="微软雅黑" w:cs="Times New Roman"/>
          <w:bCs/>
          <w:i/>
          <w:caps/>
          <w:kern w:val="2"/>
          <w:szCs w:val="18"/>
          <w:lang w:val="en-US" w:eastAsia="zh-CN" w:bidi="ar-SA"/>
        </w:rPr>
        <w:fldChar w:fldCharType="separate"/>
      </w:r>
      <w:r>
        <w:rPr>
          <w:rFonts w:hint="eastAsia"/>
          <w:lang w:val="en-US" w:eastAsia="zh-CN"/>
        </w:rPr>
        <w:t>五、libcurl使用的HTTP消息头</w:t>
      </w:r>
      <w:r>
        <w:tab/>
      </w:r>
      <w:r>
        <w:fldChar w:fldCharType="begin"/>
      </w:r>
      <w:r>
        <w:instrText xml:space="preserve"> PAGEREF _Toc13428 </w:instrText>
      </w:r>
      <w:r>
        <w:fldChar w:fldCharType="separate"/>
      </w:r>
      <w:r>
        <w:t>5</w:t>
      </w:r>
      <w:r>
        <w:fldChar w:fldCharType="end"/>
      </w:r>
      <w:r>
        <w:rPr>
          <w:rFonts w:ascii="微软雅黑" w:hAnsi="微软雅黑" w:eastAsia="微软雅黑" w:cs="Times New Roman"/>
          <w:bCs/>
          <w:i/>
          <w:caps/>
          <w:kern w:val="2"/>
          <w:szCs w:val="18"/>
          <w:lang w:val="en-US" w:eastAsia="zh-CN" w:bidi="ar-SA"/>
        </w:rPr>
        <w:fldChar w:fldCharType="end"/>
      </w:r>
    </w:p>
    <w:p>
      <w:pPr>
        <w:pStyle w:val="24"/>
        <w:tabs>
          <w:tab w:val="right" w:leader="dot" w:pos="10466"/>
          <w:tab w:val="clear" w:pos="10194"/>
        </w:tabs>
      </w:pPr>
      <w:r>
        <w:rPr>
          <w:rFonts w:ascii="微软雅黑" w:hAnsi="微软雅黑" w:eastAsia="微软雅黑" w:cs="Times New Roman"/>
          <w:bCs/>
          <w:i/>
          <w:caps/>
          <w:kern w:val="2"/>
          <w:szCs w:val="18"/>
          <w:lang w:val="en-US" w:eastAsia="zh-CN" w:bidi="ar-SA"/>
        </w:rPr>
        <w:fldChar w:fldCharType="begin"/>
      </w:r>
      <w:r>
        <w:rPr>
          <w:rFonts w:ascii="微软雅黑" w:hAnsi="微软雅黑" w:eastAsia="微软雅黑" w:cs="Times New Roman"/>
          <w:bCs/>
          <w:i/>
          <w:caps/>
          <w:kern w:val="2"/>
          <w:szCs w:val="18"/>
          <w:lang w:val="en-US" w:eastAsia="zh-CN" w:bidi="ar-SA"/>
        </w:rPr>
        <w:instrText xml:space="preserve"> HYPERLINK \l _Toc13001 </w:instrText>
      </w:r>
      <w:r>
        <w:rPr>
          <w:rFonts w:ascii="微软雅黑" w:hAnsi="微软雅黑" w:eastAsia="微软雅黑" w:cs="Times New Roman"/>
          <w:bCs/>
          <w:i/>
          <w:caps/>
          <w:kern w:val="2"/>
          <w:szCs w:val="18"/>
          <w:lang w:val="en-US" w:eastAsia="zh-CN" w:bidi="ar-SA"/>
        </w:rPr>
        <w:fldChar w:fldCharType="separate"/>
      </w:r>
      <w:r>
        <w:rPr>
          <w:rFonts w:hint="eastAsia" w:eastAsia="宋体"/>
          <w:b/>
          <w:i w:val="0"/>
          <w:lang w:val="en-US" w:eastAsia="zh-CN"/>
        </w:rPr>
        <w:t xml:space="preserve">3. </w:t>
      </w:r>
      <w:r>
        <w:rPr>
          <w:rFonts w:hint="eastAsia"/>
          <w:lang w:val="en-US" w:eastAsia="zh-CN"/>
        </w:rPr>
        <w:t>六、获取http应答头信息</w:t>
      </w:r>
      <w:r>
        <w:tab/>
      </w:r>
      <w:r>
        <w:fldChar w:fldCharType="begin"/>
      </w:r>
      <w:r>
        <w:instrText xml:space="preserve"> PAGEREF _Toc13001 </w:instrText>
      </w:r>
      <w:r>
        <w:fldChar w:fldCharType="separate"/>
      </w:r>
      <w:r>
        <w:t>6</w:t>
      </w:r>
      <w:r>
        <w:fldChar w:fldCharType="end"/>
      </w:r>
      <w:r>
        <w:rPr>
          <w:rFonts w:ascii="微软雅黑" w:hAnsi="微软雅黑" w:eastAsia="微软雅黑" w:cs="Times New Roman"/>
          <w:bCs/>
          <w:i/>
          <w:caps/>
          <w:kern w:val="2"/>
          <w:szCs w:val="18"/>
          <w:lang w:val="en-US" w:eastAsia="zh-CN" w:bidi="ar-SA"/>
        </w:rPr>
        <w:fldChar w:fldCharType="end"/>
      </w:r>
    </w:p>
    <w:p>
      <w:pPr>
        <w:pStyle w:val="24"/>
        <w:tabs>
          <w:tab w:val="right" w:leader="dot" w:pos="10466"/>
          <w:tab w:val="clear" w:pos="10194"/>
        </w:tabs>
      </w:pPr>
      <w:r>
        <w:rPr>
          <w:rFonts w:ascii="微软雅黑" w:hAnsi="微软雅黑" w:eastAsia="微软雅黑" w:cs="Times New Roman"/>
          <w:bCs/>
          <w:i/>
          <w:caps/>
          <w:kern w:val="2"/>
          <w:szCs w:val="18"/>
          <w:lang w:val="en-US" w:eastAsia="zh-CN" w:bidi="ar-SA"/>
        </w:rPr>
        <w:fldChar w:fldCharType="begin"/>
      </w:r>
      <w:r>
        <w:rPr>
          <w:rFonts w:ascii="微软雅黑" w:hAnsi="微软雅黑" w:eastAsia="微软雅黑" w:cs="Times New Roman"/>
          <w:bCs/>
          <w:i/>
          <w:caps/>
          <w:kern w:val="2"/>
          <w:szCs w:val="18"/>
          <w:lang w:val="en-US" w:eastAsia="zh-CN" w:bidi="ar-SA"/>
        </w:rPr>
        <w:instrText xml:space="preserve"> HYPERLINK \l _Toc23758 </w:instrText>
      </w:r>
      <w:r>
        <w:rPr>
          <w:rFonts w:ascii="微软雅黑" w:hAnsi="微软雅黑" w:eastAsia="微软雅黑" w:cs="Times New Roman"/>
          <w:bCs/>
          <w:i/>
          <w:caps/>
          <w:kern w:val="2"/>
          <w:szCs w:val="18"/>
          <w:lang w:val="en-US" w:eastAsia="zh-CN" w:bidi="ar-SA"/>
        </w:rPr>
        <w:fldChar w:fldCharType="separate"/>
      </w:r>
      <w:r>
        <w:rPr>
          <w:rFonts w:hint="eastAsia"/>
          <w:lang w:val="en-US" w:eastAsia="zh-CN"/>
        </w:rPr>
        <w:t>七、多线程问题</w:t>
      </w:r>
      <w:r>
        <w:tab/>
      </w:r>
      <w:r>
        <w:fldChar w:fldCharType="begin"/>
      </w:r>
      <w:r>
        <w:instrText xml:space="preserve"> PAGEREF _Toc23758 </w:instrText>
      </w:r>
      <w:r>
        <w:fldChar w:fldCharType="separate"/>
      </w:r>
      <w:r>
        <w:t>6</w:t>
      </w:r>
      <w:r>
        <w:fldChar w:fldCharType="end"/>
      </w:r>
      <w:r>
        <w:rPr>
          <w:rFonts w:ascii="微软雅黑" w:hAnsi="微软雅黑" w:eastAsia="微软雅黑" w:cs="Times New Roman"/>
          <w:bCs/>
          <w:i/>
          <w:caps/>
          <w:kern w:val="2"/>
          <w:szCs w:val="18"/>
          <w:lang w:val="en-US" w:eastAsia="zh-CN" w:bidi="ar-SA"/>
        </w:rPr>
        <w:fldChar w:fldCharType="end"/>
      </w:r>
    </w:p>
    <w:p>
      <w:pPr>
        <w:pStyle w:val="24"/>
        <w:tabs>
          <w:tab w:val="right" w:leader="dot" w:pos="10466"/>
          <w:tab w:val="clear" w:pos="10194"/>
        </w:tabs>
      </w:pPr>
      <w:r>
        <w:rPr>
          <w:rFonts w:ascii="微软雅黑" w:hAnsi="微软雅黑" w:eastAsia="微软雅黑" w:cs="Times New Roman"/>
          <w:bCs/>
          <w:i/>
          <w:caps/>
          <w:kern w:val="2"/>
          <w:szCs w:val="18"/>
          <w:lang w:val="en-US" w:eastAsia="zh-CN" w:bidi="ar-SA"/>
        </w:rPr>
        <w:fldChar w:fldCharType="begin"/>
      </w:r>
      <w:r>
        <w:rPr>
          <w:rFonts w:ascii="微软雅黑" w:hAnsi="微软雅黑" w:eastAsia="微软雅黑" w:cs="Times New Roman"/>
          <w:bCs/>
          <w:i/>
          <w:caps/>
          <w:kern w:val="2"/>
          <w:szCs w:val="18"/>
          <w:lang w:val="en-US" w:eastAsia="zh-CN" w:bidi="ar-SA"/>
        </w:rPr>
        <w:instrText xml:space="preserve"> HYPERLINK \l _Toc32676 </w:instrText>
      </w:r>
      <w:r>
        <w:rPr>
          <w:rFonts w:ascii="微软雅黑" w:hAnsi="微软雅黑" w:eastAsia="微软雅黑" w:cs="Times New Roman"/>
          <w:bCs/>
          <w:i/>
          <w:caps/>
          <w:kern w:val="2"/>
          <w:szCs w:val="18"/>
          <w:lang w:val="en-US" w:eastAsia="zh-CN" w:bidi="ar-SA"/>
        </w:rPr>
        <w:fldChar w:fldCharType="separate"/>
      </w:r>
      <w:r>
        <w:rPr>
          <w:rFonts w:hint="eastAsia"/>
          <w:lang w:val="en-US" w:eastAsia="zh-CN"/>
        </w:rPr>
        <w:t>八、什么时候libcurl无法正常工作</w:t>
      </w:r>
      <w:r>
        <w:tab/>
      </w:r>
      <w:r>
        <w:fldChar w:fldCharType="begin"/>
      </w:r>
      <w:r>
        <w:instrText xml:space="preserve"> PAGEREF _Toc32676 </w:instrText>
      </w:r>
      <w:r>
        <w:fldChar w:fldCharType="separate"/>
      </w:r>
      <w:r>
        <w:t>7</w:t>
      </w:r>
      <w:r>
        <w:fldChar w:fldCharType="end"/>
      </w:r>
      <w:r>
        <w:rPr>
          <w:rFonts w:ascii="微软雅黑" w:hAnsi="微软雅黑" w:eastAsia="微软雅黑" w:cs="Times New Roman"/>
          <w:bCs/>
          <w:i/>
          <w:caps/>
          <w:kern w:val="2"/>
          <w:szCs w:val="18"/>
          <w:lang w:val="en-US" w:eastAsia="zh-CN" w:bidi="ar-SA"/>
        </w:rPr>
        <w:fldChar w:fldCharType="end"/>
      </w:r>
    </w:p>
    <w:p>
      <w:pPr>
        <w:pStyle w:val="24"/>
        <w:tabs>
          <w:tab w:val="right" w:leader="dot" w:pos="10466"/>
          <w:tab w:val="clear" w:pos="10194"/>
        </w:tabs>
      </w:pPr>
      <w:r>
        <w:rPr>
          <w:rFonts w:ascii="微软雅黑" w:hAnsi="微软雅黑" w:eastAsia="微软雅黑" w:cs="Times New Roman"/>
          <w:bCs/>
          <w:i/>
          <w:caps/>
          <w:kern w:val="2"/>
          <w:szCs w:val="18"/>
          <w:lang w:val="en-US" w:eastAsia="zh-CN" w:bidi="ar-SA"/>
        </w:rPr>
        <w:fldChar w:fldCharType="begin"/>
      </w:r>
      <w:r>
        <w:rPr>
          <w:rFonts w:ascii="微软雅黑" w:hAnsi="微软雅黑" w:eastAsia="微软雅黑" w:cs="Times New Roman"/>
          <w:bCs/>
          <w:i/>
          <w:caps/>
          <w:kern w:val="2"/>
          <w:szCs w:val="18"/>
          <w:lang w:val="en-US" w:eastAsia="zh-CN" w:bidi="ar-SA"/>
        </w:rPr>
        <w:instrText xml:space="preserve"> HYPERLINK \l _Toc17568 </w:instrText>
      </w:r>
      <w:r>
        <w:rPr>
          <w:rFonts w:ascii="微软雅黑" w:hAnsi="微软雅黑" w:eastAsia="微软雅黑" w:cs="Times New Roman"/>
          <w:bCs/>
          <w:i/>
          <w:caps/>
          <w:kern w:val="2"/>
          <w:szCs w:val="18"/>
          <w:lang w:val="en-US" w:eastAsia="zh-CN" w:bidi="ar-SA"/>
        </w:rPr>
        <w:fldChar w:fldCharType="separate"/>
      </w:r>
      <w:r>
        <w:rPr>
          <w:rFonts w:hint="eastAsia"/>
          <w:lang w:val="en-US" w:eastAsia="zh-CN"/>
        </w:rPr>
        <w:t>九、关于密码</w:t>
      </w:r>
      <w:r>
        <w:tab/>
      </w:r>
      <w:r>
        <w:fldChar w:fldCharType="begin"/>
      </w:r>
      <w:r>
        <w:instrText xml:space="preserve"> PAGEREF _Toc17568 </w:instrText>
      </w:r>
      <w:r>
        <w:fldChar w:fldCharType="separate"/>
      </w:r>
      <w:r>
        <w:t>7</w:t>
      </w:r>
      <w:r>
        <w:fldChar w:fldCharType="end"/>
      </w:r>
      <w:r>
        <w:rPr>
          <w:rFonts w:ascii="微软雅黑" w:hAnsi="微软雅黑" w:eastAsia="微软雅黑" w:cs="Times New Roman"/>
          <w:bCs/>
          <w:i/>
          <w:caps/>
          <w:kern w:val="2"/>
          <w:szCs w:val="18"/>
          <w:lang w:val="en-US" w:eastAsia="zh-CN" w:bidi="ar-SA"/>
        </w:rPr>
        <w:fldChar w:fldCharType="end"/>
      </w:r>
    </w:p>
    <w:p>
      <w:pPr>
        <w:pStyle w:val="24"/>
        <w:tabs>
          <w:tab w:val="right" w:leader="dot" w:pos="10466"/>
          <w:tab w:val="clear" w:pos="10194"/>
        </w:tabs>
      </w:pPr>
      <w:r>
        <w:rPr>
          <w:rFonts w:ascii="微软雅黑" w:hAnsi="微软雅黑" w:eastAsia="微软雅黑" w:cs="Times New Roman"/>
          <w:bCs/>
          <w:i/>
          <w:caps/>
          <w:kern w:val="2"/>
          <w:szCs w:val="18"/>
          <w:lang w:val="en-US" w:eastAsia="zh-CN" w:bidi="ar-SA"/>
        </w:rPr>
        <w:fldChar w:fldCharType="begin"/>
      </w:r>
      <w:r>
        <w:rPr>
          <w:rFonts w:ascii="微软雅黑" w:hAnsi="微软雅黑" w:eastAsia="微软雅黑" w:cs="Times New Roman"/>
          <w:bCs/>
          <w:i/>
          <w:caps/>
          <w:kern w:val="2"/>
          <w:szCs w:val="18"/>
          <w:lang w:val="en-US" w:eastAsia="zh-CN" w:bidi="ar-SA"/>
        </w:rPr>
        <w:instrText xml:space="preserve"> HYPERLINK \l _Toc31908 </w:instrText>
      </w:r>
      <w:r>
        <w:rPr>
          <w:rFonts w:ascii="微软雅黑" w:hAnsi="微软雅黑" w:eastAsia="微软雅黑" w:cs="Times New Roman"/>
          <w:bCs/>
          <w:i/>
          <w:caps/>
          <w:kern w:val="2"/>
          <w:szCs w:val="18"/>
          <w:lang w:val="en-US" w:eastAsia="zh-CN" w:bidi="ar-SA"/>
        </w:rPr>
        <w:fldChar w:fldCharType="separate"/>
      </w:r>
      <w:r>
        <w:rPr>
          <w:rFonts w:hint="eastAsia"/>
          <w:lang w:val="en-US" w:eastAsia="zh-CN"/>
        </w:rPr>
        <w:t>十、HTTP验证</w:t>
      </w:r>
      <w:r>
        <w:tab/>
      </w:r>
      <w:r>
        <w:fldChar w:fldCharType="begin"/>
      </w:r>
      <w:r>
        <w:instrText xml:space="preserve"> PAGEREF _Toc31908 </w:instrText>
      </w:r>
      <w:r>
        <w:fldChar w:fldCharType="separate"/>
      </w:r>
      <w:r>
        <w:t>7</w:t>
      </w:r>
      <w:r>
        <w:fldChar w:fldCharType="end"/>
      </w:r>
      <w:r>
        <w:rPr>
          <w:rFonts w:ascii="微软雅黑" w:hAnsi="微软雅黑" w:eastAsia="微软雅黑" w:cs="Times New Roman"/>
          <w:bCs/>
          <w:i/>
          <w:caps/>
          <w:kern w:val="2"/>
          <w:szCs w:val="18"/>
          <w:lang w:val="en-US" w:eastAsia="zh-CN" w:bidi="ar-SA"/>
        </w:rPr>
        <w:fldChar w:fldCharType="end"/>
      </w:r>
    </w:p>
    <w:p>
      <w:pPr>
        <w:pStyle w:val="24"/>
        <w:tabs>
          <w:tab w:val="right" w:leader="dot" w:pos="10466"/>
          <w:tab w:val="clear" w:pos="10194"/>
        </w:tabs>
      </w:pPr>
      <w:r>
        <w:rPr>
          <w:rFonts w:ascii="微软雅黑" w:hAnsi="微软雅黑" w:eastAsia="微软雅黑" w:cs="Times New Roman"/>
          <w:bCs/>
          <w:i/>
          <w:caps/>
          <w:kern w:val="2"/>
          <w:szCs w:val="18"/>
          <w:lang w:val="en-US" w:eastAsia="zh-CN" w:bidi="ar-SA"/>
        </w:rPr>
        <w:fldChar w:fldCharType="begin"/>
      </w:r>
      <w:r>
        <w:rPr>
          <w:rFonts w:ascii="微软雅黑" w:hAnsi="微软雅黑" w:eastAsia="微软雅黑" w:cs="Times New Roman"/>
          <w:bCs/>
          <w:i/>
          <w:caps/>
          <w:kern w:val="2"/>
          <w:szCs w:val="18"/>
          <w:lang w:val="en-US" w:eastAsia="zh-CN" w:bidi="ar-SA"/>
        </w:rPr>
        <w:instrText xml:space="preserve"> HYPERLINK \l _Toc20830 </w:instrText>
      </w:r>
      <w:r>
        <w:rPr>
          <w:rFonts w:ascii="微软雅黑" w:hAnsi="微软雅黑" w:eastAsia="微软雅黑" w:cs="Times New Roman"/>
          <w:bCs/>
          <w:i/>
          <w:caps/>
          <w:kern w:val="2"/>
          <w:szCs w:val="18"/>
          <w:lang w:val="en-US" w:eastAsia="zh-CN" w:bidi="ar-SA"/>
        </w:rPr>
        <w:fldChar w:fldCharType="separate"/>
      </w:r>
      <w:r>
        <w:rPr>
          <w:rFonts w:hint="eastAsia" w:eastAsia="宋体"/>
          <w:b/>
          <w:i w:val="0"/>
          <w:lang w:val="en-US" w:eastAsia="zh-CN"/>
        </w:rPr>
        <w:t xml:space="preserve">4. </w:t>
      </w:r>
      <w:r>
        <w:rPr>
          <w:rFonts w:hint="eastAsia"/>
          <w:lang w:val="en-US" w:eastAsia="zh-CN"/>
        </w:rPr>
        <w:t>代码示例</w:t>
      </w:r>
      <w:r>
        <w:tab/>
      </w:r>
      <w:r>
        <w:fldChar w:fldCharType="begin"/>
      </w:r>
      <w:r>
        <w:instrText xml:space="preserve"> PAGEREF _Toc20830 </w:instrText>
      </w:r>
      <w:r>
        <w:fldChar w:fldCharType="separate"/>
      </w:r>
      <w:r>
        <w:t>7</w:t>
      </w:r>
      <w:r>
        <w:fldChar w:fldCharType="end"/>
      </w:r>
      <w:r>
        <w:rPr>
          <w:rFonts w:ascii="微软雅黑" w:hAnsi="微软雅黑" w:eastAsia="微软雅黑" w:cs="Times New Roman"/>
          <w:bCs/>
          <w:i/>
          <w:caps/>
          <w:kern w:val="2"/>
          <w:szCs w:val="18"/>
          <w:lang w:val="en-US" w:eastAsia="zh-CN" w:bidi="ar-SA"/>
        </w:rPr>
        <w:fldChar w:fldCharType="end"/>
      </w:r>
    </w:p>
    <w:p>
      <w:pPr>
        <w:pStyle w:val="29"/>
        <w:tabs>
          <w:tab w:val="right" w:leader="dot" w:pos="10466"/>
          <w:tab w:val="clear" w:pos="10194"/>
        </w:tabs>
      </w:pPr>
      <w:r>
        <w:rPr>
          <w:rFonts w:ascii="微软雅黑" w:hAnsi="微软雅黑" w:eastAsia="微软雅黑" w:cs="Times New Roman"/>
          <w:bCs/>
          <w:i/>
          <w:caps/>
          <w:kern w:val="2"/>
          <w:szCs w:val="18"/>
          <w:lang w:val="en-US" w:eastAsia="zh-CN" w:bidi="ar-SA"/>
        </w:rPr>
        <w:fldChar w:fldCharType="begin"/>
      </w:r>
      <w:r>
        <w:rPr>
          <w:rFonts w:ascii="微软雅黑" w:hAnsi="微软雅黑" w:eastAsia="微软雅黑" w:cs="Times New Roman"/>
          <w:bCs/>
          <w:i/>
          <w:caps/>
          <w:kern w:val="2"/>
          <w:szCs w:val="18"/>
          <w:lang w:val="en-US" w:eastAsia="zh-CN" w:bidi="ar-SA"/>
        </w:rPr>
        <w:instrText xml:space="preserve"> HYPERLINK \l _Toc26575 </w:instrText>
      </w:r>
      <w:r>
        <w:rPr>
          <w:rFonts w:ascii="微软雅黑" w:hAnsi="微软雅黑" w:eastAsia="微软雅黑" w:cs="Times New Roman"/>
          <w:bCs/>
          <w:i/>
          <w:caps/>
          <w:kern w:val="2"/>
          <w:szCs w:val="18"/>
          <w:lang w:val="en-US" w:eastAsia="zh-CN" w:bidi="ar-SA"/>
        </w:rPr>
        <w:fldChar w:fldCharType="separate"/>
      </w:r>
      <w:r>
        <w:rPr>
          <w:rFonts w:hint="eastAsia" w:eastAsia="宋体"/>
          <w:b w:val="0"/>
          <w:i w:val="0"/>
          <w:lang w:val="en-US" w:eastAsia="zh-CN"/>
        </w:rPr>
        <w:t xml:space="preserve">4.1 </w:t>
      </w:r>
      <w:r>
        <w:rPr>
          <w:rFonts w:hint="eastAsia"/>
          <w:lang w:val="en-US" w:eastAsia="zh-CN"/>
        </w:rPr>
        <w:t>基本的http GET/POST操作</w:t>
      </w:r>
      <w:r>
        <w:tab/>
      </w:r>
      <w:r>
        <w:fldChar w:fldCharType="begin"/>
      </w:r>
      <w:r>
        <w:instrText xml:space="preserve"> PAGEREF _Toc26575 </w:instrText>
      </w:r>
      <w:r>
        <w:fldChar w:fldCharType="separate"/>
      </w:r>
      <w:r>
        <w:t>8</w:t>
      </w:r>
      <w:r>
        <w:fldChar w:fldCharType="end"/>
      </w:r>
      <w:r>
        <w:rPr>
          <w:rFonts w:ascii="微软雅黑" w:hAnsi="微软雅黑" w:eastAsia="微软雅黑" w:cs="Times New Roman"/>
          <w:bCs/>
          <w:i/>
          <w:caps/>
          <w:kern w:val="2"/>
          <w:szCs w:val="18"/>
          <w:lang w:val="en-US" w:eastAsia="zh-CN" w:bidi="ar-SA"/>
        </w:rPr>
        <w:fldChar w:fldCharType="end"/>
      </w:r>
    </w:p>
    <w:p>
      <w:pPr>
        <w:pStyle w:val="29"/>
        <w:tabs>
          <w:tab w:val="right" w:leader="dot" w:pos="10466"/>
          <w:tab w:val="clear" w:pos="10194"/>
        </w:tabs>
      </w:pPr>
      <w:r>
        <w:rPr>
          <w:rFonts w:ascii="微软雅黑" w:hAnsi="微软雅黑" w:eastAsia="微软雅黑" w:cs="Times New Roman"/>
          <w:bCs/>
          <w:i/>
          <w:caps/>
          <w:kern w:val="2"/>
          <w:szCs w:val="18"/>
          <w:lang w:val="en-US" w:eastAsia="zh-CN" w:bidi="ar-SA"/>
        </w:rPr>
        <w:fldChar w:fldCharType="begin"/>
      </w:r>
      <w:r>
        <w:rPr>
          <w:rFonts w:ascii="微软雅黑" w:hAnsi="微软雅黑" w:eastAsia="微软雅黑" w:cs="Times New Roman"/>
          <w:bCs/>
          <w:i/>
          <w:caps/>
          <w:kern w:val="2"/>
          <w:szCs w:val="18"/>
          <w:lang w:val="en-US" w:eastAsia="zh-CN" w:bidi="ar-SA"/>
        </w:rPr>
        <w:instrText xml:space="preserve"> HYPERLINK \l _Toc1489 </w:instrText>
      </w:r>
      <w:r>
        <w:rPr>
          <w:rFonts w:ascii="微软雅黑" w:hAnsi="微软雅黑" w:eastAsia="微软雅黑" w:cs="Times New Roman"/>
          <w:bCs/>
          <w:i/>
          <w:caps/>
          <w:kern w:val="2"/>
          <w:szCs w:val="18"/>
          <w:lang w:val="en-US" w:eastAsia="zh-CN" w:bidi="ar-SA"/>
        </w:rPr>
        <w:fldChar w:fldCharType="separate"/>
      </w:r>
      <w:r>
        <w:rPr>
          <w:rFonts w:hint="eastAsia" w:eastAsia="宋体"/>
          <w:b w:val="0"/>
          <w:i w:val="0"/>
          <w:lang w:val="en-US" w:eastAsia="zh-CN"/>
        </w:rPr>
        <w:t xml:space="preserve">4.2 </w:t>
      </w:r>
      <w:r>
        <w:rPr>
          <w:rFonts w:hint="eastAsia"/>
          <w:lang w:val="en-US" w:eastAsia="zh-CN"/>
        </w:rPr>
        <w:t>获取html网页</w:t>
      </w:r>
      <w:r>
        <w:tab/>
      </w:r>
      <w:r>
        <w:fldChar w:fldCharType="begin"/>
      </w:r>
      <w:r>
        <w:instrText xml:space="preserve"> PAGEREF _Toc1489 </w:instrText>
      </w:r>
      <w:r>
        <w:fldChar w:fldCharType="separate"/>
      </w:r>
      <w:r>
        <w:t>9</w:t>
      </w:r>
      <w:r>
        <w:fldChar w:fldCharType="end"/>
      </w:r>
      <w:r>
        <w:rPr>
          <w:rFonts w:ascii="微软雅黑" w:hAnsi="微软雅黑" w:eastAsia="微软雅黑" w:cs="Times New Roman"/>
          <w:bCs/>
          <w:i/>
          <w:caps/>
          <w:kern w:val="2"/>
          <w:szCs w:val="18"/>
          <w:lang w:val="en-US" w:eastAsia="zh-CN" w:bidi="ar-SA"/>
        </w:rPr>
        <w:fldChar w:fldCharType="end"/>
      </w:r>
    </w:p>
    <w:p>
      <w:pPr>
        <w:pStyle w:val="29"/>
        <w:tabs>
          <w:tab w:val="right" w:leader="dot" w:pos="10466"/>
          <w:tab w:val="clear" w:pos="10194"/>
        </w:tabs>
      </w:pPr>
      <w:r>
        <w:rPr>
          <w:rFonts w:ascii="微软雅黑" w:hAnsi="微软雅黑" w:eastAsia="微软雅黑" w:cs="Times New Roman"/>
          <w:bCs/>
          <w:i/>
          <w:caps/>
          <w:kern w:val="2"/>
          <w:szCs w:val="18"/>
          <w:lang w:val="en-US" w:eastAsia="zh-CN" w:bidi="ar-SA"/>
        </w:rPr>
        <w:fldChar w:fldCharType="begin"/>
      </w:r>
      <w:r>
        <w:rPr>
          <w:rFonts w:ascii="微软雅黑" w:hAnsi="微软雅黑" w:eastAsia="微软雅黑" w:cs="Times New Roman"/>
          <w:bCs/>
          <w:i/>
          <w:caps/>
          <w:kern w:val="2"/>
          <w:szCs w:val="18"/>
          <w:lang w:val="en-US" w:eastAsia="zh-CN" w:bidi="ar-SA"/>
        </w:rPr>
        <w:instrText xml:space="preserve"> HYPERLINK \l _Toc27193 </w:instrText>
      </w:r>
      <w:r>
        <w:rPr>
          <w:rFonts w:ascii="微软雅黑" w:hAnsi="微软雅黑" w:eastAsia="微软雅黑" w:cs="Times New Roman"/>
          <w:bCs/>
          <w:i/>
          <w:caps/>
          <w:kern w:val="2"/>
          <w:szCs w:val="18"/>
          <w:lang w:val="en-US" w:eastAsia="zh-CN" w:bidi="ar-SA"/>
        </w:rPr>
        <w:fldChar w:fldCharType="separate"/>
      </w:r>
      <w:r>
        <w:rPr>
          <w:rFonts w:hint="eastAsia" w:eastAsia="宋体"/>
          <w:b w:val="0"/>
          <w:i w:val="0"/>
          <w:lang w:val="en-US" w:eastAsia="zh-CN"/>
        </w:rPr>
        <w:t xml:space="preserve">4.3 </w:t>
      </w:r>
      <w:r>
        <w:rPr>
          <w:rFonts w:hint="eastAsia"/>
          <w:lang w:val="en-US" w:eastAsia="zh-CN"/>
        </w:rPr>
        <w:t>网页下载保存实例</w:t>
      </w:r>
      <w:r>
        <w:tab/>
      </w:r>
      <w:r>
        <w:fldChar w:fldCharType="begin"/>
      </w:r>
      <w:r>
        <w:instrText xml:space="preserve"> PAGEREF _Toc27193 </w:instrText>
      </w:r>
      <w:r>
        <w:fldChar w:fldCharType="separate"/>
      </w:r>
      <w:r>
        <w:t>9</w:t>
      </w:r>
      <w:r>
        <w:fldChar w:fldCharType="end"/>
      </w:r>
      <w:r>
        <w:rPr>
          <w:rFonts w:ascii="微软雅黑" w:hAnsi="微软雅黑" w:eastAsia="微软雅黑" w:cs="Times New Roman"/>
          <w:bCs/>
          <w:i/>
          <w:caps/>
          <w:kern w:val="2"/>
          <w:szCs w:val="18"/>
          <w:lang w:val="en-US" w:eastAsia="zh-CN" w:bidi="ar-SA"/>
        </w:rPr>
        <w:fldChar w:fldCharType="end"/>
      </w:r>
    </w:p>
    <w:p>
      <w:pPr>
        <w:pStyle w:val="29"/>
        <w:tabs>
          <w:tab w:val="right" w:leader="dot" w:pos="10466"/>
          <w:tab w:val="clear" w:pos="10194"/>
        </w:tabs>
      </w:pPr>
      <w:r>
        <w:rPr>
          <w:rFonts w:ascii="微软雅黑" w:hAnsi="微软雅黑" w:eastAsia="微软雅黑" w:cs="Times New Roman"/>
          <w:bCs/>
          <w:i/>
          <w:caps/>
          <w:kern w:val="2"/>
          <w:szCs w:val="18"/>
          <w:lang w:val="en-US" w:eastAsia="zh-CN" w:bidi="ar-SA"/>
        </w:rPr>
        <w:fldChar w:fldCharType="begin"/>
      </w:r>
      <w:r>
        <w:rPr>
          <w:rFonts w:ascii="微软雅黑" w:hAnsi="微软雅黑" w:eastAsia="微软雅黑" w:cs="Times New Roman"/>
          <w:bCs/>
          <w:i/>
          <w:caps/>
          <w:kern w:val="2"/>
          <w:szCs w:val="18"/>
          <w:lang w:val="en-US" w:eastAsia="zh-CN" w:bidi="ar-SA"/>
        </w:rPr>
        <w:instrText xml:space="preserve"> HYPERLINK \l _Toc6757 </w:instrText>
      </w:r>
      <w:r>
        <w:rPr>
          <w:rFonts w:ascii="微软雅黑" w:hAnsi="微软雅黑" w:eastAsia="微软雅黑" w:cs="Times New Roman"/>
          <w:bCs/>
          <w:i/>
          <w:caps/>
          <w:kern w:val="2"/>
          <w:szCs w:val="18"/>
          <w:lang w:val="en-US" w:eastAsia="zh-CN" w:bidi="ar-SA"/>
        </w:rPr>
        <w:fldChar w:fldCharType="separate"/>
      </w:r>
      <w:r>
        <w:rPr>
          <w:rFonts w:hint="eastAsia" w:eastAsia="宋体"/>
          <w:b w:val="0"/>
          <w:i w:val="0"/>
          <w:lang w:val="en-US" w:eastAsia="zh-CN"/>
        </w:rPr>
        <w:t xml:space="preserve">4.4 </w:t>
      </w:r>
      <w:r>
        <w:rPr>
          <w:rFonts w:hint="eastAsia"/>
          <w:lang w:val="en-US" w:eastAsia="zh-CN"/>
        </w:rPr>
        <w:t>进度条实例显示文件下载进度</w:t>
      </w:r>
      <w:r>
        <w:tab/>
      </w:r>
      <w:r>
        <w:fldChar w:fldCharType="begin"/>
      </w:r>
      <w:r>
        <w:instrText xml:space="preserve"> PAGEREF _Toc6757 </w:instrText>
      </w:r>
      <w:r>
        <w:fldChar w:fldCharType="separate"/>
      </w:r>
      <w:r>
        <w:t>10</w:t>
      </w:r>
      <w:r>
        <w:fldChar w:fldCharType="end"/>
      </w:r>
      <w:r>
        <w:rPr>
          <w:rFonts w:ascii="微软雅黑" w:hAnsi="微软雅黑" w:eastAsia="微软雅黑" w:cs="Times New Roman"/>
          <w:bCs/>
          <w:i/>
          <w:caps/>
          <w:kern w:val="2"/>
          <w:szCs w:val="18"/>
          <w:lang w:val="en-US" w:eastAsia="zh-CN" w:bidi="ar-SA"/>
        </w:rPr>
        <w:fldChar w:fldCharType="end"/>
      </w:r>
    </w:p>
    <w:p>
      <w:pPr>
        <w:pStyle w:val="29"/>
        <w:tabs>
          <w:tab w:val="right" w:leader="dot" w:pos="10466"/>
          <w:tab w:val="clear" w:pos="10194"/>
        </w:tabs>
      </w:pPr>
      <w:r>
        <w:rPr>
          <w:rFonts w:ascii="微软雅黑" w:hAnsi="微软雅黑" w:eastAsia="微软雅黑" w:cs="Times New Roman"/>
          <w:bCs/>
          <w:i/>
          <w:caps/>
          <w:kern w:val="2"/>
          <w:szCs w:val="18"/>
          <w:lang w:val="en-US" w:eastAsia="zh-CN" w:bidi="ar-SA"/>
        </w:rPr>
        <w:fldChar w:fldCharType="begin"/>
      </w:r>
      <w:r>
        <w:rPr>
          <w:rFonts w:ascii="微软雅黑" w:hAnsi="微软雅黑" w:eastAsia="微软雅黑" w:cs="Times New Roman"/>
          <w:bCs/>
          <w:i/>
          <w:caps/>
          <w:kern w:val="2"/>
          <w:szCs w:val="18"/>
          <w:lang w:val="en-US" w:eastAsia="zh-CN" w:bidi="ar-SA"/>
        </w:rPr>
        <w:instrText xml:space="preserve"> HYPERLINK \l _Toc26531 </w:instrText>
      </w:r>
      <w:r>
        <w:rPr>
          <w:rFonts w:ascii="微软雅黑" w:hAnsi="微软雅黑" w:eastAsia="微软雅黑" w:cs="Times New Roman"/>
          <w:bCs/>
          <w:i/>
          <w:caps/>
          <w:kern w:val="2"/>
          <w:szCs w:val="18"/>
          <w:lang w:val="en-US" w:eastAsia="zh-CN" w:bidi="ar-SA"/>
        </w:rPr>
        <w:fldChar w:fldCharType="separate"/>
      </w:r>
      <w:r>
        <w:rPr>
          <w:rFonts w:hint="eastAsia" w:eastAsia="宋体"/>
          <w:b w:val="0"/>
          <w:i w:val="0"/>
          <w:lang w:val="en-US" w:eastAsia="zh-CN"/>
        </w:rPr>
        <w:t xml:space="preserve">4.5 </w:t>
      </w:r>
      <w:r>
        <w:rPr>
          <w:rFonts w:hint="eastAsia"/>
          <w:lang w:val="en-US" w:eastAsia="zh-CN"/>
        </w:rPr>
        <w:t>断点续传实例</w:t>
      </w:r>
      <w:r>
        <w:tab/>
      </w:r>
      <w:r>
        <w:fldChar w:fldCharType="begin"/>
      </w:r>
      <w:r>
        <w:instrText xml:space="preserve"> PAGEREF _Toc26531 </w:instrText>
      </w:r>
      <w:r>
        <w:fldChar w:fldCharType="separate"/>
      </w:r>
      <w:r>
        <w:t>13</w:t>
      </w:r>
      <w:r>
        <w:fldChar w:fldCharType="end"/>
      </w:r>
      <w:r>
        <w:rPr>
          <w:rFonts w:ascii="微软雅黑" w:hAnsi="微软雅黑" w:eastAsia="微软雅黑" w:cs="Times New Roman"/>
          <w:bCs/>
          <w:i/>
          <w:caps/>
          <w:kern w:val="2"/>
          <w:szCs w:val="18"/>
          <w:lang w:val="en-US" w:eastAsia="zh-CN" w:bidi="ar-SA"/>
        </w:rPr>
        <w:fldChar w:fldCharType="end"/>
      </w:r>
    </w:p>
    <w:p>
      <w:pPr>
        <w:pStyle w:val="29"/>
        <w:tabs>
          <w:tab w:val="right" w:leader="dot" w:pos="10466"/>
          <w:tab w:val="clear" w:pos="10194"/>
        </w:tabs>
      </w:pPr>
      <w:r>
        <w:rPr>
          <w:rFonts w:ascii="微软雅黑" w:hAnsi="微软雅黑" w:eastAsia="微软雅黑" w:cs="Times New Roman"/>
          <w:bCs/>
          <w:i/>
          <w:caps/>
          <w:kern w:val="2"/>
          <w:szCs w:val="18"/>
          <w:lang w:val="en-US" w:eastAsia="zh-CN" w:bidi="ar-SA"/>
        </w:rPr>
        <w:fldChar w:fldCharType="begin"/>
      </w:r>
      <w:r>
        <w:rPr>
          <w:rFonts w:ascii="微软雅黑" w:hAnsi="微软雅黑" w:eastAsia="微软雅黑" w:cs="Times New Roman"/>
          <w:bCs/>
          <w:i/>
          <w:caps/>
          <w:kern w:val="2"/>
          <w:szCs w:val="18"/>
          <w:lang w:val="en-US" w:eastAsia="zh-CN" w:bidi="ar-SA"/>
        </w:rPr>
        <w:instrText xml:space="preserve"> HYPERLINK \l _Toc17621 </w:instrText>
      </w:r>
      <w:r>
        <w:rPr>
          <w:rFonts w:ascii="微软雅黑" w:hAnsi="微软雅黑" w:eastAsia="微软雅黑" w:cs="Times New Roman"/>
          <w:bCs/>
          <w:i/>
          <w:caps/>
          <w:kern w:val="2"/>
          <w:szCs w:val="18"/>
          <w:lang w:val="en-US" w:eastAsia="zh-CN" w:bidi="ar-SA"/>
        </w:rPr>
        <w:fldChar w:fldCharType="separate"/>
      </w:r>
      <w:r>
        <w:rPr>
          <w:rFonts w:hint="eastAsia" w:eastAsia="宋体"/>
          <w:b w:val="0"/>
          <w:i w:val="0"/>
          <w:lang w:val="en-US" w:eastAsia="zh-CN"/>
        </w:rPr>
        <w:t xml:space="preserve">4.6 </w:t>
      </w:r>
      <w:r>
        <w:rPr>
          <w:rFonts w:hint="eastAsia"/>
          <w:lang w:val="en-US" w:eastAsia="zh-CN"/>
        </w:rPr>
        <w:t>发送单个文件及多个文件demo</w:t>
      </w:r>
      <w:r>
        <w:tab/>
      </w:r>
      <w:r>
        <w:fldChar w:fldCharType="begin"/>
      </w:r>
      <w:r>
        <w:instrText xml:space="preserve"> PAGEREF _Toc17621 </w:instrText>
      </w:r>
      <w:r>
        <w:fldChar w:fldCharType="separate"/>
      </w:r>
      <w:r>
        <w:t>15</w:t>
      </w:r>
      <w:r>
        <w:fldChar w:fldCharType="end"/>
      </w:r>
      <w:r>
        <w:rPr>
          <w:rFonts w:ascii="微软雅黑" w:hAnsi="微软雅黑" w:eastAsia="微软雅黑" w:cs="Times New Roman"/>
          <w:bCs/>
          <w:i/>
          <w:caps/>
          <w:kern w:val="2"/>
          <w:szCs w:val="18"/>
          <w:lang w:val="en-US" w:eastAsia="zh-CN" w:bidi="ar-SA"/>
        </w:rPr>
        <w:fldChar w:fldCharType="end"/>
      </w:r>
    </w:p>
    <w:p>
      <w:pPr>
        <w:rPr>
          <w:rFonts w:hint="eastAsia"/>
          <w:b/>
          <w:bCs w:val="0"/>
          <w:lang w:val="en-US" w:eastAsia="zh-CN"/>
        </w:rPr>
      </w:pPr>
      <w:r>
        <w:rPr>
          <w:rFonts w:ascii="微软雅黑" w:hAnsi="微软雅黑" w:eastAsia="微软雅黑" w:cs="Times New Roman"/>
          <w:bCs/>
          <w:i/>
          <w:caps/>
          <w:kern w:val="2"/>
          <w:szCs w:val="18"/>
          <w:lang w:val="en-US" w:eastAsia="zh-CN" w:bidi="ar-SA"/>
        </w:rPr>
        <w:fldChar w:fldCharType="end"/>
      </w:r>
      <w:r>
        <w:rPr>
          <w:rFonts w:hint="eastAsia" w:cs="Times New Roman"/>
          <w:b/>
          <w:bCs w:val="0"/>
          <w:i/>
          <w:caps/>
          <w:kern w:val="2"/>
          <w:szCs w:val="18"/>
          <w:lang w:val="en-US" w:eastAsia="zh-CN" w:bidi="ar-SA"/>
        </w:rPr>
        <w:t>.............................................................................................................................................................................................</w:t>
      </w:r>
      <w:r>
        <w:rPr>
          <w:rFonts w:hint="eastAsia"/>
          <w:b/>
          <w:bCs w:val="0"/>
          <w:lang w:val="en-US" w:eastAsia="zh-CN"/>
        </w:rPr>
        <w:t>目录结束</w:t>
      </w:r>
    </w:p>
    <w:p>
      <w:pPr>
        <w:rPr>
          <w:rFonts w:hint="eastAsia"/>
          <w:lang w:val="en-US" w:eastAsia="zh-CN"/>
        </w:rPr>
      </w:pPr>
    </w:p>
    <w:p>
      <w:pPr>
        <w:rPr>
          <w:rFonts w:hint="eastAsia"/>
          <w:lang w:val="en-US" w:eastAsia="zh-CN"/>
        </w:rPr>
      </w:pPr>
    </w:p>
    <w:p>
      <w:pPr>
        <w:pStyle w:val="2"/>
      </w:pPr>
      <w:bookmarkStart w:id="2" w:name="_Toc8436"/>
      <w:bookmarkStart w:id="3" w:name="OLE_LINK1"/>
      <w:bookmarkStart w:id="4" w:name="OLE_LINK2"/>
      <w:r>
        <w:rPr>
          <w:rFonts w:hint="eastAsia"/>
          <w:lang w:eastAsia="zh-CN"/>
        </w:rPr>
        <w:t>基本理论知识</w:t>
      </w:r>
      <w:bookmarkEnd w:id="2"/>
    </w:p>
    <w:p>
      <w:pPr>
        <w:pStyle w:val="3"/>
      </w:pPr>
      <w:bookmarkStart w:id="5" w:name="_Toc20928"/>
      <w:r>
        <w:rPr>
          <w:rFonts w:hint="eastAsia"/>
          <w:lang w:val="en-US" w:eastAsia="zh-CN"/>
        </w:rPr>
        <w:t>Libcur基本框架</w:t>
      </w:r>
      <w:bookmarkEnd w:id="5"/>
    </w:p>
    <w:p>
      <w:pPr>
        <w:ind w:firstLine="420" w:firstLineChars="0"/>
        <w:rPr>
          <w:rFonts w:hint="default"/>
          <w:lang w:val="en-US" w:eastAsia="zh-CN"/>
        </w:rPr>
      </w:pPr>
      <w:r>
        <w:rPr>
          <w:rFonts w:hint="eastAsia"/>
          <w:lang w:val="en-US" w:eastAsia="zh-CN"/>
        </w:rPr>
        <w:t>Libcurl 是</w:t>
      </w:r>
      <w:r>
        <w:rPr>
          <w:rFonts w:hint="default"/>
          <w:lang w:val="en-US" w:eastAsia="zh-CN"/>
        </w:rPr>
        <w:t>一个跨平台的网络协议库，支持http, https, ftp, gopher, telnet, dict, file, 和ldap 协议。libcurl同样支持HTTPS证书授权，HTTP POST, HTTP PUT, FTP 上传, HTTP基本表单上传，代理，cookies,和用户认证。想要知道更多关于libcurl的介绍，可以到官网 </w:t>
      </w:r>
      <w:r>
        <w:rPr>
          <w:rFonts w:hint="default"/>
          <w:lang w:val="en-US" w:eastAsia="zh-CN"/>
        </w:rPr>
        <w:fldChar w:fldCharType="begin"/>
      </w:r>
      <w:r>
        <w:rPr>
          <w:rFonts w:hint="default"/>
          <w:lang w:val="en-US" w:eastAsia="zh-CN"/>
        </w:rPr>
        <w:instrText xml:space="preserve"> HYPERLINK "http://curl.haxx.se/" </w:instrText>
      </w:r>
      <w:r>
        <w:rPr>
          <w:rFonts w:hint="default"/>
          <w:lang w:val="en-US" w:eastAsia="zh-CN"/>
        </w:rPr>
        <w:fldChar w:fldCharType="separate"/>
      </w:r>
      <w:r>
        <w:rPr>
          <w:rFonts w:hint="default"/>
          <w:lang w:val="en-US" w:eastAsia="zh-CN"/>
        </w:rPr>
        <w:t>http://curl.haxx.se/</w:t>
      </w:r>
      <w:r>
        <w:rPr>
          <w:rFonts w:hint="default"/>
          <w:lang w:val="en-US" w:eastAsia="zh-CN"/>
        </w:rPr>
        <w:fldChar w:fldCharType="end"/>
      </w:r>
      <w:r>
        <w:rPr>
          <w:rFonts w:hint="default"/>
          <w:lang w:val="en-US" w:eastAsia="zh-CN"/>
        </w:rPr>
        <w:t>上去了解，在这里不再详述。</w:t>
      </w:r>
    </w:p>
    <w:p>
      <w:pPr>
        <w:ind w:firstLine="420" w:firstLineChars="0"/>
        <w:rPr>
          <w:rFonts w:hint="default"/>
          <w:lang w:val="en-US" w:eastAsia="zh-CN"/>
        </w:rPr>
      </w:pPr>
      <w:r>
        <w:rPr>
          <w:rFonts w:hint="default"/>
          <w:lang w:val="en-US" w:eastAsia="zh-CN"/>
        </w:rPr>
        <w:t>在基于LibCurl的程序里，主要采用callback function （回调函数）的形式完成传输任务，用户在启动传输前设置好各类参数和回调函数，当满足条件时libcurl将调用用户的回调函数实现特定功能。下面是利用libcurl完成传输任务的流程：</w:t>
      </w:r>
    </w:p>
    <w:p>
      <w:pPr>
        <w:numPr>
          <w:ilvl w:val="0"/>
          <w:numId w:val="2"/>
        </w:numPr>
        <w:rPr>
          <w:rFonts w:hint="default"/>
          <w:lang w:val="en-US" w:eastAsia="zh-CN"/>
        </w:rPr>
      </w:pPr>
      <w:r>
        <w:rPr>
          <w:rFonts w:hint="default"/>
          <w:lang w:val="en-US" w:eastAsia="zh-CN"/>
        </w:rPr>
        <w:t>调用curl_global_init()初始化libcurl</w:t>
      </w:r>
    </w:p>
    <w:p>
      <w:pPr>
        <w:numPr>
          <w:ilvl w:val="0"/>
          <w:numId w:val="2"/>
        </w:numPr>
        <w:rPr>
          <w:rFonts w:hint="default"/>
          <w:lang w:val="en-US" w:eastAsia="zh-CN"/>
        </w:rPr>
      </w:pPr>
      <w:r>
        <w:rPr>
          <w:rFonts w:hint="default"/>
          <w:lang w:val="en-US" w:eastAsia="zh-CN"/>
        </w:rPr>
        <w:t>调用curl_easy_init()函数得到 easy interface型指针</w:t>
      </w:r>
    </w:p>
    <w:p>
      <w:pPr>
        <w:numPr>
          <w:ilvl w:val="0"/>
          <w:numId w:val="2"/>
        </w:numPr>
        <w:rPr>
          <w:rFonts w:hint="default"/>
          <w:lang w:val="en-US" w:eastAsia="zh-CN"/>
        </w:rPr>
      </w:pPr>
      <w:r>
        <w:rPr>
          <w:rFonts w:hint="default"/>
          <w:lang w:val="en-US" w:eastAsia="zh-CN"/>
        </w:rPr>
        <w:t>调用curl_easy_setopt()设置传输选项</w:t>
      </w:r>
    </w:p>
    <w:p>
      <w:pPr>
        <w:numPr>
          <w:ilvl w:val="0"/>
          <w:numId w:val="2"/>
        </w:numPr>
        <w:rPr>
          <w:rFonts w:hint="default"/>
          <w:lang w:val="en-US" w:eastAsia="zh-CN"/>
        </w:rPr>
      </w:pPr>
      <w:r>
        <w:rPr>
          <w:rFonts w:hint="default"/>
          <w:lang w:val="en-US" w:eastAsia="zh-CN"/>
        </w:rPr>
        <w:t>根据curl_easy_setopt()设置的传输选项，实现回调函数以完成用户特定任务</w:t>
      </w:r>
    </w:p>
    <w:p>
      <w:pPr>
        <w:numPr>
          <w:ilvl w:val="0"/>
          <w:numId w:val="2"/>
        </w:numPr>
        <w:rPr>
          <w:rFonts w:hint="default"/>
          <w:lang w:val="en-US" w:eastAsia="zh-CN"/>
        </w:rPr>
      </w:pPr>
      <w:r>
        <w:rPr>
          <w:rFonts w:hint="default"/>
          <w:lang w:val="en-US" w:eastAsia="zh-CN"/>
        </w:rPr>
        <w:t>调用curl_easy_perform()函数完成传输任务</w:t>
      </w:r>
    </w:p>
    <w:p>
      <w:pPr>
        <w:numPr>
          <w:ilvl w:val="0"/>
          <w:numId w:val="2"/>
        </w:numPr>
        <w:rPr>
          <w:rFonts w:hint="eastAsia"/>
          <w:lang w:val="en-US" w:eastAsia="zh-CN"/>
        </w:rPr>
      </w:pPr>
      <w:r>
        <w:rPr>
          <w:rFonts w:hint="default"/>
          <w:lang w:val="en-US" w:eastAsia="zh-CN"/>
        </w:rPr>
        <w:t>调用curl_easy_cleanup()释放内存</w:t>
      </w:r>
      <w:r>
        <w:rPr>
          <w:rFonts w:hint="default"/>
          <w:lang w:val="en-US" w:eastAsia="zh-CN"/>
        </w:rPr>
        <w:br w:type="textWrapping"/>
      </w:r>
      <w:r>
        <w:rPr>
          <w:rFonts w:hint="default"/>
          <w:lang w:val="en-US" w:eastAsia="zh-CN"/>
        </w:rPr>
        <w:t>在整过过程中设置curl_easy_setopt()参数是最关键的，几乎所有的libcurl程序都要使用它。</w:t>
      </w:r>
    </w:p>
    <w:p>
      <w:pPr>
        <w:pStyle w:val="3"/>
      </w:pPr>
      <w:bookmarkStart w:id="6" w:name="_Toc26303"/>
      <w:r>
        <w:rPr>
          <w:rFonts w:hint="default"/>
          <w:lang w:val="en-US" w:eastAsia="zh-CN"/>
        </w:rPr>
        <w:t>curl_easy_setopt函数部分选项介绍</w:t>
      </w:r>
      <w:bookmarkEnd w:id="6"/>
    </w:p>
    <w:p>
      <w:pPr>
        <w:ind w:firstLine="420" w:firstLineChars="0"/>
        <w:rPr>
          <w:rFonts w:hint="default"/>
          <w:lang w:val="en-US" w:eastAsia="zh-CN"/>
        </w:rPr>
      </w:pPr>
      <w:r>
        <w:rPr>
          <w:rFonts w:hint="default"/>
          <w:lang w:val="en-US" w:eastAsia="zh-CN"/>
        </w:rPr>
        <w:t>本节主要介绍curl_easy_setopt中跟http相关的参数。该函数是curl中非常重要的函数，curl所有设置都是在该函数中完成的，该函数的设置选项众多，注意本节的阐述的只是部分常见选项。</w:t>
      </w:r>
    </w:p>
    <w:p>
      <w:pPr>
        <w:rPr>
          <w:rFonts w:hint="default"/>
          <w:lang w:val="en-US" w:eastAsia="zh-CN"/>
        </w:rPr>
      </w:pPr>
      <w:r>
        <w:rPr>
          <w:rFonts w:hint="default"/>
          <w:lang w:val="en-US" w:eastAsia="zh-CN"/>
        </w:rPr>
        <w:t>1.     CURLOPT_URL </w:t>
      </w:r>
      <w:r>
        <w:rPr>
          <w:rFonts w:hint="default"/>
          <w:lang w:val="en-US" w:eastAsia="zh-CN"/>
        </w:rPr>
        <w:br w:type="textWrapping"/>
      </w:r>
      <w:r>
        <w:rPr>
          <w:rFonts w:hint="default"/>
          <w:lang w:val="en-US" w:eastAsia="zh-CN"/>
        </w:rPr>
        <w:t>设置访问URL</w:t>
      </w:r>
    </w:p>
    <w:p>
      <w:pPr>
        <w:rPr>
          <w:rFonts w:hint="default"/>
          <w:lang w:val="en-US" w:eastAsia="zh-CN"/>
        </w:rPr>
      </w:pPr>
      <w:r>
        <w:rPr>
          <w:rFonts w:hint="default"/>
          <w:lang w:val="en-US" w:eastAsia="zh-CN"/>
        </w:rPr>
        <w:br w:type="textWrapping"/>
      </w:r>
      <w:r>
        <w:rPr>
          <w:rFonts w:hint="default"/>
          <w:lang w:val="en-US" w:eastAsia="zh-CN"/>
        </w:rPr>
        <w:t>2.       CURLOPT_WRITEFUNCTION，CURLOPT_WRITEDATA</w:t>
      </w:r>
      <w:r>
        <w:rPr>
          <w:rFonts w:hint="default"/>
          <w:lang w:val="en-US" w:eastAsia="zh-CN"/>
        </w:rPr>
        <w:br w:type="textWrapping"/>
      </w:r>
      <w:r>
        <w:rPr>
          <w:rFonts w:hint="default"/>
          <w:lang w:val="en-US" w:eastAsia="zh-CN"/>
        </w:rPr>
        <w:t>回调函数原型为：size_t function( void *ptr, size_t size, size_t nmemb, void *stream); 函数将在libcurl接收到数据后被调用，因此函数多做数据保存的功能，如处理下载文件。CURLOPT_WRITEDATA 用于表明CURLOPT_WRITEFUNCTION函数中的stream指针的来源。</w:t>
      </w:r>
    </w:p>
    <w:p>
      <w:pPr>
        <w:rPr>
          <w:rFonts w:hint="default"/>
          <w:lang w:val="en-US" w:eastAsia="zh-CN"/>
        </w:rPr>
      </w:pPr>
      <w:r>
        <w:rPr>
          <w:rFonts w:hint="default"/>
          <w:lang w:val="en-US" w:eastAsia="zh-CN"/>
        </w:rPr>
        <w:t>如果你没有通过CURLOPT_WRITEFUNCTION属性给easy handle设置回调函数，libcurl会提供一个默认的回调函数，它只是简单的将接收到的数据打印到标准输出。你也可以通过 CURLOPT_WRITEDATA属性给默认回调函数传递一个已经打开的文件指针，用于将数据输出到文件里。</w:t>
      </w:r>
    </w:p>
    <w:p>
      <w:pPr>
        <w:rPr>
          <w:rFonts w:hint="default"/>
          <w:lang w:val="en-US" w:eastAsia="zh-CN"/>
        </w:rPr>
      </w:pPr>
      <w:r>
        <w:rPr>
          <w:rFonts w:hint="default"/>
          <w:lang w:val="en-US" w:eastAsia="zh-CN"/>
        </w:rPr>
        <w:br w:type="textWrapping"/>
      </w:r>
      <w:r>
        <w:rPr>
          <w:rFonts w:hint="default"/>
          <w:lang w:val="en-US" w:eastAsia="zh-CN"/>
        </w:rPr>
        <w:t>3.      CURLOPT_HEADERFUNCTION，CURLOPT_HEADERDATA</w:t>
      </w:r>
      <w:r>
        <w:rPr>
          <w:rFonts w:hint="default"/>
          <w:lang w:val="en-US" w:eastAsia="zh-CN"/>
        </w:rPr>
        <w:br w:type="textWrapping"/>
      </w:r>
      <w:r>
        <w:rPr>
          <w:rFonts w:hint="default"/>
          <w:lang w:val="en-US" w:eastAsia="zh-CN"/>
        </w:rPr>
        <w:t>回调函数原型为 size_t function( void *ptr, size_t size,size_t nmemb, void *stream); libcurl一旦接收到http 头部数据后将调用该函数。CURLOPT_WRITEDATA 传递指针给libcurl，该指针表明CURLOPT_HEADERFUNCTION 函数的stream指针的来源。</w:t>
      </w:r>
    </w:p>
    <w:p>
      <w:pPr>
        <w:rPr>
          <w:rFonts w:hint="default"/>
          <w:lang w:val="en-US" w:eastAsia="zh-CN"/>
        </w:rPr>
      </w:pPr>
      <w:r>
        <w:rPr>
          <w:rFonts w:hint="default"/>
          <w:lang w:val="en-US" w:eastAsia="zh-CN"/>
        </w:rPr>
        <w:br w:type="textWrapping"/>
      </w:r>
      <w:r>
        <w:rPr>
          <w:rFonts w:hint="default"/>
          <w:lang w:val="en-US" w:eastAsia="zh-CN"/>
        </w:rPr>
        <w:t>4.       CURLOPT_READFUNCTION CURLOPT_READDATA</w:t>
      </w:r>
      <w:r>
        <w:rPr>
          <w:rFonts w:hint="default"/>
          <w:lang w:val="en-US" w:eastAsia="zh-CN"/>
        </w:rPr>
        <w:br w:type="textWrapping"/>
      </w:r>
      <w:r>
        <w:rPr>
          <w:rFonts w:hint="default"/>
          <w:lang w:val="en-US" w:eastAsia="zh-CN"/>
        </w:rPr>
        <w:t>libCurl需要读取数据传递给远程主机时将调用CURLOPT_READFUNCTION指定的函数，函数原型是：size_t function(void *ptr, size_t size, size_t nmemb,void *stream). CURLOPT_READDATA 表明CURLOPT_READFUNCTION函数原型中的stream指针来源。</w:t>
      </w:r>
    </w:p>
    <w:p>
      <w:pPr>
        <w:rPr>
          <w:rFonts w:hint="default"/>
          <w:lang w:val="en-US" w:eastAsia="zh-CN"/>
        </w:rPr>
      </w:pPr>
      <w:r>
        <w:rPr>
          <w:rFonts w:hint="default"/>
          <w:lang w:val="en-US" w:eastAsia="zh-CN"/>
        </w:rPr>
        <w:br w:type="textWrapping"/>
      </w:r>
      <w:r>
        <w:rPr>
          <w:rFonts w:hint="default"/>
          <w:lang w:val="en-US" w:eastAsia="zh-CN"/>
        </w:rPr>
        <w:t>5.       CURLOPT_NOPROGRESS，CURLOPT_PROGRESSFUNCTION，CURLOPT_PROGRESSDATA</w:t>
      </w:r>
      <w:r>
        <w:rPr>
          <w:rFonts w:hint="default"/>
          <w:lang w:val="en-US" w:eastAsia="zh-CN"/>
        </w:rPr>
        <w:br w:type="textWrapping"/>
      </w:r>
      <w:r>
        <w:rPr>
          <w:rFonts w:hint="default"/>
          <w:lang w:val="en-US" w:eastAsia="zh-CN"/>
        </w:rPr>
        <w:t>跟数据传输进度相关的参数。CURLOPT_PROGRESSFUNCTION 指定的函数正常情况下每秒被libcurl调用一次，为了使CURLOPT_PROGRESSFUNCTION被调用，CURLOPT_NOPROGRESS必须被设置为false，CURLOPT_PROGRESSDATA指定的参数将作为CURLOPT_PROGRESSFUNCTION指定函数的第一个参数</w:t>
      </w:r>
    </w:p>
    <w:p>
      <w:pPr>
        <w:rPr>
          <w:rFonts w:hint="default"/>
          <w:lang w:val="en-US" w:eastAsia="zh-CN"/>
        </w:rPr>
      </w:pPr>
      <w:r>
        <w:rPr>
          <w:rFonts w:hint="default"/>
          <w:lang w:val="en-US" w:eastAsia="zh-CN"/>
        </w:rPr>
        <w:br w:type="textWrapping"/>
      </w:r>
      <w:r>
        <w:rPr>
          <w:rFonts w:hint="default"/>
          <w:lang w:val="en-US" w:eastAsia="zh-CN"/>
        </w:rPr>
        <w:t>6.       CURLOPT_TIMEOUT，CURLOPT_CONNECTIONTIMEOUT:</w:t>
      </w:r>
      <w:r>
        <w:rPr>
          <w:rFonts w:hint="default"/>
          <w:lang w:val="en-US" w:eastAsia="zh-CN"/>
        </w:rPr>
        <w:br w:type="textWrapping"/>
      </w:r>
      <w:r>
        <w:rPr>
          <w:rFonts w:hint="default"/>
          <w:lang w:val="en-US" w:eastAsia="zh-CN"/>
        </w:rPr>
        <w:t>CURLOPT_TIMEOUT 由于设置传输时间，CURLOPT_CONNECTIONTIMEOUT 设置连接等待时间</w:t>
      </w:r>
    </w:p>
    <w:p>
      <w:pPr>
        <w:rPr>
          <w:rFonts w:hint="default"/>
          <w:lang w:val="en-US" w:eastAsia="zh-CN"/>
        </w:rPr>
      </w:pPr>
      <w:r>
        <w:rPr>
          <w:rFonts w:hint="default"/>
          <w:lang w:val="en-US" w:eastAsia="zh-CN"/>
        </w:rPr>
        <w:br w:type="textWrapping"/>
      </w:r>
      <w:r>
        <w:rPr>
          <w:rFonts w:hint="default"/>
          <w:lang w:val="en-US" w:eastAsia="zh-CN"/>
        </w:rPr>
        <w:t>7.       CURLOPT_FOLLOWLOCATION</w:t>
      </w:r>
      <w:r>
        <w:rPr>
          <w:rFonts w:hint="default"/>
          <w:lang w:val="en-US" w:eastAsia="zh-CN"/>
        </w:rPr>
        <w:br w:type="textWrapping"/>
      </w:r>
      <w:r>
        <w:rPr>
          <w:rFonts w:hint="default"/>
          <w:lang w:val="en-US" w:eastAsia="zh-CN"/>
        </w:rPr>
        <w:t>设置重定位URL</w:t>
      </w:r>
    </w:p>
    <w:p>
      <w:pPr>
        <w:rPr>
          <w:rFonts w:hint="default"/>
          <w:lang w:val="en-US" w:eastAsia="zh-CN"/>
        </w:rPr>
      </w:pPr>
      <w:r>
        <w:rPr>
          <w:rFonts w:hint="default"/>
          <w:lang w:val="en-US" w:eastAsia="zh-CN"/>
        </w:rPr>
        <w:br w:type="textWrapping"/>
      </w:r>
      <w:r>
        <w:rPr>
          <w:rFonts w:hint="default"/>
          <w:lang w:val="en-US" w:eastAsia="zh-CN"/>
        </w:rPr>
        <w:t>8.       CURLOPT_RANGE: CURLOPT_RESUME_FROM:</w:t>
      </w:r>
      <w:r>
        <w:rPr>
          <w:rFonts w:hint="default"/>
          <w:lang w:val="en-US" w:eastAsia="zh-CN"/>
        </w:rPr>
        <w:br w:type="textWrapping"/>
      </w:r>
      <w:r>
        <w:rPr>
          <w:rFonts w:hint="default"/>
          <w:lang w:val="en-US" w:eastAsia="zh-CN"/>
        </w:rPr>
        <w:t>断点续传相关设置。CURLOPT_RANGE 指定char *参数传递给libcurl，用于指明http域的RANGE头域，例如：</w:t>
      </w:r>
      <w:r>
        <w:rPr>
          <w:rFonts w:hint="default"/>
          <w:lang w:val="en-US" w:eastAsia="zh-CN"/>
        </w:rPr>
        <w:br w:type="textWrapping"/>
      </w:r>
      <w:r>
        <w:rPr>
          <w:rFonts w:hint="default"/>
          <w:lang w:val="en-US" w:eastAsia="zh-CN"/>
        </w:rPr>
        <w:t>表示头500个字节：bytes=0-499</w:t>
      </w:r>
      <w:r>
        <w:rPr>
          <w:rFonts w:hint="default"/>
          <w:lang w:val="en-US" w:eastAsia="zh-CN"/>
        </w:rPr>
        <w:br w:type="textWrapping"/>
      </w:r>
      <w:r>
        <w:rPr>
          <w:rFonts w:hint="default"/>
          <w:lang w:val="en-US" w:eastAsia="zh-CN"/>
        </w:rPr>
        <w:t>表示第二个500字节：bytes=500-999</w:t>
      </w:r>
      <w:r>
        <w:rPr>
          <w:rFonts w:hint="default"/>
          <w:lang w:val="en-US" w:eastAsia="zh-CN"/>
        </w:rPr>
        <w:br w:type="textWrapping"/>
      </w:r>
      <w:r>
        <w:rPr>
          <w:rFonts w:hint="default"/>
          <w:lang w:val="en-US" w:eastAsia="zh-CN"/>
        </w:rPr>
        <w:t>表示最后500个字节：bytes=-500</w:t>
      </w:r>
      <w:r>
        <w:rPr>
          <w:rFonts w:hint="default"/>
          <w:lang w:val="en-US" w:eastAsia="zh-CN"/>
        </w:rPr>
        <w:br w:type="textWrapping"/>
      </w:r>
      <w:r>
        <w:rPr>
          <w:rFonts w:hint="default"/>
          <w:lang w:val="en-US" w:eastAsia="zh-CN"/>
        </w:rPr>
        <w:t>表示500字节以后的范围：bytes=500-</w:t>
      </w:r>
      <w:r>
        <w:rPr>
          <w:rFonts w:hint="default"/>
          <w:lang w:val="en-US" w:eastAsia="zh-CN"/>
        </w:rPr>
        <w:br w:type="textWrapping"/>
      </w:r>
      <w:r>
        <w:rPr>
          <w:rFonts w:hint="default"/>
          <w:lang w:val="en-US" w:eastAsia="zh-CN"/>
        </w:rPr>
        <w:t>第一个和最后一个字节：bytes=0-0,-1</w:t>
      </w:r>
      <w:r>
        <w:rPr>
          <w:rFonts w:hint="default"/>
          <w:lang w:val="en-US" w:eastAsia="zh-CN"/>
        </w:rPr>
        <w:br w:type="textWrapping"/>
      </w:r>
      <w:r>
        <w:rPr>
          <w:rFonts w:hint="default"/>
          <w:lang w:val="en-US" w:eastAsia="zh-CN"/>
        </w:rPr>
        <w:t>同时指定几个范围：bytes=500-600,601-999</w:t>
      </w:r>
      <w:r>
        <w:rPr>
          <w:rFonts w:hint="default"/>
          <w:lang w:val="en-US" w:eastAsia="zh-CN"/>
        </w:rPr>
        <w:br w:type="textWrapping"/>
      </w:r>
      <w:r>
        <w:rPr>
          <w:rFonts w:hint="default"/>
          <w:lang w:val="en-US" w:eastAsia="zh-CN"/>
        </w:rPr>
        <w:t>CURLOPT_RESUME_FROM 传递一个long参数给libcurl，指定你希望开始传递的 偏移量。</w:t>
      </w:r>
    </w:p>
    <w:p>
      <w:pPr>
        <w:rPr>
          <w:rFonts w:hint="default"/>
          <w:lang w:val="en-US" w:eastAsia="zh-CN"/>
        </w:rPr>
      </w:pPr>
    </w:p>
    <w:p>
      <w:pPr>
        <w:pStyle w:val="2"/>
      </w:pPr>
      <w:bookmarkStart w:id="7" w:name="_Toc28810"/>
      <w:r>
        <w:rPr>
          <w:rFonts w:hint="eastAsia"/>
          <w:lang w:val="en-US" w:eastAsia="zh-CN"/>
        </w:rPr>
        <w:t>库相关接口的使用</w:t>
      </w:r>
      <w:bookmarkEnd w:id="7"/>
    </w:p>
    <w:p>
      <w:pPr>
        <w:pStyle w:val="3"/>
      </w:pPr>
      <w:bookmarkStart w:id="8" w:name="_Toc31747"/>
      <w:r>
        <w:rPr>
          <w:rFonts w:hint="default"/>
          <w:lang w:val="en-US" w:eastAsia="zh-CN"/>
        </w:rPr>
        <w:t>ccurl_easy_perform 函数说明</w:t>
      </w:r>
      <w:bookmarkEnd w:id="8"/>
    </w:p>
    <w:p>
      <w:pPr>
        <w:ind w:firstLine="420" w:firstLineChars="0"/>
        <w:rPr>
          <w:rFonts w:hint="default"/>
          <w:lang w:val="en-US" w:eastAsia="zh-CN"/>
        </w:rPr>
      </w:pPr>
      <w:r>
        <w:rPr>
          <w:rFonts w:hint="default"/>
          <w:lang w:val="en-US" w:eastAsia="zh-CN"/>
        </w:rPr>
        <w:t>该函数是完成curl_easy_setopt指定的所有选项，本节重点介绍curl_easy_perform的返回值。返回0意味一切ok，非0代表错误发生。主要错误码说明：</w:t>
      </w:r>
      <w:r>
        <w:rPr>
          <w:rFonts w:hint="default"/>
          <w:lang w:val="en-US" w:eastAsia="zh-CN"/>
        </w:rPr>
        <w:br w:type="textWrapping"/>
      </w:r>
      <w:r>
        <w:rPr>
          <w:rFonts w:hint="default"/>
          <w:lang w:val="en-US" w:eastAsia="zh-CN"/>
        </w:rPr>
        <w:t>1.    CURLE_OK </w:t>
      </w:r>
      <w:r>
        <w:rPr>
          <w:rFonts w:hint="default"/>
          <w:lang w:val="en-US" w:eastAsia="zh-CN"/>
        </w:rPr>
        <w:br w:type="textWrapping"/>
      </w:r>
      <w:r>
        <w:rPr>
          <w:rFonts w:hint="default"/>
          <w:lang w:val="en-US" w:eastAsia="zh-CN"/>
        </w:rPr>
        <w:t>    任务完成一切都好</w:t>
      </w:r>
      <w:r>
        <w:rPr>
          <w:rFonts w:hint="default"/>
          <w:lang w:val="en-US" w:eastAsia="zh-CN"/>
        </w:rPr>
        <w:br w:type="textWrapping"/>
      </w:r>
      <w:r>
        <w:rPr>
          <w:rFonts w:hint="default"/>
          <w:lang w:val="en-US" w:eastAsia="zh-CN"/>
        </w:rPr>
        <w:t>2     CURLE_UNSUPPORTED_PROTOCOL</w:t>
      </w:r>
      <w:r>
        <w:rPr>
          <w:rFonts w:hint="default"/>
          <w:lang w:val="en-US" w:eastAsia="zh-CN"/>
        </w:rPr>
        <w:br w:type="textWrapping"/>
      </w:r>
      <w:r>
        <w:rPr>
          <w:rFonts w:hint="default"/>
          <w:lang w:val="en-US" w:eastAsia="zh-CN"/>
        </w:rPr>
        <w:t>    不支持的协议，由URL的头部指定</w:t>
      </w:r>
      <w:r>
        <w:rPr>
          <w:rFonts w:hint="default"/>
          <w:lang w:val="en-US" w:eastAsia="zh-CN"/>
        </w:rPr>
        <w:br w:type="textWrapping"/>
      </w:r>
      <w:r>
        <w:rPr>
          <w:rFonts w:hint="default"/>
          <w:lang w:val="en-US" w:eastAsia="zh-CN"/>
        </w:rPr>
        <w:t>3     CURLE_COULDNT_CONNECT</w:t>
      </w:r>
      <w:r>
        <w:rPr>
          <w:rFonts w:hint="default"/>
          <w:lang w:val="en-US" w:eastAsia="zh-CN"/>
        </w:rPr>
        <w:br w:type="textWrapping"/>
      </w:r>
      <w:r>
        <w:rPr>
          <w:rFonts w:hint="default"/>
          <w:lang w:val="en-US" w:eastAsia="zh-CN"/>
        </w:rPr>
        <w:t>    不能连接到remote 主机或者代理</w:t>
      </w:r>
      <w:r>
        <w:rPr>
          <w:rFonts w:hint="default"/>
          <w:lang w:val="en-US" w:eastAsia="zh-CN"/>
        </w:rPr>
        <w:br w:type="textWrapping"/>
      </w:r>
      <w:r>
        <w:rPr>
          <w:rFonts w:hint="default"/>
          <w:lang w:val="en-US" w:eastAsia="zh-CN"/>
        </w:rPr>
        <w:t>4     CURLE_REMOTE_ACCESS_DENIED</w:t>
      </w:r>
      <w:r>
        <w:rPr>
          <w:rFonts w:hint="default"/>
          <w:lang w:val="en-US" w:eastAsia="zh-CN"/>
        </w:rPr>
        <w:br w:type="textWrapping"/>
      </w:r>
      <w:r>
        <w:rPr>
          <w:rFonts w:hint="default"/>
          <w:lang w:val="en-US" w:eastAsia="zh-CN"/>
        </w:rPr>
        <w:t>    访问被拒绝</w:t>
      </w:r>
      <w:r>
        <w:rPr>
          <w:rFonts w:hint="default"/>
          <w:lang w:val="en-US" w:eastAsia="zh-CN"/>
        </w:rPr>
        <w:br w:type="textWrapping"/>
      </w:r>
      <w:r>
        <w:rPr>
          <w:rFonts w:hint="default"/>
          <w:lang w:val="en-US" w:eastAsia="zh-CN"/>
        </w:rPr>
        <w:t>5     CURLE_HTTP_RETURNED_ERROR</w:t>
      </w:r>
      <w:r>
        <w:rPr>
          <w:rFonts w:hint="default"/>
          <w:lang w:val="en-US" w:eastAsia="zh-CN"/>
        </w:rPr>
        <w:br w:type="textWrapping"/>
      </w:r>
      <w:r>
        <w:rPr>
          <w:rFonts w:hint="default"/>
          <w:lang w:val="en-US" w:eastAsia="zh-CN"/>
        </w:rPr>
        <w:t>    Http返回错误</w:t>
      </w:r>
      <w:r>
        <w:rPr>
          <w:rFonts w:hint="default"/>
          <w:lang w:val="en-US" w:eastAsia="zh-CN"/>
        </w:rPr>
        <w:br w:type="textWrapping"/>
      </w:r>
      <w:r>
        <w:rPr>
          <w:rFonts w:hint="default"/>
          <w:lang w:val="en-US" w:eastAsia="zh-CN"/>
        </w:rPr>
        <w:t>6     CURLE_READ_ERROR</w:t>
      </w:r>
      <w:r>
        <w:rPr>
          <w:rFonts w:hint="default"/>
          <w:lang w:val="en-US" w:eastAsia="zh-CN"/>
        </w:rPr>
        <w:br w:type="textWrapping"/>
      </w:r>
      <w:r>
        <w:rPr>
          <w:rFonts w:hint="default"/>
          <w:lang w:val="en-US" w:eastAsia="zh-CN"/>
        </w:rPr>
        <w:t>读本地文件错误</w:t>
      </w:r>
    </w:p>
    <w:p>
      <w:pPr>
        <w:rPr>
          <w:rFonts w:hint="default"/>
          <w:lang w:val="en-US" w:eastAsia="zh-CN"/>
        </w:rPr>
      </w:pPr>
      <w:r>
        <w:rPr>
          <w:rFonts w:hint="default"/>
          <w:lang w:val="en-US" w:eastAsia="zh-CN"/>
        </w:rPr>
        <w:t>要获取详细的错误描述字符串，可以通过const char *curl_easy_strerror(CURLcode errornum ) 这个函数取得.</w:t>
      </w:r>
    </w:p>
    <w:p/>
    <w:p>
      <w:pPr>
        <w:pStyle w:val="3"/>
      </w:pPr>
      <w:bookmarkStart w:id="9" w:name="_Toc5496"/>
      <w:r>
        <w:rPr>
          <w:rFonts w:hint="eastAsia"/>
          <w:lang w:val="en-US" w:eastAsia="zh-CN"/>
        </w:rPr>
        <w:t>CURLcode curl_global_init(long flags)：</w:t>
      </w:r>
      <w:bookmarkEnd w:id="9"/>
    </w:p>
    <w:tbl>
      <w:tblPr>
        <w:tblStyle w:val="42"/>
        <w:tblW w:w="10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5"/>
        <w:gridCol w:w="8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1955" w:type="dxa"/>
            <w:textDirection w:val="lrTb"/>
            <w:vAlign w:val="top"/>
          </w:tcPr>
          <w:p>
            <w:pPr>
              <w:rPr>
                <w:rFonts w:hint="eastAsia"/>
                <w:lang w:val="en-US" w:eastAsia="zh-CN"/>
              </w:rPr>
            </w:pPr>
            <w:r>
              <w:rPr>
                <w:rFonts w:hint="eastAsia"/>
                <w:lang w:val="en-US" w:eastAsia="zh-CN"/>
              </w:rPr>
              <w:t>函数的定义</w:t>
            </w:r>
          </w:p>
        </w:tc>
        <w:tc>
          <w:tcPr>
            <w:tcW w:w="8565" w:type="dxa"/>
            <w:textDirection w:val="lrTb"/>
            <w:vAlign w:val="top"/>
          </w:tcPr>
          <w:p>
            <w:pPr>
              <w:rPr>
                <w:rFonts w:hint="eastAsia"/>
                <w:lang w:eastAsia="zh-CN"/>
              </w:rPr>
            </w:pPr>
            <w:r>
              <w:rPr>
                <w:rFonts w:hint="eastAsia"/>
                <w:lang w:val="en-US" w:eastAsia="zh-CN"/>
              </w:rPr>
              <w:t>CURLcode curl_global_init(long flags)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1955" w:type="dxa"/>
            <w:textDirection w:val="lrTb"/>
            <w:vAlign w:val="top"/>
          </w:tcPr>
          <w:p>
            <w:pPr>
              <w:rPr>
                <w:rFonts w:hint="eastAsia"/>
                <w:lang w:val="en-US" w:eastAsia="zh-CN"/>
              </w:rPr>
            </w:pPr>
            <w:r>
              <w:rPr>
                <w:rFonts w:hint="eastAsia"/>
                <w:lang w:val="en-US" w:eastAsia="zh-CN"/>
              </w:rPr>
              <w:t>函数功能简述</w:t>
            </w:r>
          </w:p>
        </w:tc>
        <w:tc>
          <w:tcPr>
            <w:tcW w:w="8565" w:type="dxa"/>
            <w:textDirection w:val="lrTb"/>
            <w:vAlign w:val="top"/>
          </w:tcPr>
          <w:p>
            <w:pPr>
              <w:rPr>
                <w:rFonts w:hint="eastAsia"/>
                <w:lang w:val="en-US" w:eastAsia="zh-CN"/>
              </w:rPr>
            </w:pPr>
            <w:r>
              <w:rPr>
                <w:rFonts w:hint="eastAsia"/>
                <w:lang w:val="en-US" w:eastAsia="zh-CN"/>
              </w:rPr>
              <w:t>这个函数只能用一次。(其实在调用curl_global_cleanup 函数后仍然可再用)</w:t>
            </w:r>
            <w:r>
              <w:rPr>
                <w:rFonts w:hint="eastAsia"/>
                <w:lang w:val="en-US" w:eastAsia="zh-CN"/>
              </w:rPr>
              <w:br w:type="textWrapping"/>
            </w:r>
            <w:r>
              <w:rPr>
                <w:rFonts w:hint="eastAsia"/>
                <w:lang w:val="en-US" w:eastAsia="zh-CN"/>
              </w:rPr>
              <w:t>如果这个函数在curl_easy_init函数调用时还没调用，它讲由libcurl库自动调用，所以多线程下最好主动调用该函数以防止在线程中curl_easy_init时多次调用。</w:t>
            </w:r>
          </w:p>
          <w:p>
            <w:pPr>
              <w:rPr>
                <w:rFonts w:hint="eastAsia"/>
                <w:lang w:val="en-US" w:eastAsia="zh-CN"/>
              </w:rPr>
            </w:pPr>
            <w:r>
              <w:rPr>
                <w:rFonts w:hint="eastAsia"/>
                <w:lang w:val="en-US" w:eastAsia="zh-CN"/>
              </w:rPr>
              <w:t>注意：虽然libcurl是线程安全的，但curl_global_init是不能保证线程安全的，所以不要在每个线程中都调用curl_global_init，应该将该函数的调用放在主线程中。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955" w:type="dxa"/>
          </w:tcPr>
          <w:p>
            <w:pPr>
              <w:rPr>
                <w:rFonts w:hint="eastAsia"/>
                <w:lang w:val="en-US" w:eastAsia="zh-CN"/>
              </w:rPr>
            </w:pPr>
            <w:r>
              <w:rPr>
                <w:rFonts w:hint="eastAsia"/>
                <w:lang w:val="en-US" w:eastAsia="zh-CN"/>
              </w:rPr>
              <w:t>输入参数</w:t>
            </w:r>
          </w:p>
        </w:tc>
        <w:tc>
          <w:tcPr>
            <w:tcW w:w="8565" w:type="dxa"/>
            <w:textDirection w:val="lrTb"/>
            <w:vAlign w:val="top"/>
          </w:tcPr>
          <w:p>
            <w:pPr>
              <w:rPr>
                <w:rFonts w:hint="eastAsia" w:eastAsia="微软雅黑"/>
                <w:lang w:val="en-US" w:eastAsia="zh-CN"/>
              </w:rPr>
            </w:pPr>
            <w:r>
              <w:rPr>
                <w:rFonts w:hint="eastAsia" w:eastAsia="微软雅黑"/>
                <w:lang w:val="en-US" w:eastAsia="zh-CN"/>
              </w:rPr>
              <w:t>参数：flags</w:t>
            </w:r>
            <w:r>
              <w:rPr>
                <w:rFonts w:hint="eastAsia" w:eastAsia="微软雅黑"/>
                <w:lang w:val="en-US" w:eastAsia="zh-CN"/>
              </w:rPr>
              <w:br w:type="textWrapping"/>
            </w:r>
            <w:r>
              <w:rPr>
                <w:rFonts w:hint="eastAsia" w:eastAsia="微软雅黑"/>
                <w:lang w:val="en-US" w:eastAsia="zh-CN"/>
              </w:rPr>
              <w:t>CURL_GLOBAL_ALL                      //初始化所有的可能的调用。</w:t>
            </w:r>
            <w:r>
              <w:rPr>
                <w:rFonts w:hint="eastAsia" w:eastAsia="微软雅黑"/>
                <w:lang w:val="en-US" w:eastAsia="zh-CN"/>
              </w:rPr>
              <w:br w:type="textWrapping"/>
            </w:r>
            <w:r>
              <w:rPr>
                <w:rFonts w:hint="eastAsia" w:eastAsia="微软雅黑"/>
                <w:lang w:val="en-US" w:eastAsia="zh-CN"/>
              </w:rPr>
              <w:t>CURL_GLOBAL_SSL                      //初始化支持 安全套接字层。</w:t>
            </w:r>
            <w:r>
              <w:rPr>
                <w:rFonts w:hint="eastAsia" w:eastAsia="微软雅黑"/>
                <w:lang w:val="en-US" w:eastAsia="zh-CN"/>
              </w:rPr>
              <w:br w:type="textWrapping"/>
            </w:r>
            <w:r>
              <w:rPr>
                <w:rFonts w:hint="eastAsia" w:eastAsia="微软雅黑"/>
                <w:lang w:val="en-US" w:eastAsia="zh-CN"/>
              </w:rPr>
              <w:t>CURL_GLOBAL_WIN32            //初始化win32套接字库。</w:t>
            </w:r>
            <w:r>
              <w:rPr>
                <w:rFonts w:hint="eastAsia" w:eastAsia="微软雅黑"/>
                <w:lang w:val="en-US" w:eastAsia="zh-CN"/>
              </w:rPr>
              <w:br w:type="textWrapping"/>
            </w:r>
            <w:r>
              <w:rPr>
                <w:rFonts w:hint="eastAsia" w:eastAsia="微软雅黑"/>
                <w:lang w:val="en-US" w:eastAsia="zh-CN"/>
              </w:rPr>
              <w:t>CURL_GLOBAL_NOTHING         //没有额外的初始化。</w:t>
            </w:r>
          </w:p>
        </w:tc>
      </w:tr>
    </w:tbl>
    <w:p/>
    <w:p/>
    <w:p>
      <w:pPr>
        <w:pStyle w:val="3"/>
      </w:pPr>
      <w:bookmarkStart w:id="10" w:name="_Toc12842"/>
      <w:r>
        <w:rPr>
          <w:rFonts w:hint="eastAsia"/>
          <w:lang w:val="en-US" w:eastAsia="zh-CN"/>
        </w:rPr>
        <w:t>void curl_global_cleanup(void)</w:t>
      </w:r>
      <w:bookmarkEnd w:id="10"/>
    </w:p>
    <w:tbl>
      <w:tblPr>
        <w:tblStyle w:val="42"/>
        <w:tblW w:w="10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5"/>
        <w:gridCol w:w="8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1955" w:type="dxa"/>
            <w:textDirection w:val="lrTb"/>
            <w:vAlign w:val="top"/>
          </w:tcPr>
          <w:p>
            <w:pPr>
              <w:rPr>
                <w:rFonts w:hint="eastAsia"/>
                <w:lang w:val="en-US" w:eastAsia="zh-CN"/>
              </w:rPr>
            </w:pPr>
            <w:r>
              <w:rPr>
                <w:rFonts w:hint="eastAsia"/>
                <w:lang w:val="en-US" w:eastAsia="zh-CN"/>
              </w:rPr>
              <w:t>函数的定义</w:t>
            </w:r>
          </w:p>
        </w:tc>
        <w:tc>
          <w:tcPr>
            <w:tcW w:w="8565" w:type="dxa"/>
            <w:textDirection w:val="lrTb"/>
            <w:vAlign w:val="top"/>
          </w:tcPr>
          <w:p>
            <w:pPr>
              <w:rPr>
                <w:rFonts w:hint="eastAsia"/>
                <w:lang w:eastAsia="zh-CN"/>
              </w:rPr>
            </w:pPr>
            <w:r>
              <w:rPr>
                <w:rFonts w:hint="eastAsia"/>
                <w:lang w:val="en-US" w:eastAsia="zh-CN"/>
              </w:rPr>
              <w:t>void curl_global_cleanup(void)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1955" w:type="dxa"/>
            <w:textDirection w:val="lrTb"/>
            <w:vAlign w:val="top"/>
          </w:tcPr>
          <w:p>
            <w:pPr>
              <w:rPr>
                <w:rFonts w:hint="eastAsia"/>
                <w:lang w:val="en-US" w:eastAsia="zh-CN"/>
              </w:rPr>
            </w:pPr>
            <w:r>
              <w:rPr>
                <w:rFonts w:hint="eastAsia"/>
                <w:lang w:val="en-US" w:eastAsia="zh-CN"/>
              </w:rPr>
              <w:t>函数功能简述</w:t>
            </w:r>
          </w:p>
        </w:tc>
        <w:tc>
          <w:tcPr>
            <w:tcW w:w="8565" w:type="dxa"/>
            <w:textDirection w:val="lrTb"/>
            <w:vAlign w:val="top"/>
          </w:tcPr>
          <w:p>
            <w:pPr>
              <w:rPr>
                <w:rFonts w:hint="eastAsia"/>
                <w:lang w:val="en-US" w:eastAsia="zh-CN"/>
              </w:rPr>
            </w:pPr>
            <w:r>
              <w:rPr>
                <w:rFonts w:hint="eastAsia"/>
                <w:lang w:val="en-US" w:eastAsia="zh-CN"/>
              </w:rPr>
              <w:t>描述：在结束libcurl使用的时候，用来对curl_global_init做的工作清理。类似于close的函数。</w:t>
            </w:r>
          </w:p>
          <w:p>
            <w:pPr>
              <w:rPr>
                <w:rFonts w:hint="eastAsia"/>
                <w:lang w:val="en-US" w:eastAsia="zh-CN"/>
              </w:rPr>
            </w:pPr>
            <w:r>
              <w:rPr>
                <w:rFonts w:hint="eastAsia"/>
                <w:lang w:val="en-US" w:eastAsia="zh-CN"/>
              </w:rPr>
              <w:t>注意：虽然libcurl是线程安全的，但curl_global_cleanup是不能保证线程安全的，所以不要在每个线程中都调用curl_global_init，应该将该函数的调用放在主线程中。</w:t>
            </w:r>
          </w:p>
        </w:tc>
      </w:tr>
    </w:tbl>
    <w:p/>
    <w:p>
      <w:pPr>
        <w:pStyle w:val="3"/>
      </w:pPr>
      <w:bookmarkStart w:id="11" w:name="_Toc2767"/>
      <w:r>
        <w:rPr>
          <w:rFonts w:hint="eastAsia"/>
          <w:lang w:val="en-US" w:eastAsia="zh-CN"/>
        </w:rPr>
        <w:t>curl_version：打印当前库的版本</w:t>
      </w:r>
      <w:bookmarkEnd w:id="11"/>
    </w:p>
    <w:tbl>
      <w:tblPr>
        <w:tblStyle w:val="42"/>
        <w:tblW w:w="10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5"/>
        <w:gridCol w:w="8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1955" w:type="dxa"/>
            <w:textDirection w:val="lrTb"/>
            <w:vAlign w:val="top"/>
          </w:tcPr>
          <w:p>
            <w:pPr>
              <w:rPr>
                <w:rFonts w:hint="eastAsia"/>
                <w:lang w:val="en-US" w:eastAsia="zh-CN"/>
              </w:rPr>
            </w:pPr>
            <w:r>
              <w:rPr>
                <w:rFonts w:hint="eastAsia"/>
                <w:lang w:val="en-US" w:eastAsia="zh-CN"/>
              </w:rPr>
              <w:t>函数的定义</w:t>
            </w:r>
          </w:p>
        </w:tc>
        <w:tc>
          <w:tcPr>
            <w:tcW w:w="8565" w:type="dxa"/>
            <w:textDirection w:val="lrTb"/>
            <w:vAlign w:val="top"/>
          </w:tcPr>
          <w:p>
            <w:pPr>
              <w:rPr>
                <w:rFonts w:hint="eastAsia"/>
                <w:lang w:eastAsia="zh-CN"/>
              </w:rPr>
            </w:pPr>
            <w:r>
              <w:rPr>
                <w:rFonts w:hint="eastAsia"/>
                <w:lang w:val="en-US" w:eastAsia="zh-CN"/>
              </w:rPr>
              <w:t>char *curl_version(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1955" w:type="dxa"/>
            <w:textDirection w:val="lrTb"/>
            <w:vAlign w:val="top"/>
          </w:tcPr>
          <w:p>
            <w:pPr>
              <w:rPr>
                <w:rFonts w:hint="eastAsia"/>
                <w:lang w:val="en-US" w:eastAsia="zh-CN"/>
              </w:rPr>
            </w:pPr>
            <w:r>
              <w:rPr>
                <w:rFonts w:hint="eastAsia"/>
                <w:lang w:val="en-US" w:eastAsia="zh-CN"/>
              </w:rPr>
              <w:t>函数功能简述</w:t>
            </w:r>
          </w:p>
        </w:tc>
        <w:tc>
          <w:tcPr>
            <w:tcW w:w="8565" w:type="dxa"/>
            <w:textDirection w:val="lrTb"/>
            <w:vAlign w:val="top"/>
          </w:tcPr>
          <w:p>
            <w:pPr>
              <w:rPr>
                <w:rFonts w:hint="eastAsia"/>
                <w:lang w:val="en-US" w:eastAsia="zh-CN"/>
              </w:rPr>
            </w:pPr>
            <w:r>
              <w:rPr>
                <w:rFonts w:hint="eastAsia"/>
                <w:lang w:val="en-US" w:eastAsia="zh-CN"/>
              </w:rPr>
              <w:t>描述: 打印当前libcurl库的版本。</w:t>
            </w:r>
          </w:p>
        </w:tc>
      </w:tr>
    </w:tbl>
    <w:p/>
    <w:p>
      <w:pPr>
        <w:pStyle w:val="3"/>
      </w:pPr>
      <w:bookmarkStart w:id="12" w:name="_Toc30432"/>
      <w:r>
        <w:rPr>
          <w:rFonts w:hint="eastAsia"/>
          <w:lang w:val="en-US" w:eastAsia="zh-CN"/>
        </w:rPr>
        <w:t>curl_easy_init</w:t>
      </w:r>
      <w:bookmarkEnd w:id="12"/>
    </w:p>
    <w:tbl>
      <w:tblPr>
        <w:tblStyle w:val="42"/>
        <w:tblW w:w="10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5"/>
        <w:gridCol w:w="8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1955" w:type="dxa"/>
            <w:textDirection w:val="lrTb"/>
            <w:vAlign w:val="top"/>
          </w:tcPr>
          <w:p>
            <w:pPr>
              <w:rPr>
                <w:rFonts w:hint="eastAsia"/>
                <w:lang w:val="en-US" w:eastAsia="zh-CN"/>
              </w:rPr>
            </w:pPr>
            <w:r>
              <w:rPr>
                <w:rFonts w:hint="eastAsia"/>
                <w:lang w:val="en-US" w:eastAsia="zh-CN"/>
              </w:rPr>
              <w:t>函数的定义</w:t>
            </w:r>
          </w:p>
        </w:tc>
        <w:tc>
          <w:tcPr>
            <w:tcW w:w="8565" w:type="dxa"/>
            <w:textDirection w:val="lrTb"/>
            <w:vAlign w:val="top"/>
          </w:tcPr>
          <w:p>
            <w:pPr>
              <w:rPr>
                <w:rFonts w:hint="eastAsia"/>
                <w:lang w:eastAsia="zh-CN"/>
              </w:rPr>
            </w:pPr>
            <w:r>
              <w:rPr>
                <w:rFonts w:hint="eastAsia"/>
                <w:lang w:val="en-US" w:eastAsia="zh-CN"/>
              </w:rPr>
              <w:t>CURL *curl_easy_init(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1955" w:type="dxa"/>
            <w:textDirection w:val="lrTb"/>
            <w:vAlign w:val="top"/>
          </w:tcPr>
          <w:p>
            <w:pPr>
              <w:rPr>
                <w:rFonts w:hint="eastAsia"/>
                <w:lang w:val="en-US" w:eastAsia="zh-CN"/>
              </w:rPr>
            </w:pPr>
            <w:r>
              <w:rPr>
                <w:rFonts w:hint="eastAsia"/>
                <w:lang w:val="en-US" w:eastAsia="zh-CN"/>
              </w:rPr>
              <w:t>函数功能简述</w:t>
            </w:r>
          </w:p>
        </w:tc>
        <w:tc>
          <w:tcPr>
            <w:tcW w:w="8565" w:type="dxa"/>
            <w:textDirection w:val="lrTb"/>
            <w:vAlign w:val="top"/>
          </w:tcPr>
          <w:p>
            <w:pPr>
              <w:rPr>
                <w:rFonts w:hint="eastAsia"/>
                <w:lang w:val="en-US" w:eastAsia="zh-CN"/>
              </w:rPr>
            </w:pPr>
            <w:r>
              <w:rPr>
                <w:rFonts w:hint="eastAsia"/>
                <w:lang w:val="en-US" w:eastAsia="zh-CN"/>
              </w:rPr>
              <w:t>curl_easy_init用来初始化一个CURL的指针(有些像返回FILE类型的指针一样). 相应的在调用结束时要用curl_easy_cleanup函数清理.</w:t>
            </w:r>
            <w:r>
              <w:rPr>
                <w:rFonts w:hint="eastAsia"/>
                <w:lang w:val="en-US" w:eastAsia="zh-CN"/>
              </w:rPr>
              <w:br w:type="textWrapping"/>
            </w:r>
            <w:r>
              <w:rPr>
                <w:rFonts w:hint="eastAsia"/>
                <w:lang w:val="en-US" w:eastAsia="zh-CN"/>
              </w:rPr>
              <w:t>一般curl_easy_init意味着一个会话的开始. 它会返回一个easy_handle(CURL*对象), 一般都用在easy系列的函数中.</w:t>
            </w:r>
          </w:p>
        </w:tc>
      </w:tr>
    </w:tbl>
    <w:p/>
    <w:p>
      <w:pPr>
        <w:pStyle w:val="3"/>
      </w:pPr>
      <w:bookmarkStart w:id="13" w:name="_Toc2590"/>
      <w:r>
        <w:rPr>
          <w:rFonts w:hint="eastAsia"/>
          <w:lang w:val="en-US" w:eastAsia="zh-CN"/>
        </w:rPr>
        <w:t>curl_easy_cleanup</w:t>
      </w:r>
      <w:bookmarkEnd w:id="13"/>
    </w:p>
    <w:tbl>
      <w:tblPr>
        <w:tblStyle w:val="42"/>
        <w:tblW w:w="10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5"/>
        <w:gridCol w:w="8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1955" w:type="dxa"/>
            <w:textDirection w:val="lrTb"/>
            <w:vAlign w:val="top"/>
          </w:tcPr>
          <w:p>
            <w:pPr>
              <w:rPr>
                <w:rFonts w:hint="eastAsia"/>
                <w:lang w:val="en-US" w:eastAsia="zh-CN"/>
              </w:rPr>
            </w:pPr>
            <w:r>
              <w:rPr>
                <w:rFonts w:hint="eastAsia"/>
                <w:lang w:val="en-US" w:eastAsia="zh-CN"/>
              </w:rPr>
              <w:t>函数的定义</w:t>
            </w:r>
          </w:p>
        </w:tc>
        <w:tc>
          <w:tcPr>
            <w:tcW w:w="8565" w:type="dxa"/>
            <w:textDirection w:val="lrTb"/>
            <w:vAlign w:val="top"/>
          </w:tcPr>
          <w:p>
            <w:pPr>
              <w:rPr>
                <w:rFonts w:hint="eastAsia"/>
                <w:lang w:eastAsia="zh-CN"/>
              </w:rPr>
            </w:pPr>
            <w:r>
              <w:rPr>
                <w:rFonts w:hint="eastAsia"/>
                <w:lang w:val="en-US" w:eastAsia="zh-CN"/>
              </w:rPr>
              <w:t>void curl_easy_cleanup(CURL *handle);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1955" w:type="dxa"/>
            <w:textDirection w:val="lrTb"/>
            <w:vAlign w:val="top"/>
          </w:tcPr>
          <w:p>
            <w:pPr>
              <w:rPr>
                <w:rFonts w:hint="eastAsia"/>
                <w:lang w:val="en-US" w:eastAsia="zh-CN"/>
              </w:rPr>
            </w:pPr>
            <w:r>
              <w:rPr>
                <w:rFonts w:hint="eastAsia"/>
                <w:lang w:val="en-US" w:eastAsia="zh-CN"/>
              </w:rPr>
              <w:t>函数功能简述</w:t>
            </w:r>
          </w:p>
        </w:tc>
        <w:tc>
          <w:tcPr>
            <w:tcW w:w="8565" w:type="dxa"/>
            <w:textDirection w:val="lrTb"/>
            <w:vAlign w:val="top"/>
          </w:tcPr>
          <w:p>
            <w:pPr>
              <w:rPr>
                <w:rFonts w:hint="eastAsia"/>
                <w:lang w:val="en-US" w:eastAsia="zh-CN"/>
              </w:rPr>
            </w:pPr>
            <w:r>
              <w:rPr>
                <w:rFonts w:hint="eastAsia"/>
                <w:lang w:val="en-US" w:eastAsia="zh-CN"/>
              </w:rPr>
              <w:t>这个调用用来结束一个会话.与curl_easy_init配合着用. </w:t>
            </w:r>
            <w:r>
              <w:rPr>
                <w:rFonts w:hint="eastAsia"/>
                <w:lang w:val="en-US" w:eastAsia="zh-CN"/>
              </w:rPr>
              <w:br w:type="textWrapping"/>
            </w:r>
            <w:r>
              <w:rPr>
                <w:rFonts w:hint="eastAsia"/>
                <w:lang w:val="en-US" w:eastAsia="zh-CN"/>
              </w:rPr>
              <w:t>参数:</w:t>
            </w:r>
            <w:r>
              <w:rPr>
                <w:rFonts w:hint="eastAsia"/>
                <w:lang w:val="en-US" w:eastAsia="zh-CN"/>
              </w:rPr>
              <w:br w:type="textWrapping"/>
            </w:r>
            <w:r>
              <w:rPr>
                <w:rFonts w:hint="eastAsia"/>
                <w:lang w:val="en-US" w:eastAsia="zh-CN"/>
              </w:rPr>
              <w:t>CURL类型的指针.</w:t>
            </w:r>
          </w:p>
        </w:tc>
      </w:tr>
    </w:tbl>
    <w:p/>
    <w:p>
      <w:pPr>
        <w:pStyle w:val="3"/>
      </w:pPr>
      <w:bookmarkStart w:id="14" w:name="_Toc24000"/>
      <w:r>
        <w:rPr>
          <w:rFonts w:hint="eastAsia"/>
          <w:lang w:val="en-US" w:eastAsia="zh-CN"/>
        </w:rPr>
        <w:t>curl_easy_setopt</w:t>
      </w:r>
      <w:bookmarkEnd w:id="14"/>
    </w:p>
    <w:tbl>
      <w:tblPr>
        <w:tblStyle w:val="42"/>
        <w:tblW w:w="10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5"/>
        <w:gridCol w:w="8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1955" w:type="dxa"/>
            <w:textDirection w:val="lrTb"/>
            <w:vAlign w:val="top"/>
          </w:tcPr>
          <w:p>
            <w:pPr>
              <w:rPr>
                <w:rFonts w:hint="eastAsia"/>
                <w:lang w:val="en-US" w:eastAsia="zh-CN"/>
              </w:rPr>
            </w:pPr>
            <w:r>
              <w:rPr>
                <w:rFonts w:hint="eastAsia"/>
                <w:lang w:val="en-US" w:eastAsia="zh-CN"/>
              </w:rPr>
              <w:t>函数的定义</w:t>
            </w:r>
          </w:p>
        </w:tc>
        <w:tc>
          <w:tcPr>
            <w:tcW w:w="8565" w:type="dxa"/>
            <w:textDirection w:val="lrTb"/>
            <w:vAlign w:val="top"/>
          </w:tcPr>
          <w:p>
            <w:pPr>
              <w:rPr>
                <w:rFonts w:hint="eastAsia"/>
                <w:lang w:eastAsia="zh-CN"/>
              </w:rPr>
            </w:pPr>
            <w:r>
              <w:rPr>
                <w:rFonts w:hint="eastAsia"/>
                <w:lang w:val="en-US" w:eastAsia="zh-CN"/>
              </w:rPr>
              <w:t>CURLcode curl_easy_setopt(CURL *handle, CURLoption option, parameter);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1955" w:type="dxa"/>
            <w:textDirection w:val="lrTb"/>
            <w:vAlign w:val="top"/>
          </w:tcPr>
          <w:p>
            <w:pPr>
              <w:rPr>
                <w:rFonts w:hint="eastAsia"/>
                <w:lang w:val="en-US" w:eastAsia="zh-CN"/>
              </w:rPr>
            </w:pPr>
            <w:r>
              <w:rPr>
                <w:rFonts w:hint="eastAsia"/>
                <w:lang w:val="en-US" w:eastAsia="zh-CN"/>
              </w:rPr>
              <w:t>函数功能简述</w:t>
            </w:r>
          </w:p>
        </w:tc>
        <w:tc>
          <w:tcPr>
            <w:tcW w:w="8565" w:type="dxa"/>
            <w:textDirection w:val="lrTb"/>
            <w:vAlign w:val="top"/>
          </w:tcPr>
          <w:p>
            <w:pPr>
              <w:rPr>
                <w:rFonts w:hint="eastAsia"/>
                <w:lang w:val="en-US" w:eastAsia="zh-CN"/>
              </w:rPr>
            </w:pPr>
            <w:r>
              <w:rPr>
                <w:rFonts w:hint="eastAsia"/>
                <w:lang w:val="en-US" w:eastAsia="zh-CN"/>
              </w:rPr>
              <w:t>描述: 这个函数最重要了.几乎所有的curl 程序都要频繁的使用它.它告诉curl库.程序将有如何的行为. 比如要查看一个网页的html代码等.(这个函数有些像ioctl函数)参数:</w:t>
            </w:r>
            <w:r>
              <w:rPr>
                <w:rFonts w:hint="eastAsia"/>
                <w:lang w:val="en-US" w:eastAsia="zh-CN"/>
              </w:rPr>
              <w:br w:type="textWrapping"/>
            </w:r>
            <w:r>
              <w:rPr>
                <w:rFonts w:hint="eastAsia"/>
                <w:lang w:val="en-US" w:eastAsia="zh-CN"/>
              </w:rPr>
              <w:t>1 CURL类型的指针</w:t>
            </w:r>
            <w:r>
              <w:rPr>
                <w:rFonts w:hint="eastAsia"/>
                <w:lang w:val="en-US" w:eastAsia="zh-CN"/>
              </w:rPr>
              <w:br w:type="textWrapping"/>
            </w:r>
            <w:r>
              <w:rPr>
                <w:rFonts w:hint="eastAsia"/>
                <w:lang w:val="en-US" w:eastAsia="zh-CN"/>
              </w:rPr>
              <w:t>2 各种CURLoption类型的选项.(都在curl.h库里有定义,man 也可以查看到)</w:t>
            </w:r>
            <w:r>
              <w:rPr>
                <w:rFonts w:hint="eastAsia"/>
                <w:lang w:val="en-US" w:eastAsia="zh-CN"/>
              </w:rPr>
              <w:br w:type="textWrapping"/>
            </w:r>
            <w:r>
              <w:rPr>
                <w:rFonts w:hint="eastAsia"/>
                <w:lang w:val="en-US" w:eastAsia="zh-CN"/>
              </w:rPr>
              <w:t>3 parameter 这个参数 既可以是个函数的指针,也可以是某个对象的指针,也可以是个long型的变量.它用什么这取决于第二个参数.</w:t>
            </w:r>
            <w:r>
              <w:rPr>
                <w:rFonts w:hint="eastAsia"/>
                <w:lang w:val="en-US" w:eastAsia="zh-CN"/>
              </w:rPr>
              <w:br w:type="textWrapping"/>
            </w:r>
            <w:r>
              <w:rPr>
                <w:rFonts w:hint="eastAsia"/>
                <w:lang w:val="en-US" w:eastAsia="zh-CN"/>
              </w:rPr>
              <w:t>CURLoption 这个参数的取值很多.具体的可以查看man手册.</w:t>
            </w:r>
          </w:p>
        </w:tc>
      </w:tr>
    </w:tbl>
    <w:p/>
    <w:p>
      <w:pPr>
        <w:pStyle w:val="3"/>
      </w:pPr>
      <w:bookmarkStart w:id="15" w:name="_Toc16310"/>
      <w:r>
        <w:rPr>
          <w:rFonts w:hint="eastAsia"/>
          <w:lang w:val="en-US" w:eastAsia="zh-CN"/>
        </w:rPr>
        <w:t>curl_easy_perform</w:t>
      </w:r>
      <w:bookmarkEnd w:id="15"/>
    </w:p>
    <w:tbl>
      <w:tblPr>
        <w:tblStyle w:val="42"/>
        <w:tblW w:w="10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5"/>
        <w:gridCol w:w="8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1955" w:type="dxa"/>
            <w:textDirection w:val="lrTb"/>
            <w:vAlign w:val="top"/>
          </w:tcPr>
          <w:p>
            <w:pPr>
              <w:rPr>
                <w:rFonts w:hint="eastAsia"/>
                <w:lang w:val="en-US" w:eastAsia="zh-CN"/>
              </w:rPr>
            </w:pPr>
            <w:r>
              <w:rPr>
                <w:rFonts w:hint="eastAsia"/>
                <w:lang w:val="en-US" w:eastAsia="zh-CN"/>
              </w:rPr>
              <w:t>函数的定义</w:t>
            </w:r>
          </w:p>
        </w:tc>
        <w:tc>
          <w:tcPr>
            <w:tcW w:w="8565" w:type="dxa"/>
            <w:textDirection w:val="lrTb"/>
            <w:vAlign w:val="top"/>
          </w:tcPr>
          <w:p>
            <w:pPr>
              <w:rPr>
                <w:rFonts w:hint="eastAsia"/>
                <w:lang w:eastAsia="zh-CN"/>
              </w:rPr>
            </w:pPr>
            <w:r>
              <w:rPr>
                <w:rFonts w:hint="eastAsia"/>
                <w:lang w:val="en-US" w:eastAsia="zh-CN"/>
              </w:rPr>
              <w:t>CURLcode curl_easy_perform(CURL *handle);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 w:hRule="atLeast"/>
        </w:trPr>
        <w:tc>
          <w:tcPr>
            <w:tcW w:w="1955" w:type="dxa"/>
            <w:textDirection w:val="lrTb"/>
            <w:vAlign w:val="top"/>
          </w:tcPr>
          <w:p>
            <w:pPr>
              <w:rPr>
                <w:rFonts w:hint="eastAsia"/>
                <w:lang w:val="en-US" w:eastAsia="zh-CN"/>
              </w:rPr>
            </w:pPr>
            <w:r>
              <w:rPr>
                <w:rFonts w:hint="eastAsia"/>
                <w:lang w:val="en-US" w:eastAsia="zh-CN"/>
              </w:rPr>
              <w:t>函数功能简述</w:t>
            </w:r>
          </w:p>
        </w:tc>
        <w:tc>
          <w:tcPr>
            <w:tcW w:w="8565" w:type="dxa"/>
            <w:textDirection w:val="lrTb"/>
            <w:vAlign w:val="top"/>
          </w:tcPr>
          <w:p>
            <w:pPr>
              <w:rPr>
                <w:rFonts w:hint="eastAsia"/>
                <w:lang w:val="en-US" w:eastAsia="zh-CN"/>
              </w:rPr>
            </w:pPr>
            <w:r>
              <w:rPr>
                <w:rFonts w:hint="eastAsia"/>
                <w:lang w:val="en-US" w:eastAsia="zh-CN"/>
              </w:rPr>
              <w:t>描述:这个函数在初始化CURL类型的指针 以及curl_easy_setopt完成后调用. 就像字面的意思所说perform就像是个舞台.让我们设置的</w:t>
            </w:r>
            <w:r>
              <w:rPr>
                <w:rFonts w:hint="eastAsia"/>
                <w:lang w:val="en-US" w:eastAsia="zh-CN"/>
              </w:rPr>
              <w:br w:type="textWrapping"/>
            </w:r>
            <w:r>
              <w:rPr>
                <w:rFonts w:hint="eastAsia"/>
                <w:lang w:val="en-US" w:eastAsia="zh-CN"/>
              </w:rPr>
              <w:t>option 运作起来.参数:</w:t>
            </w:r>
            <w:r>
              <w:rPr>
                <w:rFonts w:hint="eastAsia"/>
                <w:lang w:val="en-US" w:eastAsia="zh-CN"/>
              </w:rPr>
              <w:br w:type="textWrapping"/>
            </w:r>
            <w:r>
              <w:rPr>
                <w:rFonts w:hint="eastAsia"/>
                <w:lang w:val="en-US" w:eastAsia="zh-CN"/>
              </w:rPr>
              <w:t>CURL类型的指针.</w:t>
            </w:r>
          </w:p>
        </w:tc>
      </w:tr>
      <w:bookmarkEnd w:id="3"/>
      <w:bookmarkEnd w:id="4"/>
    </w:tbl>
    <w:p>
      <w:pPr>
        <w:numPr>
          <w:ilvl w:val="0"/>
          <w:numId w:val="0"/>
        </w:numPr>
        <w:rPr>
          <w:rFonts w:hint="eastAsia"/>
          <w:lang w:val="en-US" w:eastAsia="zh-CN"/>
        </w:rPr>
      </w:pPr>
    </w:p>
    <w:p>
      <w:pPr>
        <w:numPr>
          <w:ilvl w:val="0"/>
          <w:numId w:val="0"/>
        </w:numPr>
        <w:rPr>
          <w:rFonts w:hint="eastAsia"/>
          <w:lang w:val="en-US" w:eastAsia="zh-CN"/>
        </w:rPr>
      </w:pPr>
      <w:bookmarkStart w:id="16" w:name="_Toc13428"/>
      <w:r>
        <w:rPr>
          <w:rStyle w:val="53"/>
          <w:rFonts w:hint="eastAsia"/>
          <w:lang w:val="en-US" w:eastAsia="zh-CN"/>
        </w:rPr>
        <w:t>五、libcurl使用的HTTP消息头</w:t>
      </w:r>
      <w:bookmarkEnd w:id="16"/>
      <w:r>
        <w:rPr>
          <w:rFonts w:hint="eastAsia"/>
          <w:lang w:val="en-US" w:eastAsia="zh-CN"/>
        </w:rPr>
        <w:br w:type="textWrapping"/>
      </w:r>
      <w:r>
        <w:rPr>
          <w:rFonts w:hint="eastAsia"/>
          <w:lang w:val="en-US" w:eastAsia="zh-CN"/>
        </w:rPr>
        <w:t>    当使用libcurl发送http请求时，它会自动添加一些http头。我们可以通过CURLOPT_HTTPHEADER属性手动替换、添加或删除相应 的HTTP消息头。</w:t>
      </w:r>
      <w:r>
        <w:rPr>
          <w:rFonts w:hint="eastAsia"/>
          <w:lang w:val="en-US" w:eastAsia="zh-CN"/>
        </w:rPr>
        <w:br w:type="textWrapping"/>
      </w:r>
      <w:r>
        <w:rPr>
          <w:rFonts w:hint="eastAsia"/>
          <w:lang w:val="en-US" w:eastAsia="zh-CN"/>
        </w:rPr>
        <w:t>    Host</w:t>
      </w:r>
      <w:r>
        <w:rPr>
          <w:rFonts w:hint="eastAsia"/>
          <w:lang w:val="en-US" w:eastAsia="zh-CN"/>
        </w:rPr>
        <w:br w:type="textWrapping"/>
      </w:r>
      <w:r>
        <w:rPr>
          <w:rFonts w:hint="eastAsia"/>
          <w:lang w:val="en-US" w:eastAsia="zh-CN"/>
        </w:rPr>
        <w:t>    http1.1（大部分http1.0)版本都要求客户端请求提供这个信息头。</w:t>
      </w:r>
      <w:r>
        <w:rPr>
          <w:rFonts w:hint="eastAsia"/>
          <w:lang w:val="en-US" w:eastAsia="zh-CN"/>
        </w:rPr>
        <w:br w:type="textWrapping"/>
      </w:r>
      <w:r>
        <w:rPr>
          <w:rFonts w:hint="eastAsia"/>
          <w:lang w:val="en-US" w:eastAsia="zh-CN"/>
        </w:rPr>
        <w:t>    Pragma</w:t>
      </w:r>
      <w:r>
        <w:rPr>
          <w:rFonts w:hint="eastAsia"/>
          <w:lang w:val="en-US" w:eastAsia="zh-CN"/>
        </w:rPr>
        <w:br w:type="textWrapping"/>
      </w:r>
      <w:r>
        <w:rPr>
          <w:rFonts w:hint="eastAsia"/>
          <w:lang w:val="en-US" w:eastAsia="zh-CN"/>
        </w:rPr>
        <w:t>    "no-cache"。表示不要缓冲数据。</w:t>
      </w:r>
      <w:r>
        <w:rPr>
          <w:rFonts w:hint="eastAsia"/>
          <w:lang w:val="en-US" w:eastAsia="zh-CN"/>
        </w:rPr>
        <w:br w:type="textWrapping"/>
      </w:r>
      <w:r>
        <w:rPr>
          <w:rFonts w:hint="eastAsia"/>
          <w:lang w:val="en-US" w:eastAsia="zh-CN"/>
        </w:rPr>
        <w:t>    Accept</w:t>
      </w:r>
      <w:r>
        <w:rPr>
          <w:rFonts w:hint="eastAsia"/>
          <w:lang w:val="en-US" w:eastAsia="zh-CN"/>
        </w:rPr>
        <w:br w:type="textWrapping"/>
      </w:r>
      <w:r>
        <w:rPr>
          <w:rFonts w:hint="eastAsia"/>
          <w:lang w:val="en-US" w:eastAsia="zh-CN"/>
        </w:rPr>
        <w:t>    "*/*"。表示允许接收任何类型的数据。</w:t>
      </w:r>
      <w:r>
        <w:rPr>
          <w:rFonts w:hint="eastAsia"/>
          <w:lang w:val="en-US" w:eastAsia="zh-CN"/>
        </w:rPr>
        <w:br w:type="textWrapping"/>
      </w:r>
      <w:r>
        <w:rPr>
          <w:rFonts w:hint="eastAsia"/>
          <w:lang w:val="en-US" w:eastAsia="zh-CN"/>
        </w:rPr>
        <w:t>    Expect</w:t>
      </w:r>
      <w:r>
        <w:rPr>
          <w:rFonts w:hint="eastAsia"/>
          <w:lang w:val="en-US" w:eastAsia="zh-CN"/>
        </w:rPr>
        <w:br w:type="textWrapping"/>
      </w:r>
      <w:r>
        <w:rPr>
          <w:rFonts w:hint="eastAsia"/>
          <w:lang w:val="en-US" w:eastAsia="zh-CN"/>
        </w:rPr>
        <w:t>    以POST的方式向HTTP服务器提交请求时，libcurl会设置该消息头为"100-continue"，它要求服务器在正式处理该请求之前，返回一 个"OK"消息。如果POST的数据很小，libcurl可能不会设置该消息头。</w:t>
      </w:r>
      <w:r>
        <w:rPr>
          <w:rFonts w:hint="eastAsia"/>
          <w:lang w:val="en-US" w:eastAsia="zh-CN"/>
        </w:rPr>
        <w:br w:type="textWrapping"/>
      </w:r>
      <w:r>
        <w:rPr>
          <w:rFonts w:hint="eastAsia"/>
          <w:lang w:val="en-US" w:eastAsia="zh-CN"/>
        </w:rPr>
        <w:t>自定义选项</w:t>
      </w:r>
      <w:r>
        <w:rPr>
          <w:rFonts w:hint="eastAsia"/>
          <w:lang w:val="en-US" w:eastAsia="zh-CN"/>
        </w:rPr>
        <w:br w:type="textWrapping"/>
      </w:r>
      <w:r>
        <w:rPr>
          <w:rFonts w:hint="eastAsia"/>
          <w:lang w:val="en-US" w:eastAsia="zh-CN"/>
        </w:rPr>
        <w:t>    当前越来越多的协议都构建在HTTP协议之上（如：soap），这主要归功于HTTP的可靠性，以及被广泛使用的代理支持（可以穿透大部分防火墙）。 这些协议的使用方式与传统HTTP可能有很大的不同。对此，libcurl作了很好的支持。</w:t>
      </w:r>
      <w:r>
        <w:rPr>
          <w:rFonts w:hint="eastAsia"/>
          <w:lang w:val="en-US" w:eastAsia="zh-CN"/>
        </w:rPr>
        <w:br w:type="textWrapping"/>
      </w:r>
      <w:r>
        <w:rPr>
          <w:rFonts w:hint="eastAsia"/>
          <w:lang w:val="en-US" w:eastAsia="zh-CN"/>
        </w:rPr>
        <w:t>    自定义请求方式(CustomRequest)</w:t>
      </w:r>
      <w:r>
        <w:rPr>
          <w:rFonts w:hint="eastAsia"/>
          <w:lang w:val="en-US" w:eastAsia="zh-CN"/>
        </w:rPr>
        <w:br w:type="textWrapping"/>
      </w:r>
      <w:r>
        <w:rPr>
          <w:rFonts w:hint="eastAsia"/>
          <w:lang w:val="en-US" w:eastAsia="zh-CN"/>
        </w:rPr>
        <w:t>    HTTP支持GET, HEAD或者POST提交请求。可以设置CURLOPT_CUSTOMREQUEST来设置自定义的请求方式，libcurl默认以GET方式提交请求：</w:t>
      </w:r>
      <w:r>
        <w:rPr>
          <w:rFonts w:hint="eastAsia"/>
          <w:lang w:val="en-US" w:eastAsia="zh-CN"/>
        </w:rPr>
        <w:br w:type="textWrapping"/>
      </w:r>
      <w:r>
        <w:rPr>
          <w:rFonts w:hint="eastAsia"/>
          <w:lang w:val="en-US" w:eastAsia="zh-CN"/>
        </w:rPr>
        <w:t>    curl_easy_setopt(easy_handle, CURLOPT_CUSTOMREQUEST, "MYOWNREQUEST"); </w:t>
      </w:r>
      <w:r>
        <w:rPr>
          <w:rFonts w:hint="eastAsia"/>
          <w:lang w:val="en-US" w:eastAsia="zh-CN"/>
        </w:rPr>
        <w:br w:type="textWrapping"/>
      </w:r>
      <w:r>
        <w:rPr>
          <w:rFonts w:hint="eastAsia"/>
          <w:lang w:val="en-US" w:eastAsia="zh-CN"/>
        </w:rPr>
        <w:br w:type="textWrapping"/>
      </w:r>
      <w:r>
        <w:rPr>
          <w:rFonts w:hint="eastAsia"/>
          <w:lang w:val="en-US" w:eastAsia="zh-CN"/>
        </w:rPr>
        <w:t>修改消息头</w:t>
      </w:r>
      <w:r>
        <w:rPr>
          <w:rFonts w:hint="eastAsia"/>
          <w:lang w:val="en-US" w:eastAsia="zh-CN"/>
        </w:rPr>
        <w:br w:type="textWrapping"/>
      </w:r>
      <w:r>
        <w:rPr>
          <w:rFonts w:hint="eastAsia"/>
          <w:lang w:val="en-US" w:eastAsia="zh-CN"/>
        </w:rPr>
        <w:t>    HTTP协议提供了消息头，请求消息头用于告诉服务器如何处理请求；响应消息头则告诉浏览器如何处理接收到的数据。在libcurl中，你可以自由的添加 这些消息头：</w:t>
      </w:r>
    </w:p>
    <w:p>
      <w:pPr>
        <w:numPr>
          <w:ilvl w:val="0"/>
          <w:numId w:val="0"/>
        </w:numPr>
        <w:rPr>
          <w:rFonts w:hint="eastAsia"/>
          <w:lang w:val="en-US" w:eastAsia="zh-CN"/>
        </w:rPr>
      </w:pPr>
      <w:r>
        <w:rPr>
          <w:rFonts w:hint="eastAsia"/>
          <w:lang w:val="en-US" w:eastAsia="zh-CN"/>
        </w:rPr>
        <w:t>struct curl_slist *headers=NULL; /* init to NULL is important */</w:t>
      </w:r>
    </w:p>
    <w:p>
      <w:pPr>
        <w:numPr>
          <w:ilvl w:val="0"/>
          <w:numId w:val="0"/>
        </w:numPr>
        <w:rPr>
          <w:rFonts w:hint="eastAsia"/>
          <w:lang w:val="en-US" w:eastAsia="zh-CN"/>
        </w:rPr>
      </w:pPr>
      <w:r>
        <w:rPr>
          <w:rFonts w:hint="eastAsia"/>
          <w:lang w:val="en-US" w:eastAsia="zh-CN"/>
        </w:rPr>
        <w:t>headers = curl_slist_append(headers, "Hey-server-hey: how are you?");</w:t>
      </w:r>
    </w:p>
    <w:p>
      <w:pPr>
        <w:numPr>
          <w:ilvl w:val="0"/>
          <w:numId w:val="0"/>
        </w:numPr>
        <w:rPr>
          <w:rFonts w:hint="eastAsia"/>
          <w:lang w:val="en-US" w:eastAsia="zh-CN"/>
        </w:rPr>
      </w:pPr>
      <w:r>
        <w:rPr>
          <w:rFonts w:hint="eastAsia"/>
          <w:lang w:val="en-US" w:eastAsia="zh-CN"/>
        </w:rPr>
        <w:t>headers = curl_slist_append(headers, "X-silly-content: yes");/* pass our list of custom made headers */</w:t>
      </w:r>
    </w:p>
    <w:p>
      <w:pPr>
        <w:numPr>
          <w:ilvl w:val="0"/>
          <w:numId w:val="0"/>
        </w:numPr>
        <w:rPr>
          <w:rFonts w:hint="eastAsia"/>
          <w:lang w:val="en-US" w:eastAsia="zh-CN"/>
        </w:rPr>
      </w:pPr>
      <w:r>
        <w:rPr>
          <w:rFonts w:hint="eastAsia"/>
          <w:lang w:val="en-US" w:eastAsia="zh-CN"/>
        </w:rPr>
        <w:t>curl_easy_setopt(easyhandle, CURLOPT_HTTPHEADER, headers);</w:t>
      </w:r>
    </w:p>
    <w:p>
      <w:pPr>
        <w:numPr>
          <w:ilvl w:val="0"/>
          <w:numId w:val="0"/>
        </w:numPr>
        <w:rPr>
          <w:rFonts w:hint="eastAsia"/>
          <w:lang w:val="en-US" w:eastAsia="zh-CN"/>
        </w:rPr>
      </w:pPr>
      <w:r>
        <w:rPr>
          <w:rFonts w:hint="eastAsia"/>
          <w:lang w:val="en-US" w:eastAsia="zh-CN"/>
        </w:rPr>
        <w:t>curl_easy_perform(easyhandle); /* transfer http */</w:t>
      </w:r>
    </w:p>
    <w:p>
      <w:pPr>
        <w:numPr>
          <w:ilvl w:val="0"/>
          <w:numId w:val="0"/>
        </w:numPr>
        <w:rPr>
          <w:rFonts w:hint="eastAsia"/>
          <w:lang w:val="en-US" w:eastAsia="zh-CN"/>
        </w:rPr>
      </w:pPr>
      <w:r>
        <w:rPr>
          <w:rFonts w:hint="eastAsia"/>
          <w:lang w:val="en-US" w:eastAsia="zh-CN"/>
        </w:rPr>
        <w:t>curl_slist_free_all(headers); /* free the header list */</w:t>
      </w:r>
    </w:p>
    <w:p>
      <w:pPr>
        <w:numPr>
          <w:ilvl w:val="0"/>
          <w:numId w:val="0"/>
        </w:numPr>
        <w:rPr>
          <w:rFonts w:hint="eastAsia"/>
          <w:lang w:val="en-US" w:eastAsia="zh-CN"/>
        </w:rPr>
      </w:pPr>
      <w:r>
        <w:rPr>
          <w:rFonts w:hint="eastAsia"/>
          <w:lang w:val="en-US" w:eastAsia="zh-CN"/>
        </w:rPr>
        <w:t>对于已经存在的消息头，可以重新设置它的值：</w:t>
      </w:r>
    </w:p>
    <w:p>
      <w:pPr>
        <w:numPr>
          <w:ilvl w:val="0"/>
          <w:numId w:val="0"/>
        </w:numPr>
        <w:rPr>
          <w:rFonts w:hint="eastAsia"/>
          <w:lang w:val="en-US" w:eastAsia="zh-CN"/>
        </w:rPr>
      </w:pPr>
      <w:r>
        <w:rPr>
          <w:rFonts w:hint="eastAsia"/>
          <w:lang w:val="en-US" w:eastAsia="zh-CN"/>
        </w:rPr>
        <w:t xml:space="preserve">headers = curl_slist_append(headers, "Accept: Agent-007"); </w:t>
      </w:r>
    </w:p>
    <w:p>
      <w:pPr>
        <w:numPr>
          <w:ilvl w:val="0"/>
          <w:numId w:val="0"/>
        </w:numPr>
        <w:rPr>
          <w:rFonts w:hint="eastAsia"/>
          <w:lang w:val="en-US" w:eastAsia="zh-CN"/>
        </w:rPr>
      </w:pPr>
      <w:r>
        <w:rPr>
          <w:rFonts w:hint="eastAsia"/>
          <w:lang w:val="en-US" w:eastAsia="zh-CN"/>
        </w:rPr>
        <w:t xml:space="preserve">headers = curl_slist_append(headers, "Host: munged.host.line"); </w:t>
      </w:r>
    </w:p>
    <w:p>
      <w:pPr>
        <w:numPr>
          <w:ilvl w:val="0"/>
          <w:numId w:val="0"/>
        </w:numPr>
        <w:rPr>
          <w:rFonts w:hint="eastAsia"/>
          <w:lang w:val="en-US" w:eastAsia="zh-CN"/>
        </w:rPr>
      </w:pPr>
      <w:r>
        <w:rPr>
          <w:rFonts w:hint="eastAsia"/>
          <w:lang w:val="en-US" w:eastAsia="zh-CN"/>
        </w:rPr>
        <w:t>删除消息头</w:t>
      </w:r>
      <w:r>
        <w:rPr>
          <w:rFonts w:hint="eastAsia"/>
          <w:lang w:val="en-US" w:eastAsia="zh-CN"/>
        </w:rPr>
        <w:br w:type="textWrapping"/>
      </w:r>
      <w:r>
        <w:rPr>
          <w:rFonts w:hint="eastAsia"/>
          <w:lang w:val="en-US" w:eastAsia="zh-CN"/>
        </w:rPr>
        <w:t>对于一个已经存在的消息头，设置它的内容为空，libcurl在发送请求时就不会同时提交该消息头：</w:t>
      </w:r>
    </w:p>
    <w:p>
      <w:pPr>
        <w:numPr>
          <w:ilvl w:val="0"/>
          <w:numId w:val="0"/>
        </w:numPr>
        <w:rPr>
          <w:rFonts w:hint="eastAsia"/>
          <w:lang w:val="en-US" w:eastAsia="zh-CN"/>
        </w:rPr>
      </w:pPr>
      <w:r>
        <w:rPr>
          <w:rFonts w:hint="eastAsia"/>
          <w:lang w:val="en-US" w:eastAsia="zh-CN"/>
        </w:rPr>
        <w:t>headers = curl_slist_append(headers, "Accept:");</w:t>
      </w:r>
    </w:p>
    <w:p>
      <w:pPr>
        <w:numPr>
          <w:ilvl w:val="0"/>
          <w:numId w:val="0"/>
        </w:numPr>
        <w:rPr>
          <w:rFonts w:hint="eastAsia"/>
          <w:lang w:val="en-US" w:eastAsia="zh-CN"/>
        </w:rPr>
      </w:pPr>
      <w:r>
        <w:rPr>
          <w:rFonts w:hint="eastAsia"/>
          <w:lang w:val="en-US" w:eastAsia="zh-CN"/>
        </w:rPr>
        <w:t> </w:t>
      </w:r>
    </w:p>
    <w:p>
      <w:pPr>
        <w:pStyle w:val="2"/>
        <w:rPr>
          <w:rFonts w:hint="eastAsia"/>
          <w:lang w:val="en-US" w:eastAsia="zh-CN"/>
        </w:rPr>
      </w:pPr>
      <w:bookmarkStart w:id="17" w:name="_Toc13001"/>
      <w:r>
        <w:rPr>
          <w:rFonts w:hint="eastAsia"/>
          <w:lang w:val="en-US" w:eastAsia="zh-CN"/>
        </w:rPr>
        <w:t>六、获取http应答头信息</w:t>
      </w:r>
      <w:bookmarkEnd w:id="17"/>
    </w:p>
    <w:p>
      <w:pPr>
        <w:numPr>
          <w:ilvl w:val="0"/>
          <w:numId w:val="0"/>
        </w:numPr>
        <w:rPr>
          <w:rFonts w:hint="eastAsia"/>
          <w:lang w:val="en-US" w:eastAsia="zh-CN"/>
        </w:rPr>
      </w:pPr>
      <w:r>
        <w:rPr>
          <w:rFonts w:hint="eastAsia"/>
          <w:lang w:val="en-US" w:eastAsia="zh-CN"/>
        </w:rPr>
        <w:t>    发出http请求后，服务器会返回应答头信息和应答数据，如果仅仅是打印应答头的所有内容，则直接可以通过curl_easy_setopt(curl, CURLOPT_HEADERFUNCTION, 打印函数)的方式来完成，这里需要获取的是应答头中特定的信息，比如应答码、cookies列表等，则需要通过下面这个函数：</w:t>
      </w:r>
      <w:r>
        <w:rPr>
          <w:rFonts w:hint="eastAsia"/>
          <w:lang w:val="en-US" w:eastAsia="zh-CN"/>
        </w:rPr>
        <w:br w:type="textWrapping"/>
      </w:r>
      <w:r>
        <w:rPr>
          <w:rFonts w:hint="eastAsia"/>
          <w:lang w:val="en-US" w:eastAsia="zh-CN"/>
        </w:rPr>
        <w:t>    CURLcode curl_easy_getinfo(CURL *curl, CURLINFO info, ... ); </w:t>
      </w:r>
      <w:r>
        <w:rPr>
          <w:rFonts w:hint="eastAsia"/>
          <w:lang w:val="en-US" w:eastAsia="zh-CN"/>
        </w:rPr>
        <w:br w:type="textWrapping"/>
      </w:r>
      <w:r>
        <w:rPr>
          <w:rFonts w:hint="eastAsia"/>
          <w:lang w:val="en-US" w:eastAsia="zh-CN"/>
        </w:rPr>
        <w:t>    info参数就是我们需要获取的内容，下面是一些参数值:</w:t>
      </w:r>
      <w:r>
        <w:rPr>
          <w:rFonts w:hint="eastAsia"/>
          <w:lang w:val="en-US" w:eastAsia="zh-CN"/>
        </w:rPr>
        <w:br w:type="textWrapping"/>
      </w:r>
      <w:r>
        <w:rPr>
          <w:rFonts w:hint="eastAsia"/>
          <w:lang w:val="en-US" w:eastAsia="zh-CN"/>
        </w:rPr>
        <w:t>    1.CURLINFO_RESPONSE_CODE</w:t>
      </w:r>
      <w:r>
        <w:rPr>
          <w:rFonts w:hint="eastAsia"/>
          <w:lang w:val="en-US" w:eastAsia="zh-CN"/>
        </w:rPr>
        <w:br w:type="textWrapping"/>
      </w:r>
      <w:r>
        <w:rPr>
          <w:rFonts w:hint="eastAsia"/>
          <w:lang w:val="en-US" w:eastAsia="zh-CN"/>
        </w:rPr>
        <w:t>    获取应答码</w:t>
      </w:r>
      <w:r>
        <w:rPr>
          <w:rFonts w:hint="eastAsia"/>
          <w:lang w:val="en-US" w:eastAsia="zh-CN"/>
        </w:rPr>
        <w:br w:type="textWrapping"/>
      </w:r>
      <w:r>
        <w:rPr>
          <w:rFonts w:hint="eastAsia"/>
          <w:lang w:val="en-US" w:eastAsia="zh-CN"/>
        </w:rPr>
        <w:t>    2.CURLINFO_HEADER_SIZE</w:t>
      </w:r>
      <w:r>
        <w:rPr>
          <w:rFonts w:hint="eastAsia"/>
          <w:lang w:val="en-US" w:eastAsia="zh-CN"/>
        </w:rPr>
        <w:br w:type="textWrapping"/>
      </w:r>
      <w:r>
        <w:rPr>
          <w:rFonts w:hint="eastAsia"/>
          <w:lang w:val="en-US" w:eastAsia="zh-CN"/>
        </w:rPr>
        <w:t>    头大小</w:t>
      </w:r>
      <w:r>
        <w:rPr>
          <w:rFonts w:hint="eastAsia"/>
          <w:lang w:val="en-US" w:eastAsia="zh-CN"/>
        </w:rPr>
        <w:br w:type="textWrapping"/>
      </w:r>
      <w:r>
        <w:rPr>
          <w:rFonts w:hint="eastAsia"/>
          <w:lang w:val="en-US" w:eastAsia="zh-CN"/>
        </w:rPr>
        <w:t>    3.CURLINFO_COOKIELIST</w:t>
      </w:r>
      <w:r>
        <w:rPr>
          <w:rFonts w:hint="eastAsia"/>
          <w:lang w:val="en-US" w:eastAsia="zh-CN"/>
        </w:rPr>
        <w:br w:type="textWrapping"/>
      </w:r>
      <w:r>
        <w:rPr>
          <w:rFonts w:hint="eastAsia"/>
          <w:lang w:val="en-US" w:eastAsia="zh-CN"/>
        </w:rPr>
        <w:t>    cookies列表</w:t>
      </w:r>
    </w:p>
    <w:p>
      <w:pPr>
        <w:numPr>
          <w:ilvl w:val="0"/>
          <w:numId w:val="0"/>
        </w:numPr>
        <w:rPr>
          <w:rFonts w:hint="eastAsia"/>
          <w:lang w:val="en-US" w:eastAsia="zh-CN"/>
        </w:rPr>
      </w:pPr>
      <w:r>
        <w:rPr>
          <w:rFonts w:hint="eastAsia"/>
          <w:lang w:val="en-US" w:eastAsia="zh-CN"/>
        </w:rPr>
        <w:t>    除了获取应答信息外，这个函数还能获取curl的一些内部信息，如请求时间、连接时间等等。</w:t>
      </w:r>
    </w:p>
    <w:p>
      <w:pPr>
        <w:numPr>
          <w:ilvl w:val="0"/>
          <w:numId w:val="0"/>
        </w:numPr>
        <w:rPr>
          <w:rFonts w:hint="eastAsia"/>
          <w:lang w:val="en-US" w:eastAsia="zh-CN"/>
        </w:rPr>
      </w:pPr>
      <w:r>
        <w:rPr>
          <w:rFonts w:hint="eastAsia"/>
          <w:lang w:val="en-US" w:eastAsia="zh-CN"/>
        </w:rPr>
        <w:t>    更多的参数可以参考API文档。</w:t>
      </w:r>
    </w:p>
    <w:p>
      <w:pPr>
        <w:numPr>
          <w:ilvl w:val="0"/>
          <w:numId w:val="0"/>
        </w:numPr>
        <w:rPr>
          <w:rFonts w:hint="eastAsia"/>
          <w:lang w:val="en-US" w:eastAsia="zh-CN"/>
        </w:rPr>
      </w:pPr>
      <w:r>
        <w:rPr>
          <w:rFonts w:hint="eastAsia"/>
          <w:lang w:val="en-US" w:eastAsia="zh-CN"/>
        </w:rPr>
        <w:t> </w:t>
      </w:r>
    </w:p>
    <w:p>
      <w:pPr>
        <w:numPr>
          <w:ilvl w:val="0"/>
          <w:numId w:val="0"/>
        </w:numPr>
        <w:rPr>
          <w:rFonts w:hint="eastAsia"/>
          <w:lang w:val="en-US" w:eastAsia="zh-CN"/>
        </w:rPr>
      </w:pPr>
      <w:bookmarkStart w:id="18" w:name="_Toc23758"/>
      <w:r>
        <w:rPr>
          <w:rStyle w:val="53"/>
          <w:rFonts w:hint="eastAsia"/>
          <w:lang w:val="en-US" w:eastAsia="zh-CN"/>
        </w:rPr>
        <w:t>七、多线程问题</w:t>
      </w:r>
      <w:bookmarkEnd w:id="18"/>
      <w:r>
        <w:rPr>
          <w:rFonts w:hint="eastAsia"/>
          <w:lang w:val="en-US" w:eastAsia="zh-CN"/>
        </w:rPr>
        <w:br w:type="textWrapping"/>
      </w:r>
      <w:r>
        <w:rPr>
          <w:rFonts w:hint="eastAsia"/>
          <w:lang w:val="en-US" w:eastAsia="zh-CN"/>
        </w:rPr>
        <w:t>    首先一个基本原则就是：绝对不应该在线程之间共享同一个libcurl handle(CURL *对象)，不管是easy handle还是multi handle（本文只介绍easy_handle）。一个线程每次只能使用一个handle。</w:t>
      </w:r>
      <w:r>
        <w:rPr>
          <w:rFonts w:hint="eastAsia"/>
          <w:lang w:val="en-US" w:eastAsia="zh-CN"/>
        </w:rPr>
        <w:br w:type="textWrapping"/>
      </w:r>
      <w:r>
        <w:rPr>
          <w:rFonts w:hint="eastAsia"/>
          <w:lang w:val="en-US" w:eastAsia="zh-CN"/>
        </w:rPr>
        <w:t>    libcurl是线程安全的，但有两点例外：信号(signals)和SSL/TLS handler。 信号用于超时失效名字解析(timing out name resolves)。libcurl依赖其他的库来支持SSL/STL，所以用多线程的方式访问HTTPS或FTPS的URL时，应该满足这些库对多线程 操作的一些要求。详细可以参考：</w:t>
      </w:r>
      <w:r>
        <w:rPr>
          <w:rFonts w:hint="eastAsia"/>
          <w:lang w:val="en-US" w:eastAsia="zh-CN"/>
        </w:rPr>
        <w:br w:type="textWrapping"/>
      </w:r>
      <w:r>
        <w:rPr>
          <w:rFonts w:hint="eastAsia"/>
          <w:lang w:val="en-US" w:eastAsia="zh-CN"/>
        </w:rPr>
        <w:t>    OpenSSL: </w:t>
      </w:r>
      <w:r>
        <w:rPr>
          <w:rFonts w:hint="eastAsia"/>
          <w:lang w:val="en-US" w:eastAsia="zh-CN"/>
        </w:rPr>
        <w:fldChar w:fldCharType="begin"/>
      </w:r>
      <w:r>
        <w:rPr>
          <w:rFonts w:hint="eastAsia"/>
          <w:lang w:val="en-US" w:eastAsia="zh-CN"/>
        </w:rPr>
        <w:instrText xml:space="preserve"> HYPERLINK "http://www.openssl.org/docs/crypto/threads.html" \l "DESCRIPTION" </w:instrText>
      </w:r>
      <w:r>
        <w:rPr>
          <w:rFonts w:hint="eastAsia"/>
          <w:lang w:val="en-US" w:eastAsia="zh-CN"/>
        </w:rPr>
        <w:fldChar w:fldCharType="separate"/>
      </w:r>
      <w:r>
        <w:rPr>
          <w:rFonts w:hint="eastAsia"/>
          <w:lang w:val="en-US" w:eastAsia="zh-CN"/>
        </w:rPr>
        <w:t>http://www.openssl.org/docs/crypto/threads.html#DESCRIPTION</w:t>
      </w:r>
      <w:r>
        <w:rPr>
          <w:rFonts w:hint="eastAsia"/>
          <w:lang w:val="en-US" w:eastAsia="zh-CN"/>
        </w:rPr>
        <w:fldChar w:fldCharType="end"/>
      </w:r>
    </w:p>
    <w:p>
      <w:pPr>
        <w:numPr>
          <w:ilvl w:val="0"/>
          <w:numId w:val="0"/>
        </w:numPr>
        <w:rPr>
          <w:rFonts w:hint="eastAsia"/>
          <w:lang w:val="en-US" w:eastAsia="zh-CN"/>
        </w:rPr>
      </w:pPr>
      <w:r>
        <w:rPr>
          <w:rFonts w:hint="eastAsia"/>
          <w:lang w:val="en-US" w:eastAsia="zh-CN"/>
        </w:rPr>
        <w:t>    GnuTLS: </w:t>
      </w:r>
      <w:r>
        <w:rPr>
          <w:rFonts w:hint="eastAsia"/>
          <w:lang w:val="en-US" w:eastAsia="zh-CN"/>
        </w:rPr>
        <w:fldChar w:fldCharType="begin"/>
      </w:r>
      <w:r>
        <w:rPr>
          <w:rFonts w:hint="eastAsia"/>
          <w:lang w:val="en-US" w:eastAsia="zh-CN"/>
        </w:rPr>
        <w:instrText xml:space="preserve"> HYPERLINK "http://www.gnu.org/software/gnutls/manual/html_node/Multi_002dthreaded-applications.html" </w:instrText>
      </w:r>
      <w:r>
        <w:rPr>
          <w:rFonts w:hint="eastAsia"/>
          <w:lang w:val="en-US" w:eastAsia="zh-CN"/>
        </w:rPr>
        <w:fldChar w:fldCharType="separate"/>
      </w:r>
      <w:r>
        <w:rPr>
          <w:rFonts w:hint="eastAsia"/>
          <w:lang w:val="en-US" w:eastAsia="zh-CN"/>
        </w:rPr>
        <w:t>http://www.gnu.org/software/gnutls/manual/html_node/Multi_002dthreaded-applications.html</w:t>
      </w:r>
      <w:r>
        <w:rPr>
          <w:rFonts w:hint="eastAsia"/>
          <w:lang w:val="en-US" w:eastAsia="zh-CN"/>
        </w:rPr>
        <w:fldChar w:fldCharType="end"/>
      </w:r>
    </w:p>
    <w:p>
      <w:pPr>
        <w:numPr>
          <w:ilvl w:val="0"/>
          <w:numId w:val="0"/>
        </w:numPr>
        <w:rPr>
          <w:rFonts w:hint="eastAsia"/>
          <w:lang w:val="en-US" w:eastAsia="zh-CN"/>
        </w:rPr>
      </w:pPr>
      <w:r>
        <w:rPr>
          <w:rFonts w:hint="eastAsia"/>
          <w:lang w:val="en-US" w:eastAsia="zh-CN"/>
        </w:rPr>
        <w:t>    NSS: 宣称是多线程安全的。</w:t>
      </w:r>
    </w:p>
    <w:p>
      <w:pPr>
        <w:numPr>
          <w:ilvl w:val="0"/>
          <w:numId w:val="0"/>
        </w:numPr>
        <w:rPr>
          <w:rFonts w:hint="eastAsia"/>
          <w:lang w:val="en-US" w:eastAsia="zh-CN"/>
        </w:rPr>
      </w:pPr>
      <w:bookmarkStart w:id="19" w:name="_Toc32676"/>
      <w:r>
        <w:rPr>
          <w:rStyle w:val="53"/>
          <w:rFonts w:hint="eastAsia"/>
          <w:lang w:val="en-US" w:eastAsia="zh-CN"/>
        </w:rPr>
        <w:t>八、什么时候libcurl无法正常工作</w:t>
      </w:r>
      <w:bookmarkEnd w:id="19"/>
      <w:r>
        <w:rPr>
          <w:rFonts w:hint="eastAsia"/>
          <w:lang w:val="en-US" w:eastAsia="zh-CN"/>
        </w:rPr>
        <w:br w:type="textWrapping"/>
      </w:r>
      <w:r>
        <w:rPr>
          <w:rFonts w:hint="eastAsia"/>
          <w:lang w:val="en-US" w:eastAsia="zh-CN"/>
        </w:rPr>
        <w:t>    传输失败总是有原因的。你可能错误的设置了一些libcurl的属性或者没有正确的理解某些属性的含义，或者是远程主机返回一些无法被正确解析的内容。</w:t>
      </w:r>
      <w:r>
        <w:rPr>
          <w:rFonts w:hint="eastAsia"/>
          <w:lang w:val="en-US" w:eastAsia="zh-CN"/>
        </w:rPr>
        <w:br w:type="textWrapping"/>
      </w:r>
      <w:r>
        <w:rPr>
          <w:rFonts w:hint="eastAsia"/>
          <w:lang w:val="en-US" w:eastAsia="zh-CN"/>
        </w:rPr>
        <w:t>    这里有一个黄金法则来处理这些问题：将CURLOPT_VERBOSE属性设置为1，libcurl会输出通信过程中的一些细节。如果使用的是http协 议，请求头/响应头也会被输出。将CURLOPT_HEADER设为1，这些头信息将出现在消息的内容中。</w:t>
      </w:r>
      <w:r>
        <w:rPr>
          <w:rFonts w:hint="eastAsia"/>
          <w:lang w:val="en-US" w:eastAsia="zh-CN"/>
        </w:rPr>
        <w:br w:type="textWrapping"/>
      </w:r>
      <w:r>
        <w:rPr>
          <w:rFonts w:hint="eastAsia"/>
          <w:lang w:val="en-US" w:eastAsia="zh-CN"/>
        </w:rPr>
        <w:t>    当然不可否认的是，libcurl还存在bug。</w:t>
      </w:r>
      <w:r>
        <w:rPr>
          <w:rFonts w:hint="eastAsia"/>
          <w:lang w:val="en-US" w:eastAsia="zh-CN"/>
        </w:rPr>
        <w:br w:type="textWrapping"/>
      </w:r>
      <w:r>
        <w:rPr>
          <w:rFonts w:hint="eastAsia"/>
          <w:lang w:val="en-US" w:eastAsia="zh-CN"/>
        </w:rPr>
        <w:t>    如果你对相关的协议了解越多，在使用libcurl时，就越不容易犯错。</w:t>
      </w:r>
    </w:p>
    <w:p>
      <w:pPr>
        <w:numPr>
          <w:ilvl w:val="0"/>
          <w:numId w:val="0"/>
        </w:numPr>
        <w:rPr>
          <w:rFonts w:hint="eastAsia"/>
          <w:lang w:val="en-US" w:eastAsia="zh-CN"/>
        </w:rPr>
      </w:pPr>
      <w:bookmarkStart w:id="20" w:name="_Toc17568"/>
      <w:r>
        <w:rPr>
          <w:rStyle w:val="53"/>
          <w:rFonts w:hint="eastAsia"/>
          <w:lang w:val="en-US" w:eastAsia="zh-CN"/>
        </w:rPr>
        <w:t>九、关于密码</w:t>
      </w:r>
      <w:bookmarkEnd w:id="20"/>
      <w:r>
        <w:rPr>
          <w:rFonts w:hint="eastAsia"/>
          <w:lang w:val="en-US" w:eastAsia="zh-CN"/>
        </w:rPr>
        <w:br w:type="textWrapping"/>
      </w:r>
      <w:r>
        <w:rPr>
          <w:rFonts w:hint="eastAsia"/>
          <w:lang w:val="en-US" w:eastAsia="zh-CN"/>
        </w:rPr>
        <w:t>    客户端向服务器发送请求时，许多协议都要求提供用户名与密码。libcurl提供了多种方式来设置它们。</w:t>
      </w:r>
      <w:r>
        <w:rPr>
          <w:rFonts w:hint="eastAsia"/>
          <w:lang w:val="en-US" w:eastAsia="zh-CN"/>
        </w:rPr>
        <w:br w:type="textWrapping"/>
      </w:r>
      <w:r>
        <w:rPr>
          <w:rFonts w:hint="eastAsia"/>
          <w:lang w:val="en-US" w:eastAsia="zh-CN"/>
        </w:rPr>
        <w:t>    一些协议支持在URL中直接指定用户名和密码，类似于： protocol://user:password@example.com/path/。libcurl能正确的识别这种URL中的用户名与密码并执行 相应的操作。如果你提供的用户名和密码中有特殊字符，首先应该对其进行URL编码。</w:t>
      </w:r>
      <w:r>
        <w:rPr>
          <w:rFonts w:hint="eastAsia"/>
          <w:lang w:val="en-US" w:eastAsia="zh-CN"/>
        </w:rPr>
        <w:br w:type="textWrapping"/>
      </w:r>
      <w:r>
        <w:rPr>
          <w:rFonts w:hint="eastAsia"/>
          <w:lang w:val="en-US" w:eastAsia="zh-CN"/>
        </w:rPr>
        <w:t>    也可以通过CURLOPT_USERPWD属性来设置用户名与密码。参数是格式如 “user:password ”的字符串：</w:t>
      </w:r>
      <w:r>
        <w:rPr>
          <w:rFonts w:hint="eastAsia"/>
          <w:lang w:val="en-US" w:eastAsia="zh-CN"/>
        </w:rPr>
        <w:br w:type="textWrapping"/>
      </w:r>
      <w:r>
        <w:rPr>
          <w:rFonts w:hint="eastAsia"/>
          <w:lang w:val="en-US" w:eastAsia="zh-CN"/>
        </w:rPr>
        <w:t>    curl_easy_setopt(easy_handle, CURLOPT_USERPWD, "user_name:password"); </w:t>
      </w:r>
      <w:r>
        <w:rPr>
          <w:rFonts w:hint="eastAsia"/>
          <w:lang w:val="en-US" w:eastAsia="zh-CN"/>
        </w:rPr>
        <w:br w:type="textWrapping"/>
      </w:r>
      <w:r>
        <w:rPr>
          <w:rFonts w:hint="eastAsia"/>
          <w:lang w:val="en-US" w:eastAsia="zh-CN"/>
        </w:rPr>
        <w:t>    有时候在访问代理服务器的时候，可能时时要求提供用户名和密码进行用户身份验证。这种情况下，libcurl提供了另 一个属性CURLOPT_PROXYUSERPWD：</w:t>
      </w:r>
      <w:r>
        <w:rPr>
          <w:rFonts w:hint="eastAsia"/>
          <w:lang w:val="en-US" w:eastAsia="zh-CN"/>
        </w:rPr>
        <w:br w:type="textWrapping"/>
      </w:r>
      <w:r>
        <w:rPr>
          <w:rFonts w:hint="eastAsia"/>
          <w:lang w:val="en-US" w:eastAsia="zh-CN"/>
        </w:rPr>
        <w:t>    curl_easy_setopt(easy_handle, CURLOPT_PROXYUSERPWD, "user_name:password"); </w:t>
      </w:r>
      <w:r>
        <w:rPr>
          <w:rFonts w:hint="eastAsia"/>
          <w:lang w:val="en-US" w:eastAsia="zh-CN"/>
        </w:rPr>
        <w:br w:type="textWrapping"/>
      </w:r>
      <w:r>
        <w:rPr>
          <w:rFonts w:hint="eastAsia"/>
          <w:lang w:val="en-US" w:eastAsia="zh-CN"/>
        </w:rPr>
        <w:t>    在UNIX平台下，访问FTP的用户名和密码可能会被保存在$HOME/.netrc文件中。libcurl支持直接从这个文件中获取用户名与密码：</w:t>
      </w:r>
      <w:r>
        <w:rPr>
          <w:rFonts w:hint="eastAsia"/>
          <w:lang w:val="en-US" w:eastAsia="zh-CN"/>
        </w:rPr>
        <w:br w:type="textWrapping"/>
      </w:r>
      <w:r>
        <w:rPr>
          <w:rFonts w:hint="eastAsia"/>
          <w:lang w:val="en-US" w:eastAsia="zh-CN"/>
        </w:rPr>
        <w:t>    curl_easy_setopt(easy_handle, CURLOPT_NETRC, 1L); </w:t>
      </w:r>
      <w:r>
        <w:rPr>
          <w:rFonts w:hint="eastAsia"/>
          <w:lang w:val="en-US" w:eastAsia="zh-CN"/>
        </w:rPr>
        <w:br w:type="textWrapping"/>
      </w:r>
      <w:r>
        <w:rPr>
          <w:rFonts w:hint="eastAsia"/>
          <w:lang w:val="en-US" w:eastAsia="zh-CN"/>
        </w:rPr>
        <w:t>    在使用SSL时，可能需要提供一个私钥用于数据安全传输，通过CURLOPT_KEYPASSWD来设置私钥：</w:t>
      </w:r>
      <w:r>
        <w:rPr>
          <w:rFonts w:hint="eastAsia"/>
          <w:lang w:val="en-US" w:eastAsia="zh-CN"/>
        </w:rPr>
        <w:br w:type="textWrapping"/>
      </w:r>
      <w:r>
        <w:rPr>
          <w:rFonts w:hint="eastAsia"/>
          <w:lang w:val="en-US" w:eastAsia="zh-CN"/>
        </w:rPr>
        <w:t>    curl_easy_setopt(easy_handle, CURLOPT_KEYPASSWD, "keypassword");</w:t>
      </w:r>
    </w:p>
    <w:p>
      <w:pPr>
        <w:numPr>
          <w:ilvl w:val="0"/>
          <w:numId w:val="0"/>
        </w:numPr>
        <w:rPr>
          <w:rFonts w:hint="eastAsia"/>
          <w:lang w:val="en-US" w:eastAsia="zh-CN"/>
        </w:rPr>
      </w:pPr>
      <w:bookmarkStart w:id="21" w:name="_Toc31908"/>
      <w:r>
        <w:rPr>
          <w:rStyle w:val="53"/>
          <w:rFonts w:hint="eastAsia"/>
          <w:lang w:val="en-US" w:eastAsia="zh-CN"/>
        </w:rPr>
        <w:t>十、HTTP验证</w:t>
      </w:r>
      <w:bookmarkEnd w:id="21"/>
      <w:r>
        <w:rPr>
          <w:rFonts w:hint="eastAsia"/>
          <w:lang w:val="en-US" w:eastAsia="zh-CN"/>
        </w:rPr>
        <w:br w:type="textWrapping"/>
      </w:r>
      <w:r>
        <w:rPr>
          <w:rFonts w:hint="eastAsia"/>
          <w:lang w:val="en-US" w:eastAsia="zh-CN"/>
        </w:rPr>
        <w:t>    在使用HTTP协议时，客户端有很多种方式向服务器提供验证信息。默认的 HTTP验证方法是"Basic”，它将用户名与密码以明文的方式、经Base64编码后保存在HTTP请求头中，发往服务器。当然这不太安全。</w:t>
      </w:r>
      <w:r>
        <w:rPr>
          <w:rFonts w:hint="eastAsia"/>
          <w:lang w:val="en-US" w:eastAsia="zh-CN"/>
        </w:rPr>
        <w:br w:type="textWrapping"/>
      </w:r>
      <w:r>
        <w:rPr>
          <w:rFonts w:hint="eastAsia"/>
          <w:lang w:val="en-US" w:eastAsia="zh-CN"/>
        </w:rPr>
        <w:t>    当前版本的libcurl支持的验证方法有：basic, Digest, NTLM, Negotiate, GSS-Negotiate and SPNEGO。（译者感叹：搞Web这么多年，尽然不知道这些Http的验证方式，实在惭愧。）可以通过CURLOPT_HTTPAUTH属性来设置具体 的验证方式：</w:t>
      </w:r>
      <w:r>
        <w:rPr>
          <w:rFonts w:hint="eastAsia"/>
          <w:lang w:val="en-US" w:eastAsia="zh-CN"/>
        </w:rPr>
        <w:br w:type="textWrapping"/>
      </w:r>
      <w:r>
        <w:rPr>
          <w:rFonts w:hint="eastAsia"/>
          <w:lang w:val="en-US" w:eastAsia="zh-CN"/>
        </w:rPr>
        <w:t>    curl_easy_setopt(easy_handle, CURLOPT_HTTPAUTH, CURLAUTH_DIGEST);</w:t>
      </w:r>
      <w:r>
        <w:rPr>
          <w:rFonts w:hint="eastAsia"/>
          <w:lang w:val="en-US" w:eastAsia="zh-CN"/>
        </w:rPr>
        <w:br w:type="textWrapping"/>
      </w:r>
      <w:r>
        <w:rPr>
          <w:rFonts w:hint="eastAsia"/>
          <w:lang w:val="en-US" w:eastAsia="zh-CN"/>
        </w:rPr>
        <w:t>    向代理服务器发送验证信息时，可以通过CURLOPT_PROXYAUTH设置验证方式：</w:t>
      </w:r>
      <w:r>
        <w:rPr>
          <w:rFonts w:hint="eastAsia"/>
          <w:lang w:val="en-US" w:eastAsia="zh-CN"/>
        </w:rPr>
        <w:br w:type="textWrapping"/>
      </w:r>
      <w:r>
        <w:rPr>
          <w:rFonts w:hint="eastAsia"/>
          <w:lang w:val="en-US" w:eastAsia="zh-CN"/>
        </w:rPr>
        <w:t>    curl_easy_setopt(easy_handle, CURLOPT_PROXYAUTH, CURLAUTH_NTLM);</w:t>
      </w:r>
      <w:r>
        <w:rPr>
          <w:rFonts w:hint="eastAsia"/>
          <w:lang w:val="en-US" w:eastAsia="zh-CN"/>
        </w:rPr>
        <w:br w:type="textWrapping"/>
      </w:r>
      <w:r>
        <w:rPr>
          <w:rFonts w:hint="eastAsia"/>
          <w:lang w:val="en-US" w:eastAsia="zh-CN"/>
        </w:rPr>
        <w:t>    也可以同时设置多种验证方式（通过按位与）， 使用‘CURLAUTH_ANY‘将允许libcurl可以选择任何它所支持的验证方式。通过CURLOPT_HTTPAUTH或 CURLOPT_PROXYAUTH属性设置的多种验证方式，libcurl会在运行时选择一种它认为是最好的方式与服务器通信：</w:t>
      </w:r>
      <w:r>
        <w:rPr>
          <w:rFonts w:hint="eastAsia"/>
          <w:lang w:val="en-US" w:eastAsia="zh-CN"/>
        </w:rPr>
        <w:br w:type="textWrapping"/>
      </w:r>
      <w:r>
        <w:rPr>
          <w:rFonts w:hint="eastAsia"/>
          <w:lang w:val="en-US" w:eastAsia="zh-CN"/>
        </w:rPr>
        <w:t>    curl_easy_setopt(easy_handle, CURLOPT_HTTPAUTH, CURLAUTH_DIGEST|CURLAUTH_BASIC); </w:t>
      </w:r>
      <w:r>
        <w:rPr>
          <w:rFonts w:hint="eastAsia"/>
          <w:lang w:val="en-US" w:eastAsia="zh-CN"/>
        </w:rPr>
        <w:br w:type="textWrapping"/>
      </w:r>
      <w:r>
        <w:rPr>
          <w:rFonts w:hint="eastAsia"/>
          <w:lang w:val="en-US" w:eastAsia="zh-CN"/>
        </w:rPr>
        <w:t>    // curl_easy_setopt(easy_handle, CURLOPT_HTTPAUTH, CURLAUTH_ANY);</w:t>
      </w:r>
    </w:p>
    <w:p>
      <w:pPr>
        <w:numPr>
          <w:ilvl w:val="0"/>
          <w:numId w:val="0"/>
        </w:numPr>
        <w:rPr>
          <w:rFonts w:hint="eastAsia"/>
          <w:lang w:val="en-US" w:eastAsia="zh-CN"/>
        </w:rPr>
      </w:pPr>
      <w:r>
        <w:rPr>
          <w:rFonts w:hint="eastAsia"/>
          <w:lang w:val="en-US" w:eastAsia="zh-CN"/>
        </w:rPr>
        <w:t> </w:t>
      </w:r>
    </w:p>
    <w:p>
      <w:pPr>
        <w:pStyle w:val="2"/>
        <w:rPr>
          <w:rFonts w:hint="eastAsia"/>
          <w:lang w:val="en-US" w:eastAsia="zh-CN"/>
        </w:rPr>
      </w:pPr>
      <w:bookmarkStart w:id="22" w:name="_Toc20830"/>
      <w:r>
        <w:rPr>
          <w:rFonts w:hint="eastAsia"/>
          <w:lang w:val="en-US" w:eastAsia="zh-CN"/>
        </w:rPr>
        <w:t>代码示例</w:t>
      </w:r>
      <w:bookmarkEnd w:id="22"/>
    </w:p>
    <w:p>
      <w:pPr>
        <w:numPr>
          <w:ilvl w:val="0"/>
          <w:numId w:val="0"/>
        </w:numPr>
        <w:rPr>
          <w:rFonts w:hint="eastAsia"/>
          <w:lang w:val="en-US" w:eastAsia="zh-CN"/>
        </w:rPr>
      </w:pPr>
      <w:r>
        <w:rPr>
          <w:rFonts w:hint="eastAsia"/>
          <w:lang w:val="en-US" w:eastAsia="zh-CN"/>
        </w:rPr>
        <w:t>下载的libcsdskd</w:t>
      </w:r>
    </w:p>
    <w:p>
      <w:pPr>
        <w:numPr>
          <w:ilvl w:val="0"/>
          <w:numId w:val="0"/>
        </w:numPr>
        <w:rPr>
          <w:rFonts w:hint="eastAsia"/>
          <w:lang w:val="en-US" w:eastAsia="zh-CN"/>
        </w:rPr>
      </w:pPr>
      <w:r>
        <w:rPr>
          <w:rFonts w:hint="eastAsia"/>
          <w:lang w:val="en-US" w:eastAsia="zh-CN"/>
        </w:rPr>
        <w:t>下载的libcurl中自带了很多示例代码，在docs\examples目录下，建议下载该库后好好阅读一下这些代码。</w:t>
      </w:r>
    </w:p>
    <w:p>
      <w:pPr>
        <w:numPr>
          <w:ilvl w:val="0"/>
          <w:numId w:val="0"/>
        </w:numPr>
        <w:rPr>
          <w:rFonts w:hint="eastAsia"/>
          <w:lang w:val="en-US" w:eastAsia="zh-CN"/>
        </w:rPr>
      </w:pPr>
      <w:r>
        <w:rPr>
          <w:rFonts w:hint="eastAsia"/>
          <w:lang w:val="en-US" w:eastAsia="zh-CN"/>
        </w:rPr>
        <w:t>libcurl的API文档在docs\libcurl\index.html中。</w:t>
      </w:r>
    </w:p>
    <w:p>
      <w:pPr>
        <w:pStyle w:val="3"/>
        <w:rPr>
          <w:rFonts w:hint="eastAsia"/>
          <w:lang w:val="en-US" w:eastAsia="zh-CN"/>
        </w:rPr>
      </w:pPr>
      <w:bookmarkStart w:id="23" w:name="_Toc26575"/>
      <w:r>
        <w:rPr>
          <w:rFonts w:hint="eastAsia"/>
          <w:lang w:val="en-US" w:eastAsia="zh-CN"/>
        </w:rPr>
        <w:t>基本的http GET/POST操作</w:t>
      </w:r>
      <w:bookmarkEnd w:id="23"/>
    </w:p>
    <w:p>
      <w:pPr>
        <w:rPr>
          <w:rFonts w:hint="eastAsia"/>
          <w:lang w:val="en-US" w:eastAsia="zh-CN"/>
        </w:rPr>
      </w:pPr>
      <w:r>
        <w:rPr>
          <w:rFonts w:hint="eastAsia"/>
          <w:lang w:val="en-US" w:eastAsia="zh-CN"/>
        </w:rPr>
        <w:t>编译gcc  get_post.c  -o get_post –lcurl</w:t>
      </w:r>
    </w:p>
    <w:p>
      <w:pPr>
        <w:spacing w:beforeLines="0" w:afterLines="0"/>
        <w:jc w:val="left"/>
        <w:rPr>
          <w:rFonts w:hint="eastAsia" w:ascii="宋体" w:hAnsi="宋体" w:eastAsia="宋体"/>
          <w:color w:val="804000"/>
          <w:sz w:val="20"/>
          <w:highlight w:val="white"/>
        </w:rPr>
      </w:pPr>
      <w:r>
        <w:rPr>
          <w:rFonts w:hint="eastAsia" w:ascii="宋体" w:hAnsi="宋体" w:eastAsia="宋体"/>
          <w:color w:val="804000"/>
          <w:sz w:val="20"/>
          <w:highlight w:val="white"/>
        </w:rPr>
        <w:t>#include &lt;stdio.h&gt;</w:t>
      </w:r>
    </w:p>
    <w:p>
      <w:pPr>
        <w:spacing w:beforeLines="0" w:afterLines="0"/>
        <w:jc w:val="left"/>
        <w:rPr>
          <w:rFonts w:hint="eastAsia" w:ascii="宋体" w:hAnsi="宋体" w:eastAsia="宋体"/>
          <w:color w:val="804000"/>
          <w:sz w:val="20"/>
          <w:highlight w:val="white"/>
        </w:rPr>
      </w:pPr>
      <w:r>
        <w:rPr>
          <w:rFonts w:hint="eastAsia" w:ascii="宋体" w:hAnsi="宋体" w:eastAsia="宋体"/>
          <w:color w:val="804000"/>
          <w:sz w:val="20"/>
          <w:highlight w:val="white"/>
        </w:rPr>
        <w:t>#include &lt;curl/curl.h&gt;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bool getUrl</w:t>
      </w:r>
      <w:r>
        <w:rPr>
          <w:rFonts w:hint="eastAsia" w:ascii="宋体" w:hAnsi="宋体" w:eastAsia="宋体"/>
          <w:b/>
          <w:color w:val="000080"/>
          <w:sz w:val="20"/>
          <w:highlight w:val="white"/>
        </w:rPr>
        <w:t>(</w:t>
      </w:r>
      <w:r>
        <w:rPr>
          <w:rFonts w:hint="eastAsia" w:ascii="宋体" w:hAnsi="宋体" w:eastAsia="宋体"/>
          <w:color w:val="8000FF"/>
          <w:sz w:val="20"/>
          <w:highlight w:val="white"/>
        </w:rPr>
        <w:t>char</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filename</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 </w:t>
      </w:r>
      <w:r>
        <w:rPr>
          <w:rFonts w:hint="eastAsia" w:ascii="宋体" w:hAnsi="宋体" w:eastAsia="宋体"/>
          <w:b/>
          <w:color w:val="000080"/>
          <w:sz w:val="20"/>
          <w:highlight w:val="white"/>
        </w:rPr>
        <w:t>*</w:t>
      </w:r>
      <w:r>
        <w:rPr>
          <w:rFonts w:hint="eastAsia" w:ascii="宋体" w:hAnsi="宋体" w:eastAsia="宋体"/>
          <w:color w:val="000000"/>
          <w:sz w:val="20"/>
          <w:highlight w:val="white"/>
        </w:rPr>
        <w:t>curl</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CURLcode res</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FILE </w:t>
      </w:r>
      <w:r>
        <w:rPr>
          <w:rFonts w:hint="eastAsia" w:ascii="宋体" w:hAnsi="宋体" w:eastAsia="宋体"/>
          <w:b/>
          <w:color w:val="000080"/>
          <w:sz w:val="20"/>
          <w:highlight w:val="white"/>
        </w:rPr>
        <w:t>*</w:t>
      </w:r>
      <w:r>
        <w:rPr>
          <w:rFonts w:hint="eastAsia" w:ascii="宋体" w:hAnsi="宋体" w:eastAsia="宋体"/>
          <w:color w:val="000000"/>
          <w:sz w:val="20"/>
          <w:highlight w:val="white"/>
        </w:rPr>
        <w:t>fp</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if</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fp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fopen</w:t>
      </w:r>
      <w:r>
        <w:rPr>
          <w:rFonts w:hint="eastAsia" w:ascii="宋体" w:hAnsi="宋体" w:eastAsia="宋体"/>
          <w:b/>
          <w:color w:val="000080"/>
          <w:sz w:val="20"/>
          <w:highlight w:val="white"/>
        </w:rPr>
        <w:t>(</w:t>
      </w:r>
      <w:r>
        <w:rPr>
          <w:rFonts w:hint="eastAsia" w:ascii="宋体" w:hAnsi="宋体" w:eastAsia="宋体"/>
          <w:color w:val="000000"/>
          <w:sz w:val="20"/>
          <w:highlight w:val="white"/>
        </w:rPr>
        <w:t>filename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"w"</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NULL</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 返回结果用文件存储</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return</w:t>
      </w:r>
      <w:r>
        <w:rPr>
          <w:rFonts w:hint="eastAsia" w:ascii="宋体" w:hAnsi="宋体" w:eastAsia="宋体"/>
          <w:color w:val="000000"/>
          <w:sz w:val="20"/>
          <w:highlight w:val="white"/>
        </w:rPr>
        <w:t xml:space="preserve"> false</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struct</w:t>
      </w:r>
      <w:r>
        <w:rPr>
          <w:rFonts w:hint="eastAsia" w:ascii="宋体" w:hAnsi="宋体" w:eastAsia="宋体"/>
          <w:color w:val="000000"/>
          <w:sz w:val="20"/>
          <w:highlight w:val="white"/>
        </w:rPr>
        <w:t xml:space="preserve"> curl_slist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headers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NULL</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headers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curl_slist_append</w:t>
      </w:r>
      <w:r>
        <w:rPr>
          <w:rFonts w:hint="eastAsia" w:ascii="宋体" w:hAnsi="宋体" w:eastAsia="宋体"/>
          <w:b/>
          <w:color w:val="000080"/>
          <w:sz w:val="20"/>
          <w:highlight w:val="white"/>
        </w:rPr>
        <w:t>(</w:t>
      </w:r>
      <w:r>
        <w:rPr>
          <w:rFonts w:hint="eastAsia" w:ascii="宋体" w:hAnsi="宋体" w:eastAsia="宋体"/>
          <w:color w:val="000000"/>
          <w:sz w:val="20"/>
          <w:highlight w:val="white"/>
        </w:rPr>
        <w:t>headers</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"Accept: Agent-007"</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0000"/>
          <w:sz w:val="20"/>
          <w:highlight w:val="white"/>
        </w:rPr>
        <w:t xml:space="preserve">    curl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curl_easy_init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 初始化</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if</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curl</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//curl_easy_setopt(curl, CURLOPT_PROXY, "10.99.60.201:8080");// 代理</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0000"/>
          <w:sz w:val="20"/>
          <w:highlight w:val="white"/>
        </w:rPr>
        <w:t xml:space="preserve">        curl_easy_setopt</w:t>
      </w:r>
      <w:r>
        <w:rPr>
          <w:rFonts w:hint="eastAsia" w:ascii="宋体" w:hAnsi="宋体" w:eastAsia="宋体"/>
          <w:b/>
          <w:color w:val="000080"/>
          <w:sz w:val="20"/>
          <w:highlight w:val="white"/>
        </w:rPr>
        <w:t>(</w:t>
      </w:r>
      <w:r>
        <w:rPr>
          <w:rFonts w:hint="eastAsia" w:ascii="宋体" w:hAnsi="宋体" w:eastAsia="宋体"/>
          <w:color w:val="000000"/>
          <w:sz w:val="20"/>
          <w:highlight w:val="white"/>
        </w:rPr>
        <w:t>curl</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CURLOPT_HTTPHEADER</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headers</w:t>
      </w:r>
      <w:r>
        <w:rPr>
          <w:rFonts w:hint="eastAsia" w:ascii="宋体" w:hAnsi="宋体" w:eastAsia="宋体"/>
          <w:b/>
          <w:color w:val="000080"/>
          <w:sz w:val="20"/>
          <w:highlight w:val="white"/>
        </w:rPr>
        <w:t>);</w:t>
      </w:r>
      <w:r>
        <w:rPr>
          <w:rFonts w:hint="eastAsia" w:ascii="宋体" w:hAnsi="宋体" w:eastAsia="宋体"/>
          <w:color w:val="008000"/>
          <w:sz w:val="20"/>
          <w:highlight w:val="white"/>
        </w:rPr>
        <w:t>// 改协议头</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curl_easy_setopt</w:t>
      </w:r>
      <w:r>
        <w:rPr>
          <w:rFonts w:hint="eastAsia" w:ascii="宋体" w:hAnsi="宋体" w:eastAsia="宋体"/>
          <w:b/>
          <w:color w:val="000080"/>
          <w:sz w:val="20"/>
          <w:highlight w:val="white"/>
        </w:rPr>
        <w:t>(</w:t>
      </w:r>
      <w:r>
        <w:rPr>
          <w:rFonts w:hint="eastAsia" w:ascii="宋体" w:hAnsi="宋体" w:eastAsia="宋体"/>
          <w:color w:val="000000"/>
          <w:sz w:val="20"/>
          <w:highlight w:val="white"/>
        </w:rPr>
        <w:t>curl</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CURLOPT_URL</w:t>
      </w:r>
      <w:r>
        <w:rPr>
          <w:rFonts w:hint="eastAsia" w:ascii="宋体" w:hAnsi="宋体" w:eastAsia="宋体"/>
          <w:b/>
          <w:color w:val="000080"/>
          <w:sz w:val="20"/>
          <w:highlight w:val="white"/>
        </w:rPr>
        <w:t>,</w:t>
      </w:r>
      <w:r>
        <w:rPr>
          <w:rFonts w:hint="eastAsia" w:ascii="宋体" w:hAnsi="宋体" w:eastAsia="宋体"/>
          <w:color w:val="808080"/>
          <w:sz w:val="20"/>
          <w:highlight w:val="white"/>
        </w:rPr>
        <w:t>"http://www.baidu.com"</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0000"/>
          <w:sz w:val="20"/>
          <w:highlight w:val="white"/>
        </w:rPr>
        <w:t xml:space="preserve">        curl_easy_setopt</w:t>
      </w:r>
      <w:r>
        <w:rPr>
          <w:rFonts w:hint="eastAsia" w:ascii="宋体" w:hAnsi="宋体" w:eastAsia="宋体"/>
          <w:b/>
          <w:color w:val="000080"/>
          <w:sz w:val="20"/>
          <w:highlight w:val="white"/>
        </w:rPr>
        <w:t>(</w:t>
      </w:r>
      <w:r>
        <w:rPr>
          <w:rFonts w:hint="eastAsia" w:ascii="宋体" w:hAnsi="宋体" w:eastAsia="宋体"/>
          <w:color w:val="000000"/>
          <w:sz w:val="20"/>
          <w:highlight w:val="white"/>
        </w:rPr>
        <w:t>curl</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CURLOPT_WRITEDATA</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fp</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//将返回的http头输出到fp指向的文件</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0000"/>
          <w:sz w:val="20"/>
          <w:highlight w:val="white"/>
        </w:rPr>
        <w:t xml:space="preserve">        curl_easy_setopt</w:t>
      </w:r>
      <w:r>
        <w:rPr>
          <w:rFonts w:hint="eastAsia" w:ascii="宋体" w:hAnsi="宋体" w:eastAsia="宋体"/>
          <w:b/>
          <w:color w:val="000080"/>
          <w:sz w:val="20"/>
          <w:highlight w:val="white"/>
        </w:rPr>
        <w:t>(</w:t>
      </w:r>
      <w:r>
        <w:rPr>
          <w:rFonts w:hint="eastAsia" w:ascii="宋体" w:hAnsi="宋体" w:eastAsia="宋体"/>
          <w:color w:val="000000"/>
          <w:sz w:val="20"/>
          <w:highlight w:val="white"/>
        </w:rPr>
        <w:t>curl</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CURLOPT_HEADERDATA</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fp</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//将返回的html主体数据输出到fp指向的文件</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0000"/>
          <w:sz w:val="20"/>
          <w:highlight w:val="white"/>
        </w:rPr>
        <w:t xml:space="preserve">        res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curl_easy_perform</w:t>
      </w:r>
      <w:r>
        <w:rPr>
          <w:rFonts w:hint="eastAsia" w:ascii="宋体" w:hAnsi="宋体" w:eastAsia="宋体"/>
          <w:b/>
          <w:color w:val="000080"/>
          <w:sz w:val="20"/>
          <w:highlight w:val="white"/>
        </w:rPr>
        <w:t>(</w:t>
      </w:r>
      <w:r>
        <w:rPr>
          <w:rFonts w:hint="eastAsia" w:ascii="宋体" w:hAnsi="宋体" w:eastAsia="宋体"/>
          <w:color w:val="000000"/>
          <w:sz w:val="20"/>
          <w:highlight w:val="white"/>
        </w:rPr>
        <w:t>curl</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 执行</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if</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res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curl_slist_free_all</w:t>
      </w:r>
      <w:r>
        <w:rPr>
          <w:rFonts w:hint="eastAsia" w:ascii="宋体" w:hAnsi="宋体" w:eastAsia="宋体"/>
          <w:b/>
          <w:color w:val="000080"/>
          <w:sz w:val="20"/>
          <w:highlight w:val="white"/>
        </w:rPr>
        <w:t>(</w:t>
      </w:r>
      <w:r>
        <w:rPr>
          <w:rFonts w:hint="eastAsia" w:ascii="宋体" w:hAnsi="宋体" w:eastAsia="宋体"/>
          <w:color w:val="000000"/>
          <w:sz w:val="20"/>
          <w:highlight w:val="white"/>
        </w:rPr>
        <w:t>headers</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curl_easy_cleanup</w:t>
      </w:r>
      <w:r>
        <w:rPr>
          <w:rFonts w:hint="eastAsia" w:ascii="宋体" w:hAnsi="宋体" w:eastAsia="宋体"/>
          <w:b/>
          <w:color w:val="000080"/>
          <w:sz w:val="20"/>
          <w:highlight w:val="white"/>
        </w:rPr>
        <w:t>(</w:t>
      </w:r>
      <w:r>
        <w:rPr>
          <w:rFonts w:hint="eastAsia" w:ascii="宋体" w:hAnsi="宋体" w:eastAsia="宋体"/>
          <w:color w:val="000000"/>
          <w:sz w:val="20"/>
          <w:highlight w:val="white"/>
        </w:rPr>
        <w:t>curl</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fclose</w:t>
      </w:r>
      <w:r>
        <w:rPr>
          <w:rFonts w:hint="eastAsia" w:ascii="宋体" w:hAnsi="宋体" w:eastAsia="宋体"/>
          <w:b/>
          <w:color w:val="000080"/>
          <w:sz w:val="20"/>
          <w:highlight w:val="white"/>
        </w:rPr>
        <w:t>(</w:t>
      </w:r>
      <w:r>
        <w:rPr>
          <w:rFonts w:hint="eastAsia" w:ascii="宋体" w:hAnsi="宋体" w:eastAsia="宋体"/>
          <w:color w:val="000000"/>
          <w:sz w:val="20"/>
          <w:highlight w:val="white"/>
        </w:rPr>
        <w:t>fp</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return</w:t>
      </w:r>
      <w:r>
        <w:rPr>
          <w:rFonts w:hint="eastAsia" w:ascii="宋体" w:hAnsi="宋体" w:eastAsia="宋体"/>
          <w:color w:val="000000"/>
          <w:sz w:val="20"/>
          <w:highlight w:val="white"/>
        </w:rPr>
        <w:t xml:space="preserve"> true</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bool postUrl</w:t>
      </w:r>
      <w:r>
        <w:rPr>
          <w:rFonts w:hint="eastAsia" w:ascii="宋体" w:hAnsi="宋体" w:eastAsia="宋体"/>
          <w:b/>
          <w:color w:val="000080"/>
          <w:sz w:val="20"/>
          <w:highlight w:val="white"/>
        </w:rPr>
        <w:t>(</w:t>
      </w:r>
      <w:r>
        <w:rPr>
          <w:rFonts w:hint="eastAsia" w:ascii="宋体" w:hAnsi="宋体" w:eastAsia="宋体"/>
          <w:color w:val="8000FF"/>
          <w:sz w:val="20"/>
          <w:highlight w:val="white"/>
        </w:rPr>
        <w:t>char</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filename</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 </w:t>
      </w:r>
      <w:r>
        <w:rPr>
          <w:rFonts w:hint="eastAsia" w:ascii="宋体" w:hAnsi="宋体" w:eastAsia="宋体"/>
          <w:b/>
          <w:color w:val="000080"/>
          <w:sz w:val="20"/>
          <w:highlight w:val="white"/>
        </w:rPr>
        <w:t>*</w:t>
      </w:r>
      <w:r>
        <w:rPr>
          <w:rFonts w:hint="eastAsia" w:ascii="宋体" w:hAnsi="宋体" w:eastAsia="宋体"/>
          <w:color w:val="000000"/>
          <w:sz w:val="20"/>
          <w:highlight w:val="white"/>
        </w:rPr>
        <w:t>curl</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CURLcode res</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FILE </w:t>
      </w:r>
      <w:r>
        <w:rPr>
          <w:rFonts w:hint="eastAsia" w:ascii="宋体" w:hAnsi="宋体" w:eastAsia="宋体"/>
          <w:b/>
          <w:color w:val="000080"/>
          <w:sz w:val="20"/>
          <w:highlight w:val="white"/>
        </w:rPr>
        <w:t>*</w:t>
      </w:r>
      <w:r>
        <w:rPr>
          <w:rFonts w:hint="eastAsia" w:ascii="宋体" w:hAnsi="宋体" w:eastAsia="宋体"/>
          <w:color w:val="000000"/>
          <w:sz w:val="20"/>
          <w:highlight w:val="white"/>
        </w:rPr>
        <w:t>fp</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if</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fp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fopen</w:t>
      </w:r>
      <w:r>
        <w:rPr>
          <w:rFonts w:hint="eastAsia" w:ascii="宋体" w:hAnsi="宋体" w:eastAsia="宋体"/>
          <w:b/>
          <w:color w:val="000080"/>
          <w:sz w:val="20"/>
          <w:highlight w:val="white"/>
        </w:rPr>
        <w:t>(</w:t>
      </w:r>
      <w:r>
        <w:rPr>
          <w:rFonts w:hint="eastAsia" w:ascii="宋体" w:hAnsi="宋体" w:eastAsia="宋体"/>
          <w:color w:val="000000"/>
          <w:sz w:val="20"/>
          <w:highlight w:val="white"/>
        </w:rPr>
        <w:t>filename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"w"</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NULL</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return</w:t>
      </w:r>
      <w:r>
        <w:rPr>
          <w:rFonts w:hint="eastAsia" w:ascii="宋体" w:hAnsi="宋体" w:eastAsia="宋体"/>
          <w:color w:val="000000"/>
          <w:sz w:val="20"/>
          <w:highlight w:val="white"/>
        </w:rPr>
        <w:t xml:space="preserve"> false</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curl_easy_init</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if</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curl</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0000"/>
          <w:sz w:val="20"/>
          <w:highlight w:val="white"/>
        </w:rPr>
        <w:t xml:space="preserve">        curl_easy_setopt</w:t>
      </w:r>
      <w:r>
        <w:rPr>
          <w:rFonts w:hint="eastAsia" w:ascii="宋体" w:hAnsi="宋体" w:eastAsia="宋体"/>
          <w:b/>
          <w:color w:val="000080"/>
          <w:sz w:val="20"/>
          <w:highlight w:val="white"/>
        </w:rPr>
        <w:t>(</w:t>
      </w:r>
      <w:r>
        <w:rPr>
          <w:rFonts w:hint="eastAsia" w:ascii="宋体" w:hAnsi="宋体" w:eastAsia="宋体"/>
          <w:color w:val="000000"/>
          <w:sz w:val="20"/>
          <w:highlight w:val="white"/>
        </w:rPr>
        <w:t>curl</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CURLOPT_COOKIEFILE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"/tmp/cookie.txt"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 指定cookie文件</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0000"/>
          <w:sz w:val="20"/>
          <w:highlight w:val="white"/>
        </w:rPr>
        <w:t xml:space="preserve">        curl_easy_setopt</w:t>
      </w:r>
      <w:r>
        <w:rPr>
          <w:rFonts w:hint="eastAsia" w:ascii="宋体" w:hAnsi="宋体" w:eastAsia="宋体"/>
          <w:b/>
          <w:color w:val="000080"/>
          <w:sz w:val="20"/>
          <w:highlight w:val="white"/>
        </w:rPr>
        <w:t>(</w:t>
      </w:r>
      <w:r>
        <w:rPr>
          <w:rFonts w:hint="eastAsia" w:ascii="宋体" w:hAnsi="宋体" w:eastAsia="宋体"/>
          <w:color w:val="000000"/>
          <w:sz w:val="20"/>
          <w:highlight w:val="white"/>
        </w:rPr>
        <w:t>curl</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CURLOPT_POSTFIELDS</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"&amp;logintype=uid&amp;u=xieyan&amp;psw=xxx86"</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 指定post内容</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//curl_easy_setopt(curl, CURLOPT_PROXY, "10.99.60.201:8080");</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0000"/>
          <w:sz w:val="20"/>
          <w:highlight w:val="white"/>
        </w:rPr>
        <w:t xml:space="preserve">        curl_easy_setopt</w:t>
      </w:r>
      <w:r>
        <w:rPr>
          <w:rFonts w:hint="eastAsia" w:ascii="宋体" w:hAnsi="宋体" w:eastAsia="宋体"/>
          <w:b/>
          <w:color w:val="000080"/>
          <w:sz w:val="20"/>
          <w:highlight w:val="white"/>
        </w:rPr>
        <w:t>(</w:t>
      </w:r>
      <w:r>
        <w:rPr>
          <w:rFonts w:hint="eastAsia" w:ascii="宋体" w:hAnsi="宋体" w:eastAsia="宋体"/>
          <w:color w:val="000000"/>
          <w:sz w:val="20"/>
          <w:highlight w:val="white"/>
        </w:rPr>
        <w:t>curl</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CURLOPT_URL</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 http://mail.sina.com.cn/cgi-bin/login.cgi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 指定url</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curl_easy_setopt</w:t>
      </w:r>
      <w:r>
        <w:rPr>
          <w:rFonts w:hint="eastAsia" w:ascii="宋体" w:hAnsi="宋体" w:eastAsia="宋体"/>
          <w:b/>
          <w:color w:val="000080"/>
          <w:sz w:val="20"/>
          <w:highlight w:val="white"/>
        </w:rPr>
        <w:t>(</w:t>
      </w:r>
      <w:r>
        <w:rPr>
          <w:rFonts w:hint="eastAsia" w:ascii="宋体" w:hAnsi="宋体" w:eastAsia="宋体"/>
          <w:color w:val="000000"/>
          <w:sz w:val="20"/>
          <w:highlight w:val="white"/>
        </w:rPr>
        <w:t>curl</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CURLOPT_WRITEDATA</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fp</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res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curl_easy_perform</w:t>
      </w:r>
      <w:r>
        <w:rPr>
          <w:rFonts w:hint="eastAsia" w:ascii="宋体" w:hAnsi="宋体" w:eastAsia="宋体"/>
          <w:b/>
          <w:color w:val="000080"/>
          <w:sz w:val="20"/>
          <w:highlight w:val="white"/>
        </w:rPr>
        <w:t>(</w:t>
      </w:r>
      <w:r>
        <w:rPr>
          <w:rFonts w:hint="eastAsia" w:ascii="宋体" w:hAnsi="宋体" w:eastAsia="宋体"/>
          <w:color w:val="000000"/>
          <w:sz w:val="20"/>
          <w:highlight w:val="white"/>
        </w:rPr>
        <w:t>curl</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curl_easy_cleanup</w:t>
      </w:r>
      <w:r>
        <w:rPr>
          <w:rFonts w:hint="eastAsia" w:ascii="宋体" w:hAnsi="宋体" w:eastAsia="宋体"/>
          <w:b/>
          <w:color w:val="000080"/>
          <w:sz w:val="20"/>
          <w:highlight w:val="white"/>
        </w:rPr>
        <w:t>(</w:t>
      </w:r>
      <w:r>
        <w:rPr>
          <w:rFonts w:hint="eastAsia" w:ascii="宋体" w:hAnsi="宋体" w:eastAsia="宋体"/>
          <w:color w:val="000000"/>
          <w:sz w:val="20"/>
          <w:highlight w:val="white"/>
        </w:rPr>
        <w:t>curl</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fclose</w:t>
      </w:r>
      <w:r>
        <w:rPr>
          <w:rFonts w:hint="eastAsia" w:ascii="宋体" w:hAnsi="宋体" w:eastAsia="宋体"/>
          <w:b/>
          <w:color w:val="000080"/>
          <w:sz w:val="20"/>
          <w:highlight w:val="white"/>
        </w:rPr>
        <w:t>(</w:t>
      </w:r>
      <w:r>
        <w:rPr>
          <w:rFonts w:hint="eastAsia" w:ascii="宋体" w:hAnsi="宋体" w:eastAsia="宋体"/>
          <w:color w:val="000000"/>
          <w:sz w:val="20"/>
          <w:highlight w:val="white"/>
        </w:rPr>
        <w:t>fp</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return</w:t>
      </w:r>
      <w:r>
        <w:rPr>
          <w:rFonts w:hint="eastAsia" w:ascii="宋体" w:hAnsi="宋体" w:eastAsia="宋体"/>
          <w:color w:val="000000"/>
          <w:sz w:val="20"/>
          <w:highlight w:val="white"/>
        </w:rPr>
        <w:t xml:space="preserve"> true</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main</w:t>
      </w:r>
      <w:r>
        <w:rPr>
          <w:rFonts w:hint="eastAsia" w:ascii="宋体" w:hAnsi="宋体" w:eastAsia="宋体"/>
          <w:b/>
          <w:color w:val="000080"/>
          <w:sz w:val="20"/>
          <w:highlight w:val="white"/>
        </w:rPr>
        <w:t>(</w:t>
      </w:r>
      <w:r>
        <w:rPr>
          <w:rFonts w:hint="eastAsia" w:ascii="宋体" w:hAnsi="宋体" w:eastAsia="宋体"/>
          <w:color w:val="8000FF"/>
          <w:sz w:val="20"/>
          <w:highlight w:val="white"/>
        </w:rPr>
        <w:t>void</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getUrl</w:t>
      </w:r>
      <w:r>
        <w:rPr>
          <w:rFonts w:hint="eastAsia" w:ascii="宋体" w:hAnsi="宋体" w:eastAsia="宋体"/>
          <w:b/>
          <w:color w:val="000080"/>
          <w:sz w:val="20"/>
          <w:highlight w:val="white"/>
        </w:rPr>
        <w:t>(</w:t>
      </w:r>
      <w:r>
        <w:rPr>
          <w:rFonts w:hint="eastAsia" w:ascii="宋体" w:hAnsi="宋体" w:eastAsia="宋体"/>
          <w:color w:val="808080"/>
          <w:sz w:val="20"/>
          <w:highlight w:val="white"/>
        </w:rPr>
        <w:t>"/tmp/get.html"</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postUrl</w:t>
      </w:r>
      <w:r>
        <w:rPr>
          <w:rFonts w:hint="eastAsia" w:ascii="宋体" w:hAnsi="宋体" w:eastAsia="宋体"/>
          <w:b/>
          <w:color w:val="000080"/>
          <w:sz w:val="20"/>
          <w:highlight w:val="white"/>
        </w:rPr>
        <w:t>(</w:t>
      </w:r>
      <w:r>
        <w:rPr>
          <w:rFonts w:hint="eastAsia" w:ascii="宋体" w:hAnsi="宋体" w:eastAsia="宋体"/>
          <w:color w:val="808080"/>
          <w:sz w:val="20"/>
          <w:highlight w:val="white"/>
        </w:rPr>
        <w:t>"/tmp/post.html"</w:t>
      </w:r>
      <w:r>
        <w:rPr>
          <w:rFonts w:hint="eastAsia" w:ascii="宋体" w:hAnsi="宋体" w:eastAsia="宋体"/>
          <w:b/>
          <w:color w:val="000080"/>
          <w:sz w:val="20"/>
          <w:highlight w:val="white"/>
        </w:rPr>
        <w:t>);</w:t>
      </w:r>
    </w:p>
    <w:p>
      <w:pPr>
        <w:spacing w:beforeLines="0" w:afterLines="0"/>
        <w:jc w:val="left"/>
        <w:rPr>
          <w:rFonts w:hint="eastAsia" w:ascii="宋体" w:hAnsi="宋体" w:eastAsia="宋体"/>
          <w:b/>
          <w:color w:val="000080"/>
          <w:sz w:val="20"/>
          <w:highlight w:val="white"/>
        </w:rPr>
      </w:pPr>
      <w:r>
        <w:rPr>
          <w:rFonts w:hint="eastAsia" w:ascii="宋体" w:hAnsi="宋体" w:eastAsia="宋体"/>
          <w:b/>
          <w:color w:val="000080"/>
          <w:sz w:val="20"/>
          <w:highlight w:val="white"/>
        </w:rPr>
        <w:t>}</w:t>
      </w:r>
    </w:p>
    <w:p>
      <w:pPr>
        <w:pStyle w:val="3"/>
        <w:rPr>
          <w:rFonts w:hint="eastAsia"/>
          <w:lang w:val="en-US" w:eastAsia="zh-CN"/>
        </w:rPr>
      </w:pPr>
      <w:bookmarkStart w:id="24" w:name="_Toc1489"/>
      <w:r>
        <w:rPr>
          <w:rFonts w:hint="eastAsia"/>
          <w:lang w:val="en-US" w:eastAsia="zh-CN"/>
        </w:rPr>
        <w:t>获取html网页</w:t>
      </w:r>
      <w:bookmarkEnd w:id="24"/>
    </w:p>
    <w:p>
      <w:pPr>
        <w:rPr>
          <w:rFonts w:hint="eastAsia"/>
          <w:lang w:val="en-US" w:eastAsia="zh-CN"/>
        </w:rPr>
      </w:pPr>
      <w:r>
        <w:rPr>
          <w:rFonts w:hint="eastAsia"/>
          <w:lang w:val="en-US" w:eastAsia="zh-CN"/>
        </w:rPr>
        <w:t>编译：gcc  get_http.c  -o get_http –lcurl</w:t>
      </w:r>
    </w:p>
    <w:p>
      <w:pPr>
        <w:spacing w:beforeLines="0" w:afterLines="0"/>
        <w:jc w:val="left"/>
        <w:rPr>
          <w:rFonts w:hint="eastAsia" w:ascii="宋体" w:hAnsi="宋体" w:eastAsia="宋体"/>
          <w:color w:val="804000"/>
          <w:sz w:val="20"/>
          <w:highlight w:val="white"/>
        </w:rPr>
      </w:pPr>
      <w:r>
        <w:rPr>
          <w:rFonts w:hint="eastAsia" w:ascii="宋体" w:hAnsi="宋体" w:eastAsia="宋体"/>
          <w:color w:val="804000"/>
          <w:sz w:val="20"/>
          <w:highlight w:val="white"/>
        </w:rPr>
        <w:t>#include &lt;stdio.h&gt;</w:t>
      </w:r>
    </w:p>
    <w:p>
      <w:pPr>
        <w:spacing w:beforeLines="0" w:afterLines="0"/>
        <w:jc w:val="left"/>
        <w:rPr>
          <w:rFonts w:hint="eastAsia" w:ascii="宋体" w:hAnsi="宋体" w:eastAsia="宋体"/>
          <w:color w:val="804000"/>
          <w:sz w:val="20"/>
          <w:highlight w:val="white"/>
        </w:rPr>
      </w:pPr>
      <w:r>
        <w:rPr>
          <w:rFonts w:hint="eastAsia" w:ascii="宋体" w:hAnsi="宋体" w:eastAsia="宋体"/>
          <w:color w:val="804000"/>
          <w:sz w:val="20"/>
          <w:highlight w:val="white"/>
        </w:rPr>
        <w:t>#include &lt;curl/curl.h&gt;</w:t>
      </w:r>
    </w:p>
    <w:p>
      <w:pPr>
        <w:spacing w:beforeLines="0" w:afterLines="0"/>
        <w:jc w:val="left"/>
        <w:rPr>
          <w:rFonts w:hint="eastAsia" w:ascii="宋体" w:hAnsi="宋体" w:eastAsia="宋体"/>
          <w:color w:val="804000"/>
          <w:sz w:val="20"/>
          <w:highlight w:val="white"/>
        </w:rPr>
      </w:pPr>
      <w:r>
        <w:rPr>
          <w:rFonts w:hint="eastAsia" w:ascii="宋体" w:hAnsi="宋体" w:eastAsia="宋体"/>
          <w:color w:val="804000"/>
          <w:sz w:val="20"/>
          <w:highlight w:val="white"/>
        </w:rPr>
        <w:t>#include &lt;stdlib.h&gt;</w:t>
      </w:r>
    </w:p>
    <w:p>
      <w:pPr>
        <w:spacing w:beforeLines="0" w:afterLines="0"/>
        <w:jc w:val="left"/>
        <w:rPr>
          <w:rFonts w:hint="eastAsia" w:ascii="宋体" w:hAnsi="宋体" w:eastAsia="宋体"/>
          <w:color w:val="000000"/>
          <w:sz w:val="20"/>
          <w:highlight w:val="white"/>
        </w:rPr>
      </w:pP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main</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argc</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char</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argv</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0000"/>
          <w:sz w:val="20"/>
          <w:highlight w:val="white"/>
        </w:rPr>
        <w:t xml:space="preserve">    CURL </w:t>
      </w:r>
      <w:r>
        <w:rPr>
          <w:rFonts w:hint="eastAsia" w:ascii="宋体" w:hAnsi="宋体" w:eastAsia="宋体"/>
          <w:b/>
          <w:color w:val="000080"/>
          <w:sz w:val="20"/>
          <w:highlight w:val="white"/>
        </w:rPr>
        <w:t>*</w:t>
      </w:r>
      <w:r>
        <w:rPr>
          <w:rFonts w:hint="eastAsia" w:ascii="宋体" w:hAnsi="宋体" w:eastAsia="宋体"/>
          <w:color w:val="000000"/>
          <w:sz w:val="20"/>
          <w:highlight w:val="white"/>
        </w:rPr>
        <w:t>curl</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//定义CURL类型的指针</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0000"/>
          <w:sz w:val="20"/>
          <w:highlight w:val="white"/>
        </w:rPr>
        <w:t>CURLcode res</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//定义CURLcode类型的变量，保存返回状态码</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if</w:t>
      </w:r>
      <w:r>
        <w:rPr>
          <w:rFonts w:hint="eastAsia" w:ascii="宋体" w:hAnsi="宋体" w:eastAsia="宋体"/>
          <w:b/>
          <w:color w:val="000080"/>
          <w:sz w:val="20"/>
          <w:highlight w:val="white"/>
        </w:rPr>
        <w:t>(</w:t>
      </w:r>
      <w:r>
        <w:rPr>
          <w:rFonts w:hint="eastAsia" w:ascii="宋体" w:hAnsi="宋体" w:eastAsia="宋体"/>
          <w:color w:val="000000"/>
          <w:sz w:val="20"/>
          <w:highlight w:val="white"/>
        </w:rPr>
        <w:t>argc</w:t>
      </w:r>
      <w:r>
        <w:rPr>
          <w:rFonts w:hint="eastAsia" w:ascii="宋体" w:hAnsi="宋体" w:eastAsia="宋体"/>
          <w:b/>
          <w:color w:val="000080"/>
          <w:sz w:val="20"/>
          <w:highlight w:val="white"/>
        </w:rPr>
        <w:t>!=</w:t>
      </w:r>
      <w:r>
        <w:rPr>
          <w:rFonts w:hint="eastAsia" w:ascii="宋体" w:hAnsi="宋体" w:eastAsia="宋体"/>
          <w:color w:val="FF8000"/>
          <w:sz w:val="20"/>
          <w:highlight w:val="white"/>
        </w:rPr>
        <w:t>2</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printf</w:t>
      </w:r>
      <w:r>
        <w:rPr>
          <w:rFonts w:hint="eastAsia" w:ascii="宋体" w:hAnsi="宋体" w:eastAsia="宋体"/>
          <w:b/>
          <w:color w:val="000080"/>
          <w:sz w:val="20"/>
          <w:highlight w:val="white"/>
        </w:rPr>
        <w:t>(</w:t>
      </w:r>
      <w:r>
        <w:rPr>
          <w:rFonts w:hint="eastAsia" w:ascii="宋体" w:hAnsi="宋体" w:eastAsia="宋体"/>
          <w:color w:val="808080"/>
          <w:sz w:val="20"/>
          <w:highlight w:val="white"/>
        </w:rPr>
        <w:t>"Usage : file &lt;url&gt;;\n"</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exit</w:t>
      </w:r>
      <w:r>
        <w:rPr>
          <w:rFonts w:hint="eastAsia" w:ascii="宋体" w:hAnsi="宋体" w:eastAsia="宋体"/>
          <w:b/>
          <w:color w:val="000080"/>
          <w:sz w:val="20"/>
          <w:highlight w:val="white"/>
        </w:rPr>
        <w:t>(</w:t>
      </w:r>
      <w:r>
        <w:rPr>
          <w:rFonts w:hint="eastAsia" w:ascii="宋体" w:hAnsi="宋体" w:eastAsia="宋体"/>
          <w:color w:val="FF8000"/>
          <w:sz w:val="20"/>
          <w:highlight w:val="white"/>
        </w:rPr>
        <w:t>1</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0000"/>
          <w:sz w:val="20"/>
          <w:highlight w:val="white"/>
        </w:rPr>
        <w:t xml:space="preserve">    curl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curl_easy_init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//初始化一个CURL类型的指针</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if</w:t>
      </w:r>
      <w:r>
        <w:rPr>
          <w:rFonts w:hint="eastAsia" w:ascii="宋体" w:hAnsi="宋体" w:eastAsia="宋体"/>
          <w:b/>
          <w:color w:val="000080"/>
          <w:sz w:val="20"/>
          <w:highlight w:val="white"/>
        </w:rPr>
        <w:t>(</w:t>
      </w:r>
      <w:r>
        <w:rPr>
          <w:rFonts w:hint="eastAsia" w:ascii="宋体" w:hAnsi="宋体" w:eastAsia="宋体"/>
          <w:color w:val="000000"/>
          <w:sz w:val="20"/>
          <w:highlight w:val="white"/>
        </w:rPr>
        <w:t>curl</w:t>
      </w:r>
      <w:r>
        <w:rPr>
          <w:rFonts w:hint="eastAsia" w:ascii="宋体" w:hAnsi="宋体" w:eastAsia="宋体"/>
          <w:b/>
          <w:color w:val="000080"/>
          <w:sz w:val="20"/>
          <w:highlight w:val="white"/>
        </w:rPr>
        <w:t>!=</w:t>
      </w:r>
      <w:r>
        <w:rPr>
          <w:rFonts w:hint="eastAsia" w:ascii="宋体" w:hAnsi="宋体" w:eastAsia="宋体"/>
          <w:b/>
          <w:color w:val="0000FF"/>
          <w:sz w:val="20"/>
          <w:highlight w:val="white"/>
        </w:rPr>
        <w:t>NULL</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//设置curl选项. 其中CURLOPT_URL是让用户指 定url. argv[1]中存放的命令行传进来的网址</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curl_easy_setopt</w:t>
      </w:r>
      <w:r>
        <w:rPr>
          <w:rFonts w:hint="eastAsia" w:ascii="宋体" w:hAnsi="宋体" w:eastAsia="宋体"/>
          <w:b/>
          <w:color w:val="000080"/>
          <w:sz w:val="20"/>
          <w:highlight w:val="white"/>
        </w:rPr>
        <w:t>(</w:t>
      </w:r>
      <w:r>
        <w:rPr>
          <w:rFonts w:hint="eastAsia" w:ascii="宋体" w:hAnsi="宋体" w:eastAsia="宋体"/>
          <w:color w:val="000000"/>
          <w:sz w:val="20"/>
          <w:highlight w:val="white"/>
        </w:rPr>
        <w:t>curl</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CURLOPT_URL</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argv</w:t>
      </w:r>
      <w:r>
        <w:rPr>
          <w:rFonts w:hint="eastAsia" w:ascii="宋体" w:hAnsi="宋体" w:eastAsia="宋体"/>
          <w:b/>
          <w:color w:val="000080"/>
          <w:sz w:val="20"/>
          <w:highlight w:val="white"/>
        </w:rPr>
        <w:t>[</w:t>
      </w:r>
      <w:r>
        <w:rPr>
          <w:rFonts w:hint="eastAsia" w:ascii="宋体" w:hAnsi="宋体" w:eastAsia="宋体"/>
          <w:color w:val="FF8000"/>
          <w:sz w:val="20"/>
          <w:highlight w:val="white"/>
        </w:rPr>
        <w:t>1</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//调用curl_easy_perform 执行我们的设置.并进行相关的操作. 在这 里只在屏幕上显示出来.</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res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curl_easy_perform</w:t>
      </w:r>
      <w:r>
        <w:rPr>
          <w:rFonts w:hint="eastAsia" w:ascii="宋体" w:hAnsi="宋体" w:eastAsia="宋体"/>
          <w:b/>
          <w:color w:val="000080"/>
          <w:sz w:val="20"/>
          <w:highlight w:val="white"/>
        </w:rPr>
        <w:t>(</w:t>
      </w:r>
      <w:r>
        <w:rPr>
          <w:rFonts w:hint="eastAsia" w:ascii="宋体" w:hAnsi="宋体" w:eastAsia="宋体"/>
          <w:color w:val="000000"/>
          <w:sz w:val="20"/>
          <w:highlight w:val="white"/>
        </w:rPr>
        <w:t>curl</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//清除curl操作.</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curl_easy_cleanup</w:t>
      </w:r>
      <w:r>
        <w:rPr>
          <w:rFonts w:hint="eastAsia" w:ascii="宋体" w:hAnsi="宋体" w:eastAsia="宋体"/>
          <w:b/>
          <w:color w:val="000080"/>
          <w:sz w:val="20"/>
          <w:highlight w:val="white"/>
        </w:rPr>
        <w:t>(</w:t>
      </w:r>
      <w:r>
        <w:rPr>
          <w:rFonts w:hint="eastAsia" w:ascii="宋体" w:hAnsi="宋体" w:eastAsia="宋体"/>
          <w:color w:val="000000"/>
          <w:sz w:val="20"/>
          <w:highlight w:val="white"/>
        </w:rPr>
        <w:t>curl</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return</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p>
    <w:p>
      <w:pPr>
        <w:spacing w:beforeLines="0" w:afterLines="0"/>
        <w:jc w:val="left"/>
        <w:rPr>
          <w:rFonts w:hint="eastAsia"/>
          <w:lang w:val="en-US" w:eastAsia="zh-CN"/>
        </w:rPr>
      </w:pPr>
      <w:r>
        <w:rPr>
          <w:rFonts w:hint="eastAsia" w:ascii="宋体" w:hAnsi="宋体" w:eastAsia="宋体"/>
          <w:b/>
          <w:color w:val="000080"/>
          <w:sz w:val="20"/>
          <w:highlight w:val="white"/>
        </w:rPr>
        <w:t>}</w:t>
      </w:r>
    </w:p>
    <w:p>
      <w:pPr>
        <w:pStyle w:val="3"/>
        <w:rPr>
          <w:rFonts w:hint="eastAsia"/>
          <w:lang w:val="en-US" w:eastAsia="zh-CN"/>
        </w:rPr>
      </w:pPr>
      <w:bookmarkStart w:id="25" w:name="_Toc27193"/>
      <w:r>
        <w:rPr>
          <w:rFonts w:hint="eastAsia"/>
          <w:lang w:val="en-US" w:eastAsia="zh-CN"/>
        </w:rPr>
        <w:t>网页下载保存实例</w:t>
      </w:r>
      <w:bookmarkEnd w:id="25"/>
    </w:p>
    <w:p>
      <w:pPr>
        <w:rPr>
          <w:rFonts w:hint="eastAsia"/>
          <w:lang w:val="en-US" w:eastAsia="zh-CN"/>
        </w:rPr>
      </w:pPr>
      <w:r>
        <w:rPr>
          <w:rFonts w:hint="eastAsia"/>
          <w:lang w:val="en-US" w:eastAsia="zh-CN"/>
        </w:rPr>
        <w:t>编译：gcc  save_http.c  -o save_http –lcurl</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8000"/>
          <w:sz w:val="20"/>
          <w:highlight w:val="white"/>
        </w:rPr>
        <w:t>// 采用CURLOPT_WRITEFUNCTION 实现网页下载保存功能</w:t>
      </w:r>
    </w:p>
    <w:p>
      <w:pPr>
        <w:spacing w:beforeLines="0" w:afterLines="0"/>
        <w:jc w:val="left"/>
        <w:rPr>
          <w:rFonts w:hint="eastAsia" w:ascii="宋体" w:hAnsi="宋体" w:eastAsia="宋体"/>
          <w:color w:val="804000"/>
          <w:sz w:val="20"/>
          <w:highlight w:val="white"/>
        </w:rPr>
      </w:pPr>
      <w:r>
        <w:rPr>
          <w:rFonts w:hint="eastAsia" w:ascii="宋体" w:hAnsi="宋体" w:eastAsia="宋体"/>
          <w:color w:val="804000"/>
          <w:sz w:val="20"/>
          <w:highlight w:val="white"/>
        </w:rPr>
        <w:t>#include &lt;stdio.h&gt;;</w:t>
      </w:r>
    </w:p>
    <w:p>
      <w:pPr>
        <w:spacing w:beforeLines="0" w:afterLines="0"/>
        <w:jc w:val="left"/>
        <w:rPr>
          <w:rFonts w:hint="eastAsia" w:ascii="宋体" w:hAnsi="宋体" w:eastAsia="宋体"/>
          <w:color w:val="804000"/>
          <w:sz w:val="20"/>
          <w:highlight w:val="white"/>
        </w:rPr>
      </w:pPr>
      <w:r>
        <w:rPr>
          <w:rFonts w:hint="eastAsia" w:ascii="宋体" w:hAnsi="宋体" w:eastAsia="宋体"/>
          <w:color w:val="804000"/>
          <w:sz w:val="20"/>
          <w:highlight w:val="white"/>
        </w:rPr>
        <w:t>#include &lt;stdlib.h&gt;;</w:t>
      </w:r>
    </w:p>
    <w:p>
      <w:pPr>
        <w:spacing w:beforeLines="0" w:afterLines="0"/>
        <w:jc w:val="left"/>
        <w:rPr>
          <w:rFonts w:hint="eastAsia" w:ascii="宋体" w:hAnsi="宋体" w:eastAsia="宋体"/>
          <w:color w:val="804000"/>
          <w:sz w:val="20"/>
          <w:highlight w:val="white"/>
        </w:rPr>
      </w:pPr>
      <w:r>
        <w:rPr>
          <w:rFonts w:hint="eastAsia" w:ascii="宋体" w:hAnsi="宋体" w:eastAsia="宋体"/>
          <w:color w:val="804000"/>
          <w:sz w:val="20"/>
          <w:highlight w:val="white"/>
        </w:rPr>
        <w:t>#include &lt;unistd.h&gt;;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804000"/>
          <w:sz w:val="20"/>
          <w:highlight w:val="white"/>
        </w:rPr>
      </w:pPr>
      <w:r>
        <w:rPr>
          <w:rFonts w:hint="eastAsia" w:ascii="宋体" w:hAnsi="宋体" w:eastAsia="宋体"/>
          <w:color w:val="804000"/>
          <w:sz w:val="20"/>
          <w:highlight w:val="white"/>
        </w:rPr>
        <w:t>#include &lt;curl/curl.h&gt;;</w:t>
      </w:r>
    </w:p>
    <w:p>
      <w:pPr>
        <w:spacing w:beforeLines="0" w:afterLines="0"/>
        <w:jc w:val="left"/>
        <w:rPr>
          <w:rFonts w:hint="eastAsia" w:ascii="宋体" w:hAnsi="宋体" w:eastAsia="宋体"/>
          <w:color w:val="804000"/>
          <w:sz w:val="20"/>
          <w:highlight w:val="white"/>
        </w:rPr>
      </w:pPr>
      <w:r>
        <w:rPr>
          <w:rFonts w:hint="eastAsia" w:ascii="宋体" w:hAnsi="宋体" w:eastAsia="宋体"/>
          <w:color w:val="804000"/>
          <w:sz w:val="20"/>
          <w:highlight w:val="white"/>
        </w:rPr>
        <w:t>#include &lt;curl/types.h&gt;;</w:t>
      </w:r>
    </w:p>
    <w:p>
      <w:pPr>
        <w:spacing w:beforeLines="0" w:afterLines="0"/>
        <w:jc w:val="left"/>
        <w:rPr>
          <w:rFonts w:hint="eastAsia" w:ascii="宋体" w:hAnsi="宋体" w:eastAsia="宋体"/>
          <w:color w:val="804000"/>
          <w:sz w:val="20"/>
          <w:highlight w:val="white"/>
        </w:rPr>
      </w:pPr>
      <w:r>
        <w:rPr>
          <w:rFonts w:hint="eastAsia" w:ascii="宋体" w:hAnsi="宋体" w:eastAsia="宋体"/>
          <w:color w:val="804000"/>
          <w:sz w:val="20"/>
          <w:highlight w:val="white"/>
        </w:rPr>
        <w:t>#include &lt;curl/easy.h&gt;;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0000"/>
          <w:sz w:val="20"/>
          <w:highlight w:val="white"/>
        </w:rPr>
        <w:t xml:space="preserve">FILE </w:t>
      </w:r>
      <w:r>
        <w:rPr>
          <w:rFonts w:hint="eastAsia" w:ascii="宋体" w:hAnsi="宋体" w:eastAsia="宋体"/>
          <w:b/>
          <w:color w:val="000080"/>
          <w:sz w:val="20"/>
          <w:highlight w:val="white"/>
        </w:rPr>
        <w:t>*</w:t>
      </w:r>
      <w:r>
        <w:rPr>
          <w:rFonts w:hint="eastAsia" w:ascii="宋体" w:hAnsi="宋体" w:eastAsia="宋体"/>
          <w:color w:val="000000"/>
          <w:sz w:val="20"/>
          <w:highlight w:val="white"/>
        </w:rPr>
        <w:t>fp</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//定义FILE类型指针</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8000"/>
          <w:sz w:val="20"/>
          <w:highlight w:val="white"/>
        </w:rPr>
        <w:t>//这个函数是为了符合CURLOPT_WRITEFUNCTION而构造的</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8000"/>
          <w:sz w:val="20"/>
          <w:highlight w:val="white"/>
        </w:rPr>
        <w:t>//完成数据保存功能</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size_t write_data</w:t>
      </w:r>
      <w:r>
        <w:rPr>
          <w:rFonts w:hint="eastAsia" w:ascii="宋体" w:hAnsi="宋体" w:eastAsia="宋体"/>
          <w:b/>
          <w:color w:val="000080"/>
          <w:sz w:val="20"/>
          <w:highlight w:val="white"/>
        </w:rPr>
        <w:t>(</w:t>
      </w: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ptr</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size_t size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size_t nmemb</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stream</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0000"/>
          <w:sz w:val="20"/>
          <w:highlight w:val="white"/>
        </w:rPr>
      </w:pP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written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fwrite</w:t>
      </w:r>
      <w:r>
        <w:rPr>
          <w:rFonts w:hint="eastAsia" w:ascii="宋体" w:hAnsi="宋体" w:eastAsia="宋体"/>
          <w:b/>
          <w:color w:val="000080"/>
          <w:sz w:val="20"/>
          <w:highlight w:val="white"/>
        </w:rPr>
        <w:t>(</w:t>
      </w:r>
      <w:r>
        <w:rPr>
          <w:rFonts w:hint="eastAsia" w:ascii="宋体" w:hAnsi="宋体" w:eastAsia="宋体"/>
          <w:color w:val="000000"/>
          <w:sz w:val="20"/>
          <w:highlight w:val="white"/>
        </w:rPr>
        <w:t>ptr</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size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nmemb</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FILE </w:t>
      </w:r>
      <w:r>
        <w:rPr>
          <w:rFonts w:hint="eastAsia" w:ascii="宋体" w:hAnsi="宋体" w:eastAsia="宋体"/>
          <w:b/>
          <w:color w:val="000080"/>
          <w:sz w:val="20"/>
          <w:highlight w:val="white"/>
        </w:rPr>
        <w:t>*)</w:t>
      </w:r>
      <w:r>
        <w:rPr>
          <w:rFonts w:hint="eastAsia" w:ascii="宋体" w:hAnsi="宋体" w:eastAsia="宋体"/>
          <w:color w:val="000000"/>
          <w:sz w:val="20"/>
          <w:highlight w:val="white"/>
        </w:rPr>
        <w:t>fp</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return</w:t>
      </w:r>
      <w:r>
        <w:rPr>
          <w:rFonts w:hint="eastAsia" w:ascii="宋体" w:hAnsi="宋体" w:eastAsia="宋体"/>
          <w:color w:val="000000"/>
          <w:sz w:val="20"/>
          <w:highlight w:val="white"/>
        </w:rPr>
        <w:t xml:space="preserve"> written</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0000"/>
          <w:sz w:val="20"/>
          <w:highlight w:val="white"/>
        </w:rPr>
      </w:pP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main</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argc</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char</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argv</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 </w:t>
      </w:r>
      <w:r>
        <w:rPr>
          <w:rFonts w:hint="eastAsia" w:ascii="宋体" w:hAnsi="宋体" w:eastAsia="宋体"/>
          <w:b/>
          <w:color w:val="000080"/>
          <w:sz w:val="20"/>
          <w:highlight w:val="white"/>
        </w:rPr>
        <w:t>*</w:t>
      </w:r>
      <w:r>
        <w:rPr>
          <w:rFonts w:hint="eastAsia" w:ascii="宋体" w:hAnsi="宋体" w:eastAsia="宋体"/>
          <w:color w:val="000000"/>
          <w:sz w:val="20"/>
          <w:highlight w:val="white"/>
        </w:rPr>
        <w:t>curl</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curl_global_init</w:t>
      </w:r>
      <w:r>
        <w:rPr>
          <w:rFonts w:hint="eastAsia" w:ascii="宋体" w:hAnsi="宋体" w:eastAsia="宋体"/>
          <w:b/>
          <w:color w:val="000080"/>
          <w:sz w:val="20"/>
          <w:highlight w:val="white"/>
        </w:rPr>
        <w:t>(</w:t>
      </w:r>
      <w:r>
        <w:rPr>
          <w:rFonts w:hint="eastAsia" w:ascii="宋体" w:hAnsi="宋体" w:eastAsia="宋体"/>
          <w:color w:val="000000"/>
          <w:sz w:val="20"/>
          <w:highlight w:val="white"/>
        </w:rPr>
        <w:t>CURL_GLOBAL_ALL</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w:t>
      </w:r>
      <w:r>
        <w:rPr>
          <w:rFonts w:hint="eastAsia" w:ascii="宋体" w:hAnsi="宋体" w:eastAsia="宋体"/>
          <w:b/>
          <w:color w:val="000080"/>
          <w:sz w:val="20"/>
          <w:highlight w:val="white"/>
        </w:rPr>
        <w:t>=</w:t>
      </w:r>
      <w:r>
        <w:rPr>
          <w:rFonts w:hint="eastAsia" w:ascii="宋体" w:hAnsi="宋体" w:eastAsia="宋体"/>
          <w:color w:val="000000"/>
          <w:sz w:val="20"/>
          <w:highlight w:val="white"/>
        </w:rPr>
        <w:t>curl_easy_init</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curl_easy_setopt</w:t>
      </w:r>
      <w:r>
        <w:rPr>
          <w:rFonts w:hint="eastAsia" w:ascii="宋体" w:hAnsi="宋体" w:eastAsia="宋体"/>
          <w:b/>
          <w:color w:val="000080"/>
          <w:sz w:val="20"/>
          <w:highlight w:val="white"/>
        </w:rPr>
        <w:t>(</w:t>
      </w:r>
      <w:r>
        <w:rPr>
          <w:rFonts w:hint="eastAsia" w:ascii="宋体" w:hAnsi="宋体" w:eastAsia="宋体"/>
          <w:color w:val="000000"/>
          <w:sz w:val="20"/>
          <w:highlight w:val="white"/>
        </w:rPr>
        <w:t>curl</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CURLOPT_URL</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argv</w:t>
      </w:r>
      <w:r>
        <w:rPr>
          <w:rFonts w:hint="eastAsia" w:ascii="宋体" w:hAnsi="宋体" w:eastAsia="宋体"/>
          <w:b/>
          <w:color w:val="000080"/>
          <w:sz w:val="20"/>
          <w:highlight w:val="white"/>
        </w:rPr>
        <w:t>[</w:t>
      </w:r>
      <w:r>
        <w:rPr>
          <w:rFonts w:hint="eastAsia" w:ascii="宋体" w:hAnsi="宋体" w:eastAsia="宋体"/>
          <w:color w:val="FF8000"/>
          <w:sz w:val="20"/>
          <w:highlight w:val="white"/>
        </w:rPr>
        <w:t>1</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if</w:t>
      </w:r>
      <w:r>
        <w:rPr>
          <w:rFonts w:hint="eastAsia" w:ascii="宋体" w:hAnsi="宋体" w:eastAsia="宋体"/>
          <w:b/>
          <w:color w:val="000080"/>
          <w:sz w:val="20"/>
          <w:highlight w:val="white"/>
        </w:rPr>
        <w:t>((</w:t>
      </w:r>
      <w:r>
        <w:rPr>
          <w:rFonts w:hint="eastAsia" w:ascii="宋体" w:hAnsi="宋体" w:eastAsia="宋体"/>
          <w:color w:val="000000"/>
          <w:sz w:val="20"/>
          <w:highlight w:val="white"/>
        </w:rPr>
        <w:t>fp</w:t>
      </w:r>
      <w:r>
        <w:rPr>
          <w:rFonts w:hint="eastAsia" w:ascii="宋体" w:hAnsi="宋体" w:eastAsia="宋体"/>
          <w:b/>
          <w:color w:val="000080"/>
          <w:sz w:val="20"/>
          <w:highlight w:val="white"/>
        </w:rPr>
        <w:t>=</w:t>
      </w:r>
      <w:r>
        <w:rPr>
          <w:rFonts w:hint="eastAsia" w:ascii="宋体" w:hAnsi="宋体" w:eastAsia="宋体"/>
          <w:color w:val="000000"/>
          <w:sz w:val="20"/>
          <w:highlight w:val="white"/>
        </w:rPr>
        <w:t>fopen</w:t>
      </w:r>
      <w:r>
        <w:rPr>
          <w:rFonts w:hint="eastAsia" w:ascii="宋体" w:hAnsi="宋体" w:eastAsia="宋体"/>
          <w:b/>
          <w:color w:val="000080"/>
          <w:sz w:val="20"/>
          <w:highlight w:val="white"/>
        </w:rPr>
        <w:t>(</w:t>
      </w:r>
      <w:r>
        <w:rPr>
          <w:rFonts w:hint="eastAsia" w:ascii="宋体" w:hAnsi="宋体" w:eastAsia="宋体"/>
          <w:color w:val="000000"/>
          <w:sz w:val="20"/>
          <w:highlight w:val="white"/>
        </w:rPr>
        <w:t>argv</w:t>
      </w:r>
      <w:r>
        <w:rPr>
          <w:rFonts w:hint="eastAsia" w:ascii="宋体" w:hAnsi="宋体" w:eastAsia="宋体"/>
          <w:b/>
          <w:color w:val="000080"/>
          <w:sz w:val="20"/>
          <w:highlight w:val="white"/>
        </w:rPr>
        <w:t>[</w:t>
      </w:r>
      <w:r>
        <w:rPr>
          <w:rFonts w:hint="eastAsia" w:ascii="宋体" w:hAnsi="宋体" w:eastAsia="宋体"/>
          <w:color w:val="FF8000"/>
          <w:sz w:val="20"/>
          <w:highlight w:val="white"/>
        </w:rPr>
        <w:t>2</w:t>
      </w:r>
      <w:r>
        <w:rPr>
          <w:rFonts w:hint="eastAsia" w:ascii="宋体" w:hAnsi="宋体" w:eastAsia="宋体"/>
          <w:b/>
          <w:color w:val="000080"/>
          <w:sz w:val="20"/>
          <w:highlight w:val="white"/>
        </w:rPr>
        <w:t>],</w:t>
      </w:r>
      <w:r>
        <w:rPr>
          <w:rFonts w:hint="eastAsia" w:ascii="宋体" w:hAnsi="宋体" w:eastAsia="宋体"/>
          <w:color w:val="808080"/>
          <w:sz w:val="20"/>
          <w:highlight w:val="white"/>
        </w:rPr>
        <w:t>"w"</w:t>
      </w:r>
      <w:r>
        <w:rPr>
          <w:rFonts w:hint="eastAsia" w:ascii="宋体" w:hAnsi="宋体" w:eastAsia="宋体"/>
          <w:b/>
          <w:color w:val="000080"/>
          <w:sz w:val="20"/>
          <w:highlight w:val="white"/>
        </w:rPr>
        <w:t>))==</w:t>
      </w:r>
      <w:r>
        <w:rPr>
          <w:rFonts w:hint="eastAsia" w:ascii="宋体" w:hAnsi="宋体" w:eastAsia="宋体"/>
          <w:b/>
          <w:color w:val="0000FF"/>
          <w:sz w:val="20"/>
          <w:highlight w:val="white"/>
        </w:rPr>
        <w:t>NULL</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curl_easy_cleanup</w:t>
      </w:r>
      <w:r>
        <w:rPr>
          <w:rFonts w:hint="eastAsia" w:ascii="宋体" w:hAnsi="宋体" w:eastAsia="宋体"/>
          <w:b/>
          <w:color w:val="000080"/>
          <w:sz w:val="20"/>
          <w:highlight w:val="white"/>
        </w:rPr>
        <w:t>(</w:t>
      </w:r>
      <w:r>
        <w:rPr>
          <w:rFonts w:hint="eastAsia" w:ascii="宋体" w:hAnsi="宋体" w:eastAsia="宋体"/>
          <w:color w:val="000000"/>
          <w:sz w:val="20"/>
          <w:highlight w:val="white"/>
        </w:rPr>
        <w:t>curl</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exit</w:t>
      </w:r>
      <w:r>
        <w:rPr>
          <w:rFonts w:hint="eastAsia" w:ascii="宋体" w:hAnsi="宋体" w:eastAsia="宋体"/>
          <w:b/>
          <w:color w:val="000080"/>
          <w:sz w:val="20"/>
          <w:highlight w:val="white"/>
        </w:rPr>
        <w:t>(</w:t>
      </w:r>
      <w:r>
        <w:rPr>
          <w:rFonts w:hint="eastAsia" w:ascii="宋体" w:hAnsi="宋体" w:eastAsia="宋体"/>
          <w:color w:val="FF8000"/>
          <w:sz w:val="20"/>
          <w:highlight w:val="white"/>
        </w:rPr>
        <w:t>1</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8000"/>
          <w:sz w:val="20"/>
          <w:highlight w:val="white"/>
        </w:rPr>
        <w:t>////CURLOPT_WRITEFUNCTION 将后继的动作交给write_data函数处理</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curl_easy_setopt</w:t>
      </w:r>
      <w:r>
        <w:rPr>
          <w:rFonts w:hint="eastAsia" w:ascii="宋体" w:hAnsi="宋体" w:eastAsia="宋体"/>
          <w:b/>
          <w:color w:val="000080"/>
          <w:sz w:val="20"/>
          <w:highlight w:val="white"/>
        </w:rPr>
        <w:t>(</w:t>
      </w:r>
      <w:r>
        <w:rPr>
          <w:rFonts w:hint="eastAsia" w:ascii="宋体" w:hAnsi="宋体" w:eastAsia="宋体"/>
          <w:color w:val="000000"/>
          <w:sz w:val="20"/>
          <w:highlight w:val="white"/>
        </w:rPr>
        <w:t>curl</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CURLOPT_WRITEFUNCTION</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write_data</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curl_easy_perform</w:t>
      </w:r>
      <w:r>
        <w:rPr>
          <w:rFonts w:hint="eastAsia" w:ascii="宋体" w:hAnsi="宋体" w:eastAsia="宋体"/>
          <w:b/>
          <w:color w:val="000080"/>
          <w:sz w:val="20"/>
          <w:highlight w:val="white"/>
        </w:rPr>
        <w:t>(</w:t>
      </w:r>
      <w:r>
        <w:rPr>
          <w:rFonts w:hint="eastAsia" w:ascii="宋体" w:hAnsi="宋体" w:eastAsia="宋体"/>
          <w:color w:val="000000"/>
          <w:sz w:val="20"/>
          <w:highlight w:val="white"/>
        </w:rPr>
        <w:t>curl</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curl_easy_cleanup</w:t>
      </w:r>
      <w:r>
        <w:rPr>
          <w:rFonts w:hint="eastAsia" w:ascii="宋体" w:hAnsi="宋体" w:eastAsia="宋体"/>
          <w:b/>
          <w:color w:val="000080"/>
          <w:sz w:val="20"/>
          <w:highlight w:val="white"/>
        </w:rPr>
        <w:t>(</w:t>
      </w:r>
      <w:r>
        <w:rPr>
          <w:rFonts w:hint="eastAsia" w:ascii="宋体" w:hAnsi="宋体" w:eastAsia="宋体"/>
          <w:color w:val="000000"/>
          <w:sz w:val="20"/>
          <w:highlight w:val="white"/>
        </w:rPr>
        <w:t>curl</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exit</w:t>
      </w:r>
      <w:r>
        <w:rPr>
          <w:rFonts w:hint="eastAsia" w:ascii="宋体" w:hAnsi="宋体" w:eastAsia="宋体"/>
          <w:b/>
          <w:color w:val="000080"/>
          <w:sz w:val="20"/>
          <w:highlight w:val="white"/>
        </w:rPr>
        <w:t>(</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p>
    <w:p>
      <w:pPr>
        <w:spacing w:beforeLines="0" w:afterLines="0"/>
        <w:jc w:val="left"/>
        <w:rPr>
          <w:rFonts w:hint="eastAsia" w:ascii="宋体" w:hAnsi="宋体" w:eastAsia="宋体"/>
          <w:b/>
          <w:color w:val="000080"/>
          <w:sz w:val="20"/>
          <w:highlight w:val="white"/>
        </w:rPr>
      </w:pPr>
      <w:r>
        <w:rPr>
          <w:rFonts w:hint="eastAsia" w:ascii="宋体" w:hAnsi="宋体" w:eastAsia="宋体"/>
          <w:b/>
          <w:color w:val="000080"/>
          <w:sz w:val="20"/>
          <w:highlight w:val="white"/>
        </w:rPr>
        <w:t>}</w:t>
      </w:r>
    </w:p>
    <w:p>
      <w:pPr>
        <w:spacing w:beforeLines="0" w:afterLines="0"/>
        <w:jc w:val="left"/>
        <w:rPr>
          <w:rFonts w:hint="eastAsia" w:ascii="宋体" w:hAnsi="宋体" w:eastAsia="宋体"/>
          <w:b/>
          <w:color w:val="000080"/>
          <w:sz w:val="20"/>
          <w:highlight w:val="white"/>
        </w:rPr>
      </w:pPr>
    </w:p>
    <w:p>
      <w:pPr>
        <w:pStyle w:val="3"/>
        <w:rPr>
          <w:rFonts w:hint="eastAsia"/>
          <w:lang w:val="en-US" w:eastAsia="zh-CN"/>
        </w:rPr>
      </w:pPr>
      <w:bookmarkStart w:id="26" w:name="_Toc6757"/>
      <w:r>
        <w:rPr>
          <w:rFonts w:hint="eastAsia"/>
          <w:lang w:val="en-US" w:eastAsia="zh-CN"/>
        </w:rPr>
        <w:t>进度条实例显示文件下载进度</w:t>
      </w:r>
      <w:bookmarkEnd w:id="26"/>
    </w:p>
    <w:p>
      <w:pPr>
        <w:rPr>
          <w:rFonts w:hint="eastAsia"/>
          <w:lang w:val="en-US" w:eastAsia="zh-CN"/>
        </w:rPr>
      </w:pPr>
      <w:r>
        <w:rPr>
          <w:rFonts w:hint="eastAsia"/>
          <w:lang w:val="en-US" w:eastAsia="zh-CN"/>
        </w:rPr>
        <w:t>编译：export PKG_CONFIG_PATH=/usr/lib/pkgconfig/</w:t>
      </w:r>
      <w:r>
        <w:rPr>
          <w:rFonts w:hint="eastAsia"/>
          <w:lang w:val="en-US" w:eastAsia="zh-CN"/>
        </w:rPr>
        <w:br w:type="textWrapping"/>
      </w:r>
      <w:r>
        <w:rPr>
          <w:rFonts w:hint="eastAsia"/>
          <w:lang w:val="en-US" w:eastAsia="zh-CN"/>
        </w:rPr>
        <w:t>gcc progress.c –o progress ` pkg-config --libs –cflags gtk+-2..0` -lcurl –lgthread-2.0</w:t>
      </w:r>
      <w:r>
        <w:rPr>
          <w:rFonts w:hint="eastAsia"/>
          <w:lang w:val="en-US" w:eastAsia="zh-CN"/>
        </w:rPr>
        <w:br w:type="textWrapping"/>
      </w:r>
      <w:r>
        <w:rPr>
          <w:rFonts w:hint="eastAsia"/>
          <w:lang w:val="en-US" w:eastAsia="zh-CN"/>
        </w:rPr>
        <w:t>运行：./ progress  </w:t>
      </w:r>
      <w:r>
        <w:rPr>
          <w:rFonts w:hint="eastAsia"/>
          <w:lang w:val="en-US" w:eastAsia="zh-CN"/>
        </w:rPr>
        <w:fldChar w:fldCharType="begin"/>
      </w:r>
      <w:r>
        <w:rPr>
          <w:rFonts w:hint="eastAsia"/>
          <w:lang w:val="en-US" w:eastAsia="zh-CN"/>
        </w:rPr>
        <w:instrText xml:space="preserve"> HYPERLINK "http://software.sky-union.cn/index.asp" \t "http://www.cnblogs.com/moodlxs/archive/2012/10/15/_blank" </w:instrText>
      </w:r>
      <w:r>
        <w:rPr>
          <w:rFonts w:hint="eastAsia"/>
          <w:lang w:val="en-US" w:eastAsia="zh-CN"/>
        </w:rPr>
        <w:fldChar w:fldCharType="separate"/>
      </w:r>
      <w:r>
        <w:rPr>
          <w:rFonts w:hint="eastAsia"/>
          <w:lang w:val="en-US" w:eastAsia="zh-CN"/>
        </w:rPr>
        <w:t>http://software.sky-union.cn/index.asp</w:t>
      </w:r>
      <w:r>
        <w:rPr>
          <w:rFonts w:hint="eastAsia"/>
          <w:lang w:val="en-US" w:eastAsia="zh-CN"/>
        </w:rPr>
        <w:fldChar w:fldCharType="end"/>
      </w:r>
    </w:p>
    <w:p>
      <w:pPr>
        <w:spacing w:beforeLines="0" w:afterLines="0"/>
        <w:jc w:val="left"/>
        <w:rPr>
          <w:rFonts w:hint="eastAsia" w:ascii="宋体" w:hAnsi="宋体" w:eastAsia="宋体"/>
          <w:color w:val="008000"/>
          <w:sz w:val="20"/>
          <w:highlight w:val="white"/>
        </w:rPr>
      </w:pPr>
      <w:r>
        <w:rPr>
          <w:rFonts w:hint="eastAsia" w:ascii="宋体" w:hAnsi="宋体" w:eastAsia="宋体"/>
          <w:color w:val="008000"/>
          <w:sz w:val="20"/>
          <w:highlight w:val="white"/>
        </w:rPr>
        <w:t>// 采用CURLOPT_NOPROGRESS， CURLOPT_PROGRESSFUNCTION    CURLOPT_PROGRESSDATA 实现文件传输进度提示功能</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8000"/>
          <w:sz w:val="20"/>
          <w:highlight w:val="white"/>
        </w:rPr>
        <w:t>//函数采用了gtk库，故编译时需指定gtk库</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8000"/>
          <w:sz w:val="20"/>
          <w:highlight w:val="white"/>
        </w:rPr>
        <w:t>//函数启动专门的线程用于显示gtk 进度条bar</w:t>
      </w:r>
    </w:p>
    <w:p>
      <w:pPr>
        <w:spacing w:beforeLines="0" w:afterLines="0"/>
        <w:jc w:val="left"/>
        <w:rPr>
          <w:rFonts w:hint="eastAsia" w:ascii="宋体" w:hAnsi="宋体" w:eastAsia="宋体"/>
          <w:color w:val="804000"/>
          <w:sz w:val="20"/>
          <w:highlight w:val="white"/>
        </w:rPr>
      </w:pPr>
      <w:r>
        <w:rPr>
          <w:rFonts w:hint="eastAsia" w:ascii="宋体" w:hAnsi="宋体" w:eastAsia="宋体"/>
          <w:color w:val="804000"/>
          <w:sz w:val="20"/>
          <w:highlight w:val="white"/>
        </w:rPr>
        <w:t>#include &lt;stdio.h&gt;</w:t>
      </w:r>
    </w:p>
    <w:p>
      <w:pPr>
        <w:spacing w:beforeLines="0" w:afterLines="0"/>
        <w:jc w:val="left"/>
        <w:rPr>
          <w:rFonts w:hint="eastAsia" w:ascii="宋体" w:hAnsi="宋体" w:eastAsia="宋体"/>
          <w:color w:val="804000"/>
          <w:sz w:val="20"/>
          <w:highlight w:val="white"/>
        </w:rPr>
      </w:pPr>
      <w:r>
        <w:rPr>
          <w:rFonts w:hint="eastAsia" w:ascii="宋体" w:hAnsi="宋体" w:eastAsia="宋体"/>
          <w:color w:val="804000"/>
          <w:sz w:val="20"/>
          <w:highlight w:val="white"/>
        </w:rPr>
        <w:t>#include &lt;gtk/gtk.h&gt;</w:t>
      </w:r>
    </w:p>
    <w:p>
      <w:pPr>
        <w:spacing w:beforeLines="0" w:afterLines="0"/>
        <w:jc w:val="left"/>
        <w:rPr>
          <w:rFonts w:hint="eastAsia" w:ascii="宋体" w:hAnsi="宋体" w:eastAsia="宋体"/>
          <w:color w:val="804000"/>
          <w:sz w:val="20"/>
          <w:highlight w:val="white"/>
        </w:rPr>
      </w:pPr>
      <w:r>
        <w:rPr>
          <w:rFonts w:hint="eastAsia" w:ascii="宋体" w:hAnsi="宋体" w:eastAsia="宋体"/>
          <w:color w:val="804000"/>
          <w:sz w:val="20"/>
          <w:highlight w:val="white"/>
        </w:rPr>
        <w:t>#include &lt;curl/curl.h&gt;</w:t>
      </w:r>
    </w:p>
    <w:p>
      <w:pPr>
        <w:spacing w:beforeLines="0" w:afterLines="0"/>
        <w:jc w:val="left"/>
        <w:rPr>
          <w:rFonts w:hint="eastAsia" w:ascii="宋体" w:hAnsi="宋体" w:eastAsia="宋体"/>
          <w:color w:val="804000"/>
          <w:sz w:val="20"/>
          <w:highlight w:val="white"/>
        </w:rPr>
      </w:pPr>
      <w:r>
        <w:rPr>
          <w:rFonts w:hint="eastAsia" w:ascii="宋体" w:hAnsi="宋体" w:eastAsia="宋体"/>
          <w:color w:val="804000"/>
          <w:sz w:val="20"/>
          <w:highlight w:val="white"/>
        </w:rPr>
        <w:t xml:space="preserve">#include &lt;curl/types.h&gt; </w:t>
      </w:r>
      <w:r>
        <w:rPr>
          <w:rFonts w:hint="eastAsia" w:ascii="宋体" w:hAnsi="宋体" w:eastAsia="宋体"/>
          <w:color w:val="000000"/>
          <w:sz w:val="20"/>
          <w:highlight w:val="white"/>
        </w:rPr>
        <w:t>/* new for v7 */</w:t>
      </w:r>
    </w:p>
    <w:p>
      <w:pPr>
        <w:spacing w:beforeLines="0" w:afterLines="0"/>
        <w:jc w:val="left"/>
        <w:rPr>
          <w:rFonts w:hint="eastAsia" w:ascii="宋体" w:hAnsi="宋体" w:eastAsia="宋体"/>
          <w:color w:val="804000"/>
          <w:sz w:val="20"/>
          <w:highlight w:val="white"/>
        </w:rPr>
      </w:pPr>
      <w:r>
        <w:rPr>
          <w:rFonts w:hint="eastAsia" w:ascii="宋体" w:hAnsi="宋体" w:eastAsia="宋体"/>
          <w:color w:val="804000"/>
          <w:sz w:val="20"/>
          <w:highlight w:val="white"/>
        </w:rPr>
        <w:t xml:space="preserve">#include &lt;curl/easy.h&gt; </w:t>
      </w:r>
      <w:r>
        <w:rPr>
          <w:rFonts w:hint="eastAsia" w:ascii="宋体" w:hAnsi="宋体" w:eastAsia="宋体"/>
          <w:color w:val="000000"/>
          <w:sz w:val="20"/>
          <w:highlight w:val="white"/>
        </w:rPr>
        <w:t>/* new for v7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GtkWidget </w:t>
      </w:r>
      <w:r>
        <w:rPr>
          <w:rFonts w:hint="eastAsia" w:ascii="宋体" w:hAnsi="宋体" w:eastAsia="宋体"/>
          <w:b/>
          <w:color w:val="000080"/>
          <w:sz w:val="20"/>
          <w:highlight w:val="white"/>
        </w:rPr>
        <w:t>*</w:t>
      </w:r>
      <w:r>
        <w:rPr>
          <w:rFonts w:hint="eastAsia" w:ascii="宋体" w:hAnsi="宋体" w:eastAsia="宋体"/>
          <w:color w:val="000000"/>
          <w:sz w:val="20"/>
          <w:highlight w:val="white"/>
        </w:rPr>
        <w:t>Bar</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8000"/>
          <w:sz w:val="20"/>
          <w:highlight w:val="white"/>
        </w:rPr>
        <w:t>////这个函数是为了符合CURLOPT_WRITEFUNCTION而构造的</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8000"/>
          <w:sz w:val="20"/>
          <w:highlight w:val="white"/>
        </w:rPr>
        <w:t>//完成数据保存功能</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size_t my_write_func</w:t>
      </w:r>
      <w:r>
        <w:rPr>
          <w:rFonts w:hint="eastAsia" w:ascii="宋体" w:hAnsi="宋体" w:eastAsia="宋体"/>
          <w:b/>
          <w:color w:val="000080"/>
          <w:sz w:val="20"/>
          <w:highlight w:val="white"/>
        </w:rPr>
        <w:t>(</w:t>
      </w: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ptr</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size_t size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size_t nmemb</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FILE </w:t>
      </w:r>
      <w:r>
        <w:rPr>
          <w:rFonts w:hint="eastAsia" w:ascii="宋体" w:hAnsi="宋体" w:eastAsia="宋体"/>
          <w:b/>
          <w:color w:val="000080"/>
          <w:sz w:val="20"/>
          <w:highlight w:val="white"/>
        </w:rPr>
        <w:t>*</w:t>
      </w:r>
      <w:r>
        <w:rPr>
          <w:rFonts w:hint="eastAsia" w:ascii="宋体" w:hAnsi="宋体" w:eastAsia="宋体"/>
          <w:color w:val="000000"/>
          <w:sz w:val="20"/>
          <w:highlight w:val="white"/>
        </w:rPr>
        <w:t>stream</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return</w:t>
      </w:r>
      <w:r>
        <w:rPr>
          <w:rFonts w:hint="eastAsia" w:ascii="宋体" w:hAnsi="宋体" w:eastAsia="宋体"/>
          <w:color w:val="000000"/>
          <w:sz w:val="20"/>
          <w:highlight w:val="white"/>
        </w:rPr>
        <w:t xml:space="preserve"> fwrite</w:t>
      </w:r>
      <w:r>
        <w:rPr>
          <w:rFonts w:hint="eastAsia" w:ascii="宋体" w:hAnsi="宋体" w:eastAsia="宋体"/>
          <w:b/>
          <w:color w:val="000080"/>
          <w:sz w:val="20"/>
          <w:highlight w:val="white"/>
        </w:rPr>
        <w:t>(</w:t>
      </w:r>
      <w:r>
        <w:rPr>
          <w:rFonts w:hint="eastAsia" w:ascii="宋体" w:hAnsi="宋体" w:eastAsia="宋体"/>
          <w:color w:val="000000"/>
          <w:sz w:val="20"/>
          <w:highlight w:val="white"/>
        </w:rPr>
        <w:t>ptr</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size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nmemb</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stream</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8000"/>
          <w:sz w:val="20"/>
          <w:highlight w:val="white"/>
        </w:rPr>
        <w:t>//这个函数是为了符合CURLOPT_READFUNCTION而构造的</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8000"/>
          <w:sz w:val="20"/>
          <w:highlight w:val="white"/>
        </w:rPr>
        <w:t>//数据上传时使用</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size_t my_read_func</w:t>
      </w:r>
      <w:r>
        <w:rPr>
          <w:rFonts w:hint="eastAsia" w:ascii="宋体" w:hAnsi="宋体" w:eastAsia="宋体"/>
          <w:b/>
          <w:color w:val="000080"/>
          <w:sz w:val="20"/>
          <w:highlight w:val="white"/>
        </w:rPr>
        <w:t>(</w:t>
      </w: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ptr</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size_t size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size_t nmemb</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FILE </w:t>
      </w:r>
      <w:r>
        <w:rPr>
          <w:rFonts w:hint="eastAsia" w:ascii="宋体" w:hAnsi="宋体" w:eastAsia="宋体"/>
          <w:b/>
          <w:color w:val="000080"/>
          <w:sz w:val="20"/>
          <w:highlight w:val="white"/>
        </w:rPr>
        <w:t>*</w:t>
      </w:r>
      <w:r>
        <w:rPr>
          <w:rFonts w:hint="eastAsia" w:ascii="宋体" w:hAnsi="宋体" w:eastAsia="宋体"/>
          <w:color w:val="000000"/>
          <w:sz w:val="20"/>
          <w:highlight w:val="white"/>
        </w:rPr>
        <w:t>stream</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return</w:t>
      </w:r>
      <w:r>
        <w:rPr>
          <w:rFonts w:hint="eastAsia" w:ascii="宋体" w:hAnsi="宋体" w:eastAsia="宋体"/>
          <w:color w:val="000000"/>
          <w:sz w:val="20"/>
          <w:highlight w:val="white"/>
        </w:rPr>
        <w:t xml:space="preserve"> fread</w:t>
      </w:r>
      <w:r>
        <w:rPr>
          <w:rFonts w:hint="eastAsia" w:ascii="宋体" w:hAnsi="宋体" w:eastAsia="宋体"/>
          <w:b/>
          <w:color w:val="000080"/>
          <w:sz w:val="20"/>
          <w:highlight w:val="white"/>
        </w:rPr>
        <w:t>(</w:t>
      </w:r>
      <w:r>
        <w:rPr>
          <w:rFonts w:hint="eastAsia" w:ascii="宋体" w:hAnsi="宋体" w:eastAsia="宋体"/>
          <w:color w:val="000000"/>
          <w:sz w:val="20"/>
          <w:highlight w:val="white"/>
        </w:rPr>
        <w:t>ptr</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size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nmemb</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stream</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8000"/>
          <w:sz w:val="20"/>
          <w:highlight w:val="white"/>
        </w:rPr>
        <w:t>//这个函数是为了符合CURLOPT_PROGRESSFUNCTION而构造的</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8000"/>
          <w:sz w:val="20"/>
          <w:highlight w:val="white"/>
        </w:rPr>
        <w:t>//显示文件传输进度，t代表文件大小，d代表传 输已经完成部分</w:t>
      </w:r>
    </w:p>
    <w:p>
      <w:pPr>
        <w:spacing w:beforeLines="0" w:afterLines="0"/>
        <w:jc w:val="left"/>
        <w:rPr>
          <w:rFonts w:hint="eastAsia" w:ascii="宋体" w:hAnsi="宋体" w:eastAsia="宋体"/>
          <w:color w:val="000000"/>
          <w:sz w:val="20"/>
          <w:highlight w:val="white"/>
        </w:rPr>
      </w:pP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my_progress_func</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GtkWidget </w:t>
      </w:r>
      <w:r>
        <w:rPr>
          <w:rFonts w:hint="eastAsia" w:ascii="宋体" w:hAnsi="宋体" w:eastAsia="宋体"/>
          <w:b/>
          <w:color w:val="000080"/>
          <w:sz w:val="20"/>
          <w:highlight w:val="white"/>
        </w:rPr>
        <w:t>*</w:t>
      </w:r>
      <w:r>
        <w:rPr>
          <w:rFonts w:hint="eastAsia" w:ascii="宋体" w:hAnsi="宋体" w:eastAsia="宋体"/>
          <w:color w:val="000000"/>
          <w:sz w:val="20"/>
          <w:highlight w:val="white"/>
        </w:rPr>
        <w:t>bar</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double</w:t>
      </w:r>
      <w:r>
        <w:rPr>
          <w:rFonts w:hint="eastAsia" w:ascii="宋体" w:hAnsi="宋体" w:eastAsia="宋体"/>
          <w:color w:val="000000"/>
          <w:sz w:val="20"/>
          <w:highlight w:val="white"/>
        </w:rPr>
        <w:t xml:space="preserve"> 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 dltotal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double</w:t>
      </w:r>
      <w:r>
        <w:rPr>
          <w:rFonts w:hint="eastAsia" w:ascii="宋体" w:hAnsi="宋体" w:eastAsia="宋体"/>
          <w:color w:val="000000"/>
          <w:sz w:val="20"/>
          <w:highlight w:val="white"/>
        </w:rPr>
        <w:t xml:space="preserve"> 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 dlnow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double</w:t>
      </w:r>
      <w:r>
        <w:rPr>
          <w:rFonts w:hint="eastAsia" w:ascii="宋体" w:hAnsi="宋体" w:eastAsia="宋体"/>
          <w:color w:val="000000"/>
          <w:sz w:val="20"/>
          <w:highlight w:val="white"/>
        </w:rPr>
        <w:t xml:space="preserve"> ultotal</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double</w:t>
      </w:r>
      <w:r>
        <w:rPr>
          <w:rFonts w:hint="eastAsia" w:ascii="宋体" w:hAnsi="宋体" w:eastAsia="宋体"/>
          <w:color w:val="000000"/>
          <w:sz w:val="20"/>
          <w:highlight w:val="white"/>
        </w:rPr>
        <w:t xml:space="preserve"> ulnow</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8000"/>
          <w:sz w:val="20"/>
          <w:highlight w:val="white"/>
        </w:rPr>
        <w:t>/*  printf("%d / %d (%g %%)\n", d, t, d*100.0/t);*/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gdk_threads_enter</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gtk_progress_set_value</w:t>
      </w:r>
      <w:r>
        <w:rPr>
          <w:rFonts w:hint="eastAsia" w:ascii="宋体" w:hAnsi="宋体" w:eastAsia="宋体"/>
          <w:b/>
          <w:color w:val="000080"/>
          <w:sz w:val="20"/>
          <w:highlight w:val="white"/>
        </w:rPr>
        <w:t>(</w:t>
      </w:r>
      <w:r>
        <w:rPr>
          <w:rFonts w:hint="eastAsia" w:ascii="宋体" w:hAnsi="宋体" w:eastAsia="宋体"/>
          <w:color w:val="000000"/>
          <w:sz w:val="20"/>
          <w:highlight w:val="white"/>
        </w:rPr>
        <w:t>GTK_PROGRESS</w:t>
      </w:r>
      <w:r>
        <w:rPr>
          <w:rFonts w:hint="eastAsia" w:ascii="宋体" w:hAnsi="宋体" w:eastAsia="宋体"/>
          <w:b/>
          <w:color w:val="000080"/>
          <w:sz w:val="20"/>
          <w:highlight w:val="white"/>
        </w:rPr>
        <w:t>(</w:t>
      </w:r>
      <w:r>
        <w:rPr>
          <w:rFonts w:hint="eastAsia" w:ascii="宋体" w:hAnsi="宋体" w:eastAsia="宋体"/>
          <w:color w:val="000000"/>
          <w:sz w:val="20"/>
          <w:highlight w:val="white"/>
        </w:rPr>
        <w:t>bar</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d</w:t>
      </w:r>
      <w:r>
        <w:rPr>
          <w:rFonts w:hint="eastAsia" w:ascii="宋体" w:hAnsi="宋体" w:eastAsia="宋体"/>
          <w:b/>
          <w:color w:val="000080"/>
          <w:sz w:val="20"/>
          <w:highlight w:val="white"/>
        </w:rPr>
        <w:t>*</w:t>
      </w:r>
      <w:r>
        <w:rPr>
          <w:rFonts w:hint="eastAsia" w:ascii="宋体" w:hAnsi="宋体" w:eastAsia="宋体"/>
          <w:color w:val="FF8000"/>
          <w:sz w:val="20"/>
          <w:highlight w:val="white"/>
        </w:rPr>
        <w:t>100.0</w:t>
      </w:r>
      <w:r>
        <w:rPr>
          <w:rFonts w:hint="eastAsia" w:ascii="宋体" w:hAnsi="宋体" w:eastAsia="宋体"/>
          <w:b/>
          <w:color w:val="000080"/>
          <w:sz w:val="20"/>
          <w:highlight w:val="white"/>
        </w:rPr>
        <w:t>/</w:t>
      </w:r>
      <w:r>
        <w:rPr>
          <w:rFonts w:hint="eastAsia" w:ascii="宋体" w:hAnsi="宋体" w:eastAsia="宋体"/>
          <w:color w:val="000000"/>
          <w:sz w:val="20"/>
          <w:highlight w:val="white"/>
        </w:rPr>
        <w:t>t</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gdk_threads_leave</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return</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0000"/>
          <w:sz w:val="20"/>
          <w:highlight w:val="white"/>
        </w:rPr>
      </w:pP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my_thread</w:t>
      </w:r>
      <w:r>
        <w:rPr>
          <w:rFonts w:hint="eastAsia" w:ascii="宋体" w:hAnsi="宋体" w:eastAsia="宋体"/>
          <w:b/>
          <w:color w:val="000080"/>
          <w:sz w:val="20"/>
          <w:highlight w:val="white"/>
        </w:rPr>
        <w:t>(</w:t>
      </w: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ptr</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 </w:t>
      </w:r>
      <w:r>
        <w:rPr>
          <w:rFonts w:hint="eastAsia" w:ascii="宋体" w:hAnsi="宋体" w:eastAsia="宋体"/>
          <w:b/>
          <w:color w:val="000080"/>
          <w:sz w:val="20"/>
          <w:highlight w:val="white"/>
        </w:rPr>
        <w:t>*</w:t>
      </w:r>
      <w:r>
        <w:rPr>
          <w:rFonts w:hint="eastAsia" w:ascii="宋体" w:hAnsi="宋体" w:eastAsia="宋体"/>
          <w:color w:val="000000"/>
          <w:sz w:val="20"/>
          <w:highlight w:val="white"/>
        </w:rPr>
        <w:t>curl</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CURLcode res</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FILE </w:t>
      </w:r>
      <w:r>
        <w:rPr>
          <w:rFonts w:hint="eastAsia" w:ascii="宋体" w:hAnsi="宋体" w:eastAsia="宋体"/>
          <w:b/>
          <w:color w:val="000080"/>
          <w:sz w:val="20"/>
          <w:highlight w:val="white"/>
        </w:rPr>
        <w:t>*</w:t>
      </w:r>
      <w:r>
        <w:rPr>
          <w:rFonts w:hint="eastAsia" w:ascii="宋体" w:hAnsi="宋体" w:eastAsia="宋体"/>
          <w:color w:val="000000"/>
          <w:sz w:val="20"/>
          <w:highlight w:val="white"/>
        </w:rPr>
        <w:t>outfile</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gchar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url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ptr</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curl_easy_init</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if</w:t>
      </w:r>
      <w:r>
        <w:rPr>
          <w:rFonts w:hint="eastAsia" w:ascii="宋体" w:hAnsi="宋体" w:eastAsia="宋体"/>
          <w:b/>
          <w:color w:val="000080"/>
          <w:sz w:val="20"/>
          <w:highlight w:val="white"/>
        </w:rPr>
        <w:t>(</w:t>
      </w:r>
      <w:r>
        <w:rPr>
          <w:rFonts w:hint="eastAsia" w:ascii="宋体" w:hAnsi="宋体" w:eastAsia="宋体"/>
          <w:color w:val="000000"/>
          <w:sz w:val="20"/>
          <w:highlight w:val="white"/>
        </w:rPr>
        <w:t>curl</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outfile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fopen</w:t>
      </w:r>
      <w:r>
        <w:rPr>
          <w:rFonts w:hint="eastAsia" w:ascii="宋体" w:hAnsi="宋体" w:eastAsia="宋体"/>
          <w:b/>
          <w:color w:val="000080"/>
          <w:sz w:val="20"/>
          <w:highlight w:val="white"/>
        </w:rPr>
        <w:t>(</w:t>
      </w:r>
      <w:r>
        <w:rPr>
          <w:rFonts w:hint="eastAsia" w:ascii="宋体" w:hAnsi="宋体" w:eastAsia="宋体"/>
          <w:color w:val="808080"/>
          <w:sz w:val="20"/>
          <w:highlight w:val="white"/>
        </w:rPr>
        <w:t>"test.curl"</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"w"</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curl_easy_setopt</w:t>
      </w:r>
      <w:r>
        <w:rPr>
          <w:rFonts w:hint="eastAsia" w:ascii="宋体" w:hAnsi="宋体" w:eastAsia="宋体"/>
          <w:b/>
          <w:color w:val="000080"/>
          <w:sz w:val="20"/>
          <w:highlight w:val="white"/>
        </w:rPr>
        <w:t>(</w:t>
      </w:r>
      <w:r>
        <w:rPr>
          <w:rFonts w:hint="eastAsia" w:ascii="宋体" w:hAnsi="宋体" w:eastAsia="宋体"/>
          <w:color w:val="000000"/>
          <w:sz w:val="20"/>
          <w:highlight w:val="white"/>
        </w:rPr>
        <w:t>curl</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CURLOPT_URL</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url</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curl_easy_setopt</w:t>
      </w:r>
      <w:r>
        <w:rPr>
          <w:rFonts w:hint="eastAsia" w:ascii="宋体" w:hAnsi="宋体" w:eastAsia="宋体"/>
          <w:b/>
          <w:color w:val="000080"/>
          <w:sz w:val="20"/>
          <w:highlight w:val="white"/>
        </w:rPr>
        <w:t>(</w:t>
      </w:r>
      <w:r>
        <w:rPr>
          <w:rFonts w:hint="eastAsia" w:ascii="宋体" w:hAnsi="宋体" w:eastAsia="宋体"/>
          <w:color w:val="000000"/>
          <w:sz w:val="20"/>
          <w:highlight w:val="white"/>
        </w:rPr>
        <w:t>curl</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CURLOPT_WRITEDATA</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outfile</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curl_easy_setopt</w:t>
      </w:r>
      <w:r>
        <w:rPr>
          <w:rFonts w:hint="eastAsia" w:ascii="宋体" w:hAnsi="宋体" w:eastAsia="宋体"/>
          <w:b/>
          <w:color w:val="000080"/>
          <w:sz w:val="20"/>
          <w:highlight w:val="white"/>
        </w:rPr>
        <w:t>(</w:t>
      </w:r>
      <w:r>
        <w:rPr>
          <w:rFonts w:hint="eastAsia" w:ascii="宋体" w:hAnsi="宋体" w:eastAsia="宋体"/>
          <w:color w:val="000000"/>
          <w:sz w:val="20"/>
          <w:highlight w:val="white"/>
        </w:rPr>
        <w:t>curl</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CURLOPT_WRITEFUNCTION</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my_write_func</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curl_easy_setopt</w:t>
      </w:r>
      <w:r>
        <w:rPr>
          <w:rFonts w:hint="eastAsia" w:ascii="宋体" w:hAnsi="宋体" w:eastAsia="宋体"/>
          <w:b/>
          <w:color w:val="000080"/>
          <w:sz w:val="20"/>
          <w:highlight w:val="white"/>
        </w:rPr>
        <w:t>(</w:t>
      </w:r>
      <w:r>
        <w:rPr>
          <w:rFonts w:hint="eastAsia" w:ascii="宋体" w:hAnsi="宋体" w:eastAsia="宋体"/>
          <w:color w:val="000000"/>
          <w:sz w:val="20"/>
          <w:highlight w:val="white"/>
        </w:rPr>
        <w:t>curl</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CURLOPT_READFUNCTION</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my_read_func</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curl_easy_setopt</w:t>
      </w:r>
      <w:r>
        <w:rPr>
          <w:rFonts w:hint="eastAsia" w:ascii="宋体" w:hAnsi="宋体" w:eastAsia="宋体"/>
          <w:b/>
          <w:color w:val="000080"/>
          <w:sz w:val="20"/>
          <w:highlight w:val="white"/>
        </w:rPr>
        <w:t>(</w:t>
      </w:r>
      <w:r>
        <w:rPr>
          <w:rFonts w:hint="eastAsia" w:ascii="宋体" w:hAnsi="宋体" w:eastAsia="宋体"/>
          <w:color w:val="000000"/>
          <w:sz w:val="20"/>
          <w:highlight w:val="white"/>
        </w:rPr>
        <w:t>curl</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CURLOPT_NOPROGRESS</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0L</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curl_easy_setopt</w:t>
      </w:r>
      <w:r>
        <w:rPr>
          <w:rFonts w:hint="eastAsia" w:ascii="宋体" w:hAnsi="宋体" w:eastAsia="宋体"/>
          <w:b/>
          <w:color w:val="000080"/>
          <w:sz w:val="20"/>
          <w:highlight w:val="white"/>
        </w:rPr>
        <w:t>(</w:t>
      </w:r>
      <w:r>
        <w:rPr>
          <w:rFonts w:hint="eastAsia" w:ascii="宋体" w:hAnsi="宋体" w:eastAsia="宋体"/>
          <w:color w:val="000000"/>
          <w:sz w:val="20"/>
          <w:highlight w:val="white"/>
        </w:rPr>
        <w:t>curl</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CURLOPT_PROGRESSFUNCTION</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my_progress_func</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curl_easy_setopt</w:t>
      </w:r>
      <w:r>
        <w:rPr>
          <w:rFonts w:hint="eastAsia" w:ascii="宋体" w:hAnsi="宋体" w:eastAsia="宋体"/>
          <w:b/>
          <w:color w:val="000080"/>
          <w:sz w:val="20"/>
          <w:highlight w:val="white"/>
        </w:rPr>
        <w:t>(</w:t>
      </w:r>
      <w:r>
        <w:rPr>
          <w:rFonts w:hint="eastAsia" w:ascii="宋体" w:hAnsi="宋体" w:eastAsia="宋体"/>
          <w:color w:val="000000"/>
          <w:sz w:val="20"/>
          <w:highlight w:val="white"/>
        </w:rPr>
        <w:t>curl</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CURLOPT_PROGRESSDATA</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Bar</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res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curl_easy_perform</w:t>
      </w:r>
      <w:r>
        <w:rPr>
          <w:rFonts w:hint="eastAsia" w:ascii="宋体" w:hAnsi="宋体" w:eastAsia="宋体"/>
          <w:b/>
          <w:color w:val="000080"/>
          <w:sz w:val="20"/>
          <w:highlight w:val="white"/>
        </w:rPr>
        <w:t>(</w:t>
      </w:r>
      <w:r>
        <w:rPr>
          <w:rFonts w:hint="eastAsia" w:ascii="宋体" w:hAnsi="宋体" w:eastAsia="宋体"/>
          <w:color w:val="000000"/>
          <w:sz w:val="20"/>
          <w:highlight w:val="white"/>
        </w:rPr>
        <w:t>curl</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fclose</w:t>
      </w:r>
      <w:r>
        <w:rPr>
          <w:rFonts w:hint="eastAsia" w:ascii="宋体" w:hAnsi="宋体" w:eastAsia="宋体"/>
          <w:b/>
          <w:color w:val="000080"/>
          <w:sz w:val="20"/>
          <w:highlight w:val="white"/>
        </w:rPr>
        <w:t>(</w:t>
      </w:r>
      <w:r>
        <w:rPr>
          <w:rFonts w:hint="eastAsia" w:ascii="宋体" w:hAnsi="宋体" w:eastAsia="宋体"/>
          <w:color w:val="000000"/>
          <w:sz w:val="20"/>
          <w:highlight w:val="white"/>
        </w:rPr>
        <w:t>outfile</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 always cleanup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curl_easy_cleanup</w:t>
      </w:r>
      <w:r>
        <w:rPr>
          <w:rFonts w:hint="eastAsia" w:ascii="宋体" w:hAnsi="宋体" w:eastAsia="宋体"/>
          <w:b/>
          <w:color w:val="000080"/>
          <w:sz w:val="20"/>
          <w:highlight w:val="white"/>
        </w:rPr>
        <w:t>(</w:t>
      </w:r>
      <w:r>
        <w:rPr>
          <w:rFonts w:hint="eastAsia" w:ascii="宋体" w:hAnsi="宋体" w:eastAsia="宋体"/>
          <w:color w:val="000000"/>
          <w:sz w:val="20"/>
          <w:highlight w:val="white"/>
        </w:rPr>
        <w:t>curl</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return</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NULL</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0000"/>
          <w:sz w:val="20"/>
          <w:highlight w:val="white"/>
        </w:rPr>
      </w:pP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main</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argc</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char</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argv</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GtkWidget </w:t>
      </w:r>
      <w:r>
        <w:rPr>
          <w:rFonts w:hint="eastAsia" w:ascii="宋体" w:hAnsi="宋体" w:eastAsia="宋体"/>
          <w:b/>
          <w:color w:val="000080"/>
          <w:sz w:val="20"/>
          <w:highlight w:val="white"/>
        </w:rPr>
        <w:t>*</w:t>
      </w:r>
      <w:r>
        <w:rPr>
          <w:rFonts w:hint="eastAsia" w:ascii="宋体" w:hAnsi="宋体" w:eastAsia="宋体"/>
          <w:color w:val="000000"/>
          <w:sz w:val="20"/>
          <w:highlight w:val="white"/>
        </w:rPr>
        <w:t>Window</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Frame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Frame2</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GtkAdjustment </w:t>
      </w:r>
      <w:r>
        <w:rPr>
          <w:rFonts w:hint="eastAsia" w:ascii="宋体" w:hAnsi="宋体" w:eastAsia="宋体"/>
          <w:b/>
          <w:color w:val="000080"/>
          <w:sz w:val="20"/>
          <w:highlight w:val="white"/>
        </w:rPr>
        <w:t>*</w:t>
      </w:r>
      <w:r>
        <w:rPr>
          <w:rFonts w:hint="eastAsia" w:ascii="宋体" w:hAnsi="宋体" w:eastAsia="宋体"/>
          <w:color w:val="000000"/>
          <w:sz w:val="20"/>
          <w:highlight w:val="white"/>
        </w:rPr>
        <w:t>adj</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 Must initialize libcurl before any threads are started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curl_global_init</w:t>
      </w:r>
      <w:r>
        <w:rPr>
          <w:rFonts w:hint="eastAsia" w:ascii="宋体" w:hAnsi="宋体" w:eastAsia="宋体"/>
          <w:b/>
          <w:color w:val="000080"/>
          <w:sz w:val="20"/>
          <w:highlight w:val="white"/>
        </w:rPr>
        <w:t>(</w:t>
      </w:r>
      <w:r>
        <w:rPr>
          <w:rFonts w:hint="eastAsia" w:ascii="宋体" w:hAnsi="宋体" w:eastAsia="宋体"/>
          <w:color w:val="000000"/>
          <w:sz w:val="20"/>
          <w:highlight w:val="white"/>
        </w:rPr>
        <w:t>CURL_GLOBAL_ALL</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 Init thread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g_thread_init</w:t>
      </w:r>
      <w:r>
        <w:rPr>
          <w:rFonts w:hint="eastAsia" w:ascii="宋体" w:hAnsi="宋体" w:eastAsia="宋体"/>
          <w:b/>
          <w:color w:val="000080"/>
          <w:sz w:val="20"/>
          <w:highlight w:val="white"/>
        </w:rPr>
        <w:t>(</w:t>
      </w:r>
      <w:r>
        <w:rPr>
          <w:rFonts w:hint="eastAsia" w:ascii="宋体" w:hAnsi="宋体" w:eastAsia="宋体"/>
          <w:b/>
          <w:color w:val="0000FF"/>
          <w:sz w:val="20"/>
          <w:highlight w:val="white"/>
        </w:rPr>
        <w:t>NULL</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gtk_init</w:t>
      </w:r>
      <w:r>
        <w:rPr>
          <w:rFonts w:hint="eastAsia" w:ascii="宋体" w:hAnsi="宋体" w:eastAsia="宋体"/>
          <w:b/>
          <w:color w:val="000080"/>
          <w:sz w:val="20"/>
          <w:highlight w:val="white"/>
        </w:rPr>
        <w:t>(&amp;</w:t>
      </w:r>
      <w:r>
        <w:rPr>
          <w:rFonts w:hint="eastAsia" w:ascii="宋体" w:hAnsi="宋体" w:eastAsia="宋体"/>
          <w:color w:val="000000"/>
          <w:sz w:val="20"/>
          <w:highlight w:val="white"/>
        </w:rPr>
        <w:t>argc</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&amp;</w:t>
      </w:r>
      <w:r>
        <w:rPr>
          <w:rFonts w:hint="eastAsia" w:ascii="宋体" w:hAnsi="宋体" w:eastAsia="宋体"/>
          <w:color w:val="000000"/>
          <w:sz w:val="20"/>
          <w:highlight w:val="white"/>
        </w:rPr>
        <w:t>argv</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Window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gtk_window_new</w:t>
      </w:r>
      <w:r>
        <w:rPr>
          <w:rFonts w:hint="eastAsia" w:ascii="宋体" w:hAnsi="宋体" w:eastAsia="宋体"/>
          <w:b/>
          <w:color w:val="000080"/>
          <w:sz w:val="20"/>
          <w:highlight w:val="white"/>
        </w:rPr>
        <w:t>(</w:t>
      </w:r>
      <w:r>
        <w:rPr>
          <w:rFonts w:hint="eastAsia" w:ascii="宋体" w:hAnsi="宋体" w:eastAsia="宋体"/>
          <w:color w:val="000000"/>
          <w:sz w:val="20"/>
          <w:highlight w:val="white"/>
        </w:rPr>
        <w:t>GTK_WINDOW_TOPLEVEL</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Frame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gtk_frame_new</w:t>
      </w:r>
      <w:r>
        <w:rPr>
          <w:rFonts w:hint="eastAsia" w:ascii="宋体" w:hAnsi="宋体" w:eastAsia="宋体"/>
          <w:b/>
          <w:color w:val="000080"/>
          <w:sz w:val="20"/>
          <w:highlight w:val="white"/>
        </w:rPr>
        <w:t>(</w:t>
      </w:r>
      <w:r>
        <w:rPr>
          <w:rFonts w:hint="eastAsia" w:ascii="宋体" w:hAnsi="宋体" w:eastAsia="宋体"/>
          <w:b/>
          <w:color w:val="0000FF"/>
          <w:sz w:val="20"/>
          <w:highlight w:val="white"/>
        </w:rPr>
        <w:t>NULL</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gtk_frame_set_shadow_type</w:t>
      </w:r>
      <w:r>
        <w:rPr>
          <w:rFonts w:hint="eastAsia" w:ascii="宋体" w:hAnsi="宋体" w:eastAsia="宋体"/>
          <w:b/>
          <w:color w:val="000080"/>
          <w:sz w:val="20"/>
          <w:highlight w:val="white"/>
        </w:rPr>
        <w:t>(</w:t>
      </w:r>
      <w:r>
        <w:rPr>
          <w:rFonts w:hint="eastAsia" w:ascii="宋体" w:hAnsi="宋体" w:eastAsia="宋体"/>
          <w:color w:val="000000"/>
          <w:sz w:val="20"/>
          <w:highlight w:val="white"/>
        </w:rPr>
        <w:t>GTK_FRAME</w:t>
      </w:r>
      <w:r>
        <w:rPr>
          <w:rFonts w:hint="eastAsia" w:ascii="宋体" w:hAnsi="宋体" w:eastAsia="宋体"/>
          <w:b/>
          <w:color w:val="000080"/>
          <w:sz w:val="20"/>
          <w:highlight w:val="white"/>
        </w:rPr>
        <w:t>(</w:t>
      </w:r>
      <w:r>
        <w:rPr>
          <w:rFonts w:hint="eastAsia" w:ascii="宋体" w:hAnsi="宋体" w:eastAsia="宋体"/>
          <w:color w:val="000000"/>
          <w:sz w:val="20"/>
          <w:highlight w:val="white"/>
        </w:rPr>
        <w:t>Frame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GTK_SHADOW_OUT</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gtk_container_add</w:t>
      </w:r>
      <w:r>
        <w:rPr>
          <w:rFonts w:hint="eastAsia" w:ascii="宋体" w:hAnsi="宋体" w:eastAsia="宋体"/>
          <w:b/>
          <w:color w:val="000080"/>
          <w:sz w:val="20"/>
          <w:highlight w:val="white"/>
        </w:rPr>
        <w:t>(</w:t>
      </w:r>
      <w:r>
        <w:rPr>
          <w:rFonts w:hint="eastAsia" w:ascii="宋体" w:hAnsi="宋体" w:eastAsia="宋体"/>
          <w:color w:val="000000"/>
          <w:sz w:val="20"/>
          <w:highlight w:val="white"/>
        </w:rPr>
        <w:t>GTK_CONTAINER</w:t>
      </w:r>
      <w:r>
        <w:rPr>
          <w:rFonts w:hint="eastAsia" w:ascii="宋体" w:hAnsi="宋体" w:eastAsia="宋体"/>
          <w:b/>
          <w:color w:val="000080"/>
          <w:sz w:val="20"/>
          <w:highlight w:val="white"/>
        </w:rPr>
        <w:t>(</w:t>
      </w:r>
      <w:r>
        <w:rPr>
          <w:rFonts w:hint="eastAsia" w:ascii="宋体" w:hAnsi="宋体" w:eastAsia="宋体"/>
          <w:color w:val="000000"/>
          <w:sz w:val="20"/>
          <w:highlight w:val="white"/>
        </w:rPr>
        <w:t>Window</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Frame</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Frame2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gtk_frame_new</w:t>
      </w:r>
      <w:r>
        <w:rPr>
          <w:rFonts w:hint="eastAsia" w:ascii="宋体" w:hAnsi="宋体" w:eastAsia="宋体"/>
          <w:b/>
          <w:color w:val="000080"/>
          <w:sz w:val="20"/>
          <w:highlight w:val="white"/>
        </w:rPr>
        <w:t>(</w:t>
      </w:r>
      <w:r>
        <w:rPr>
          <w:rFonts w:hint="eastAsia" w:ascii="宋体" w:hAnsi="宋体" w:eastAsia="宋体"/>
          <w:b/>
          <w:color w:val="0000FF"/>
          <w:sz w:val="20"/>
          <w:highlight w:val="white"/>
        </w:rPr>
        <w:t>NULL</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gtk_frame_set_shadow_type</w:t>
      </w:r>
      <w:r>
        <w:rPr>
          <w:rFonts w:hint="eastAsia" w:ascii="宋体" w:hAnsi="宋体" w:eastAsia="宋体"/>
          <w:b/>
          <w:color w:val="000080"/>
          <w:sz w:val="20"/>
          <w:highlight w:val="white"/>
        </w:rPr>
        <w:t>(</w:t>
      </w:r>
      <w:r>
        <w:rPr>
          <w:rFonts w:hint="eastAsia" w:ascii="宋体" w:hAnsi="宋体" w:eastAsia="宋体"/>
          <w:color w:val="000000"/>
          <w:sz w:val="20"/>
          <w:highlight w:val="white"/>
        </w:rPr>
        <w:t>GTK_FRAME</w:t>
      </w:r>
      <w:r>
        <w:rPr>
          <w:rFonts w:hint="eastAsia" w:ascii="宋体" w:hAnsi="宋体" w:eastAsia="宋体"/>
          <w:b/>
          <w:color w:val="000080"/>
          <w:sz w:val="20"/>
          <w:highlight w:val="white"/>
        </w:rPr>
        <w:t>(</w:t>
      </w:r>
      <w:r>
        <w:rPr>
          <w:rFonts w:hint="eastAsia" w:ascii="宋体" w:hAnsi="宋体" w:eastAsia="宋体"/>
          <w:color w:val="000000"/>
          <w:sz w:val="20"/>
          <w:highlight w:val="white"/>
        </w:rPr>
        <w:t>Frame2</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GTK_SHADOW_IN</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gtk_container_add</w:t>
      </w:r>
      <w:r>
        <w:rPr>
          <w:rFonts w:hint="eastAsia" w:ascii="宋体" w:hAnsi="宋体" w:eastAsia="宋体"/>
          <w:b/>
          <w:color w:val="000080"/>
          <w:sz w:val="20"/>
          <w:highlight w:val="white"/>
        </w:rPr>
        <w:t>(</w:t>
      </w:r>
      <w:r>
        <w:rPr>
          <w:rFonts w:hint="eastAsia" w:ascii="宋体" w:hAnsi="宋体" w:eastAsia="宋体"/>
          <w:color w:val="000000"/>
          <w:sz w:val="20"/>
          <w:highlight w:val="white"/>
        </w:rPr>
        <w:t>GTK_CONTAINER</w:t>
      </w:r>
      <w:r>
        <w:rPr>
          <w:rFonts w:hint="eastAsia" w:ascii="宋体" w:hAnsi="宋体" w:eastAsia="宋体"/>
          <w:b/>
          <w:color w:val="000080"/>
          <w:sz w:val="20"/>
          <w:highlight w:val="white"/>
        </w:rPr>
        <w:t>(</w:t>
      </w:r>
      <w:r>
        <w:rPr>
          <w:rFonts w:hint="eastAsia" w:ascii="宋体" w:hAnsi="宋体" w:eastAsia="宋体"/>
          <w:color w:val="000000"/>
          <w:sz w:val="20"/>
          <w:highlight w:val="white"/>
        </w:rPr>
        <w:t>Frame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Frame2</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gtk_container_set_border_width</w:t>
      </w:r>
      <w:r>
        <w:rPr>
          <w:rFonts w:hint="eastAsia" w:ascii="宋体" w:hAnsi="宋体" w:eastAsia="宋体"/>
          <w:b/>
          <w:color w:val="000080"/>
          <w:sz w:val="20"/>
          <w:highlight w:val="white"/>
        </w:rPr>
        <w:t>(</w:t>
      </w:r>
      <w:r>
        <w:rPr>
          <w:rFonts w:hint="eastAsia" w:ascii="宋体" w:hAnsi="宋体" w:eastAsia="宋体"/>
          <w:color w:val="000000"/>
          <w:sz w:val="20"/>
          <w:highlight w:val="white"/>
        </w:rPr>
        <w:t>GTK_CONTAINER</w:t>
      </w:r>
      <w:r>
        <w:rPr>
          <w:rFonts w:hint="eastAsia" w:ascii="宋体" w:hAnsi="宋体" w:eastAsia="宋体"/>
          <w:b/>
          <w:color w:val="000080"/>
          <w:sz w:val="20"/>
          <w:highlight w:val="white"/>
        </w:rPr>
        <w:t>(</w:t>
      </w:r>
      <w:r>
        <w:rPr>
          <w:rFonts w:hint="eastAsia" w:ascii="宋体" w:hAnsi="宋体" w:eastAsia="宋体"/>
          <w:color w:val="000000"/>
          <w:sz w:val="20"/>
          <w:highlight w:val="white"/>
        </w:rPr>
        <w:t>Frame2</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5</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adj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GtkAdjustment</w:t>
      </w:r>
      <w:r>
        <w:rPr>
          <w:rFonts w:hint="eastAsia" w:ascii="宋体" w:hAnsi="宋体" w:eastAsia="宋体"/>
          <w:b/>
          <w:color w:val="000080"/>
          <w:sz w:val="20"/>
          <w:highlight w:val="white"/>
        </w:rPr>
        <w:t>*)</w:t>
      </w:r>
      <w:r>
        <w:rPr>
          <w:rFonts w:hint="eastAsia" w:ascii="宋体" w:hAnsi="宋体" w:eastAsia="宋体"/>
          <w:color w:val="000000"/>
          <w:sz w:val="20"/>
          <w:highlight w:val="white"/>
        </w:rPr>
        <w:t>gtk_adjustment_new</w:t>
      </w:r>
      <w:r>
        <w:rPr>
          <w:rFonts w:hint="eastAsia" w:ascii="宋体" w:hAnsi="宋体" w:eastAsia="宋体"/>
          <w:b/>
          <w:color w:val="000080"/>
          <w:sz w:val="20"/>
          <w:highlight w:val="white"/>
        </w:rPr>
        <w:t>(</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100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Bar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gtk_progress_bar_new_with_adjustment</w:t>
      </w:r>
      <w:r>
        <w:rPr>
          <w:rFonts w:hint="eastAsia" w:ascii="宋体" w:hAnsi="宋体" w:eastAsia="宋体"/>
          <w:b/>
          <w:color w:val="000080"/>
          <w:sz w:val="20"/>
          <w:highlight w:val="white"/>
        </w:rPr>
        <w:t>(</w:t>
      </w:r>
      <w:r>
        <w:rPr>
          <w:rFonts w:hint="eastAsia" w:ascii="宋体" w:hAnsi="宋体" w:eastAsia="宋体"/>
          <w:color w:val="000000"/>
          <w:sz w:val="20"/>
          <w:highlight w:val="white"/>
        </w:rPr>
        <w:t>adj</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gtk_container_add</w:t>
      </w:r>
      <w:r>
        <w:rPr>
          <w:rFonts w:hint="eastAsia" w:ascii="宋体" w:hAnsi="宋体" w:eastAsia="宋体"/>
          <w:b/>
          <w:color w:val="000080"/>
          <w:sz w:val="20"/>
          <w:highlight w:val="white"/>
        </w:rPr>
        <w:t>(</w:t>
      </w:r>
      <w:r>
        <w:rPr>
          <w:rFonts w:hint="eastAsia" w:ascii="宋体" w:hAnsi="宋体" w:eastAsia="宋体"/>
          <w:color w:val="000000"/>
          <w:sz w:val="20"/>
          <w:highlight w:val="white"/>
        </w:rPr>
        <w:t>GTK_CONTAINER</w:t>
      </w:r>
      <w:r>
        <w:rPr>
          <w:rFonts w:hint="eastAsia" w:ascii="宋体" w:hAnsi="宋体" w:eastAsia="宋体"/>
          <w:b/>
          <w:color w:val="000080"/>
          <w:sz w:val="20"/>
          <w:highlight w:val="white"/>
        </w:rPr>
        <w:t>(</w:t>
      </w:r>
      <w:r>
        <w:rPr>
          <w:rFonts w:hint="eastAsia" w:ascii="宋体" w:hAnsi="宋体" w:eastAsia="宋体"/>
          <w:color w:val="000000"/>
          <w:sz w:val="20"/>
          <w:highlight w:val="white"/>
        </w:rPr>
        <w:t>Frame2</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Bar</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gtk_widget_show_all</w:t>
      </w:r>
      <w:r>
        <w:rPr>
          <w:rFonts w:hint="eastAsia" w:ascii="宋体" w:hAnsi="宋体" w:eastAsia="宋体"/>
          <w:b/>
          <w:color w:val="000080"/>
          <w:sz w:val="20"/>
          <w:highlight w:val="white"/>
        </w:rPr>
        <w:t>(</w:t>
      </w:r>
      <w:r>
        <w:rPr>
          <w:rFonts w:hint="eastAsia" w:ascii="宋体" w:hAnsi="宋体" w:eastAsia="宋体"/>
          <w:color w:val="000000"/>
          <w:sz w:val="20"/>
          <w:highlight w:val="white"/>
        </w:rPr>
        <w:t>Window</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if</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g_thread_create</w:t>
      </w:r>
      <w:r>
        <w:rPr>
          <w:rFonts w:hint="eastAsia" w:ascii="宋体" w:hAnsi="宋体" w:eastAsia="宋体"/>
          <w:b/>
          <w:color w:val="000080"/>
          <w:sz w:val="20"/>
          <w:highlight w:val="white"/>
        </w:rPr>
        <w:t>(&amp;</w:t>
      </w:r>
      <w:r>
        <w:rPr>
          <w:rFonts w:hint="eastAsia" w:ascii="宋体" w:hAnsi="宋体" w:eastAsia="宋体"/>
          <w:color w:val="000000"/>
          <w:sz w:val="20"/>
          <w:highlight w:val="white"/>
        </w:rPr>
        <w:t>my_thread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argv</w:t>
      </w:r>
      <w:r>
        <w:rPr>
          <w:rFonts w:hint="eastAsia" w:ascii="宋体" w:hAnsi="宋体" w:eastAsia="宋体"/>
          <w:b/>
          <w:color w:val="000080"/>
          <w:sz w:val="20"/>
          <w:highlight w:val="white"/>
        </w:rPr>
        <w:t>[</w:t>
      </w:r>
      <w:r>
        <w:rPr>
          <w:rFonts w:hint="eastAsia" w:ascii="宋体" w:hAnsi="宋体" w:eastAsia="宋体"/>
          <w:color w:val="FF8000"/>
          <w:sz w:val="20"/>
          <w:highlight w:val="white"/>
        </w:rPr>
        <w:t>1</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FALSE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NULL</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g_warning</w:t>
      </w:r>
      <w:r>
        <w:rPr>
          <w:rFonts w:hint="eastAsia" w:ascii="宋体" w:hAnsi="宋体" w:eastAsia="宋体"/>
          <w:b/>
          <w:color w:val="000080"/>
          <w:sz w:val="20"/>
          <w:highlight w:val="white"/>
        </w:rPr>
        <w:t>(</w:t>
      </w:r>
      <w:r>
        <w:rPr>
          <w:rFonts w:hint="eastAsia" w:ascii="宋体" w:hAnsi="宋体" w:eastAsia="宋体"/>
          <w:color w:val="808080"/>
          <w:sz w:val="20"/>
          <w:highlight w:val="white"/>
        </w:rPr>
        <w:t>"can't create the thread"</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gdk_threads_enter</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gtk_main</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gdk_threads_leave</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return</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p>
    <w:p>
      <w:pPr>
        <w:spacing w:beforeLines="0" w:afterLines="0"/>
        <w:jc w:val="left"/>
        <w:rPr>
          <w:rFonts w:hint="eastAsia" w:ascii="宋体" w:hAnsi="宋体" w:eastAsia="宋体"/>
          <w:b/>
          <w:color w:val="000080"/>
          <w:sz w:val="20"/>
          <w:highlight w:val="white"/>
        </w:rPr>
      </w:pPr>
      <w:r>
        <w:rPr>
          <w:rFonts w:hint="eastAsia" w:ascii="宋体" w:hAnsi="宋体" w:eastAsia="宋体"/>
          <w:b/>
          <w:color w:val="000080"/>
          <w:sz w:val="20"/>
          <w:highlight w:val="white"/>
        </w:rPr>
        <w:t>}</w:t>
      </w:r>
    </w:p>
    <w:p>
      <w:pPr>
        <w:spacing w:beforeLines="0" w:afterLines="0"/>
        <w:jc w:val="left"/>
        <w:rPr>
          <w:rFonts w:hint="eastAsia" w:ascii="宋体" w:hAnsi="宋体" w:eastAsia="宋体"/>
          <w:b/>
          <w:color w:val="000080"/>
          <w:sz w:val="20"/>
          <w:highlight w:val="white"/>
          <w:lang w:val="en-US" w:eastAsia="zh-CN"/>
        </w:rPr>
      </w:pPr>
    </w:p>
    <w:p>
      <w:pPr>
        <w:pStyle w:val="3"/>
        <w:rPr>
          <w:rFonts w:hint="eastAsia"/>
          <w:lang w:val="en-US" w:eastAsia="zh-CN"/>
        </w:rPr>
      </w:pPr>
      <w:bookmarkStart w:id="27" w:name="_Toc26531"/>
      <w:r>
        <w:rPr>
          <w:rFonts w:hint="eastAsia"/>
          <w:lang w:val="en-US" w:eastAsia="zh-CN"/>
        </w:rPr>
        <w:t>断点续传实例</w:t>
      </w:r>
      <w:bookmarkEnd w:id="27"/>
    </w:p>
    <w:p>
      <w:pPr>
        <w:rPr>
          <w:rFonts w:hint="eastAsia"/>
          <w:lang w:val="en-US" w:eastAsia="zh-CN"/>
        </w:rPr>
      </w:pPr>
      <w:r>
        <w:rPr>
          <w:rFonts w:hint="eastAsia"/>
          <w:lang w:val="en-US" w:eastAsia="zh-CN"/>
        </w:rPr>
        <w:t>编译：gcc  resume.c  -o resume –lcurl</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8000"/>
          <w:sz w:val="20"/>
          <w:highlight w:val="white"/>
        </w:rPr>
        <w:t>//采用CURLOPT_RESUME_FROM_LARGE 实现文件断点续传功能</w:t>
      </w:r>
    </w:p>
    <w:p>
      <w:pPr>
        <w:spacing w:beforeLines="0" w:afterLines="0"/>
        <w:jc w:val="left"/>
        <w:rPr>
          <w:rFonts w:hint="eastAsia" w:ascii="宋体" w:hAnsi="宋体" w:eastAsia="宋体"/>
          <w:color w:val="804000"/>
          <w:sz w:val="20"/>
          <w:highlight w:val="white"/>
        </w:rPr>
      </w:pPr>
      <w:r>
        <w:rPr>
          <w:rFonts w:hint="eastAsia" w:ascii="宋体" w:hAnsi="宋体" w:eastAsia="宋体"/>
          <w:color w:val="804000"/>
          <w:sz w:val="20"/>
          <w:highlight w:val="white"/>
        </w:rPr>
        <w:t>#include &lt;stdlib.h&gt;</w:t>
      </w:r>
    </w:p>
    <w:p>
      <w:pPr>
        <w:spacing w:beforeLines="0" w:afterLines="0"/>
        <w:jc w:val="left"/>
        <w:rPr>
          <w:rFonts w:hint="eastAsia" w:ascii="宋体" w:hAnsi="宋体" w:eastAsia="宋体"/>
          <w:color w:val="804000"/>
          <w:sz w:val="20"/>
          <w:highlight w:val="white"/>
        </w:rPr>
      </w:pPr>
      <w:r>
        <w:rPr>
          <w:rFonts w:hint="eastAsia" w:ascii="宋体" w:hAnsi="宋体" w:eastAsia="宋体"/>
          <w:color w:val="804000"/>
          <w:sz w:val="20"/>
          <w:highlight w:val="white"/>
        </w:rPr>
        <w:t>#include &lt;stdio.h&gt;</w:t>
      </w:r>
    </w:p>
    <w:p>
      <w:pPr>
        <w:spacing w:beforeLines="0" w:afterLines="0"/>
        <w:jc w:val="left"/>
        <w:rPr>
          <w:rFonts w:hint="eastAsia" w:ascii="宋体" w:hAnsi="宋体" w:eastAsia="宋体"/>
          <w:color w:val="804000"/>
          <w:sz w:val="20"/>
          <w:highlight w:val="white"/>
        </w:rPr>
      </w:pPr>
      <w:r>
        <w:rPr>
          <w:rFonts w:hint="eastAsia" w:ascii="宋体" w:hAnsi="宋体" w:eastAsia="宋体"/>
          <w:color w:val="804000"/>
          <w:sz w:val="20"/>
          <w:highlight w:val="white"/>
        </w:rPr>
        <w:t>#include &lt;sys/stat.h&gt;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804000"/>
          <w:sz w:val="20"/>
          <w:highlight w:val="white"/>
        </w:rPr>
      </w:pPr>
      <w:r>
        <w:rPr>
          <w:rFonts w:hint="eastAsia" w:ascii="宋体" w:hAnsi="宋体" w:eastAsia="宋体"/>
          <w:color w:val="804000"/>
          <w:sz w:val="20"/>
          <w:highlight w:val="white"/>
        </w:rPr>
        <w:t>#include &lt;curl/curl.h&gt;</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8000"/>
          <w:sz w:val="20"/>
          <w:highlight w:val="white"/>
        </w:rPr>
        <w:t>//这个函数为CURLOPT_HEADERFUNCTION参数构造</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8000"/>
          <w:sz w:val="20"/>
          <w:highlight w:val="white"/>
        </w:rPr>
        <w:t>/* 从http头部获取文件size*/</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size_t getcontentlengthfunc</w:t>
      </w:r>
      <w:r>
        <w:rPr>
          <w:rFonts w:hint="eastAsia" w:ascii="宋体" w:hAnsi="宋体" w:eastAsia="宋体"/>
          <w:b/>
          <w:color w:val="000080"/>
          <w:sz w:val="20"/>
          <w:highlight w:val="white"/>
        </w:rPr>
        <w:t>(</w:t>
      </w: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ptr</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size_t size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size_t nmemb</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stream</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r</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long</w:t>
      </w:r>
      <w:r>
        <w:rPr>
          <w:rFonts w:hint="eastAsia" w:ascii="宋体" w:hAnsi="宋体" w:eastAsia="宋体"/>
          <w:color w:val="000000"/>
          <w:sz w:val="20"/>
          <w:highlight w:val="white"/>
        </w:rPr>
        <w:t xml:space="preserve"> len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 _snscanf() is Win32 specific */</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 r = _snscanf(ptr, size * nmemb, "Content-Length: %ld\n", &amp;len);</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r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sscanf</w:t>
      </w:r>
      <w:r>
        <w:rPr>
          <w:rFonts w:hint="eastAsia" w:ascii="宋体" w:hAnsi="宋体" w:eastAsia="宋体"/>
          <w:b/>
          <w:color w:val="000080"/>
          <w:sz w:val="20"/>
          <w:highlight w:val="white"/>
        </w:rPr>
        <w:t>(</w:t>
      </w:r>
      <w:r>
        <w:rPr>
          <w:rFonts w:hint="eastAsia" w:ascii="宋体" w:hAnsi="宋体" w:eastAsia="宋体"/>
          <w:color w:val="000000"/>
          <w:sz w:val="20"/>
          <w:highlight w:val="white"/>
        </w:rPr>
        <w:t>ptr</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"Content-Length: %ld\n"</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&amp;</w:t>
      </w:r>
      <w:r>
        <w:rPr>
          <w:rFonts w:hint="eastAsia" w:ascii="宋体" w:hAnsi="宋体" w:eastAsia="宋体"/>
          <w:color w:val="000000"/>
          <w:sz w:val="20"/>
          <w:highlight w:val="white"/>
        </w:rPr>
        <w:t>len</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if</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r</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 Microsoft: we don't read the specs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8000FF"/>
          <w:sz w:val="20"/>
          <w:highlight w:val="white"/>
        </w:rPr>
        <w:t>long</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stream</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len</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return</w:t>
      </w:r>
      <w:r>
        <w:rPr>
          <w:rFonts w:hint="eastAsia" w:ascii="宋体" w:hAnsi="宋体" w:eastAsia="宋体"/>
          <w:color w:val="000000"/>
          <w:sz w:val="20"/>
          <w:highlight w:val="white"/>
        </w:rPr>
        <w:t xml:space="preserve"> size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nmemb</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8000"/>
          <w:sz w:val="20"/>
          <w:highlight w:val="white"/>
        </w:rPr>
        <w:t>/* 保存下载文件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size_t wirtefunc</w:t>
      </w:r>
      <w:r>
        <w:rPr>
          <w:rFonts w:hint="eastAsia" w:ascii="宋体" w:hAnsi="宋体" w:eastAsia="宋体"/>
          <w:b/>
          <w:color w:val="000080"/>
          <w:sz w:val="20"/>
          <w:highlight w:val="white"/>
        </w:rPr>
        <w:t>(</w:t>
      </w: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ptr</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size_t size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size_t nmemb</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stream</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return</w:t>
      </w:r>
      <w:r>
        <w:rPr>
          <w:rFonts w:hint="eastAsia" w:ascii="宋体" w:hAnsi="宋体" w:eastAsia="宋体"/>
          <w:color w:val="000000"/>
          <w:sz w:val="20"/>
          <w:highlight w:val="white"/>
        </w:rPr>
        <w:t xml:space="preserve"> fwrite</w:t>
      </w:r>
      <w:r>
        <w:rPr>
          <w:rFonts w:hint="eastAsia" w:ascii="宋体" w:hAnsi="宋体" w:eastAsia="宋体"/>
          <w:b/>
          <w:color w:val="000080"/>
          <w:sz w:val="20"/>
          <w:highlight w:val="white"/>
        </w:rPr>
        <w:t>(</w:t>
      </w:r>
      <w:r>
        <w:rPr>
          <w:rFonts w:hint="eastAsia" w:ascii="宋体" w:hAnsi="宋体" w:eastAsia="宋体"/>
          <w:color w:val="000000"/>
          <w:sz w:val="20"/>
          <w:highlight w:val="white"/>
        </w:rPr>
        <w:t>ptr</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size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nmemb</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stream</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8000"/>
          <w:sz w:val="20"/>
          <w:highlight w:val="white"/>
        </w:rPr>
        <w:t>/*读取上传文件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size_t readfunc</w:t>
      </w:r>
      <w:r>
        <w:rPr>
          <w:rFonts w:hint="eastAsia" w:ascii="宋体" w:hAnsi="宋体" w:eastAsia="宋体"/>
          <w:b/>
          <w:color w:val="000080"/>
          <w:sz w:val="20"/>
          <w:highlight w:val="white"/>
        </w:rPr>
        <w:t>(</w:t>
      </w: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ptr</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size_t size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size_t nmemb</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void</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stream</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FILE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f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stream</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size_t n</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if</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ferror</w:t>
      </w:r>
      <w:r>
        <w:rPr>
          <w:rFonts w:hint="eastAsia" w:ascii="宋体" w:hAnsi="宋体" w:eastAsia="宋体"/>
          <w:b/>
          <w:color w:val="000080"/>
          <w:sz w:val="20"/>
          <w:highlight w:val="white"/>
        </w:rPr>
        <w:t>(</w:t>
      </w:r>
      <w:r>
        <w:rPr>
          <w:rFonts w:hint="eastAsia" w:ascii="宋体" w:hAnsi="宋体" w:eastAsia="宋体"/>
          <w:color w:val="000000"/>
          <w:sz w:val="20"/>
          <w:highlight w:val="white"/>
        </w:rPr>
        <w:t>f</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return</w:t>
      </w:r>
      <w:r>
        <w:rPr>
          <w:rFonts w:hint="eastAsia" w:ascii="宋体" w:hAnsi="宋体" w:eastAsia="宋体"/>
          <w:color w:val="000000"/>
          <w:sz w:val="20"/>
          <w:highlight w:val="white"/>
        </w:rPr>
        <w:t xml:space="preserve"> CURL_READFUNC_ABORT</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n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fread</w:t>
      </w:r>
      <w:r>
        <w:rPr>
          <w:rFonts w:hint="eastAsia" w:ascii="宋体" w:hAnsi="宋体" w:eastAsia="宋体"/>
          <w:b/>
          <w:color w:val="000080"/>
          <w:sz w:val="20"/>
          <w:highlight w:val="white"/>
        </w:rPr>
        <w:t>(</w:t>
      </w:r>
      <w:r>
        <w:rPr>
          <w:rFonts w:hint="eastAsia" w:ascii="宋体" w:hAnsi="宋体" w:eastAsia="宋体"/>
          <w:color w:val="000000"/>
          <w:sz w:val="20"/>
          <w:highlight w:val="white"/>
        </w:rPr>
        <w:t>ptr</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size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nmemb</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f</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size</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return</w:t>
      </w:r>
      <w:r>
        <w:rPr>
          <w:rFonts w:hint="eastAsia" w:ascii="宋体" w:hAnsi="宋体" w:eastAsia="宋体"/>
          <w:color w:val="000000"/>
          <w:sz w:val="20"/>
          <w:highlight w:val="white"/>
        </w:rPr>
        <w:t xml:space="preserve"> n</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8000"/>
          <w:sz w:val="20"/>
          <w:highlight w:val="white"/>
        </w:rPr>
        <w:t>// 下载 或者上传文件函数</w:t>
      </w:r>
    </w:p>
    <w:p>
      <w:pPr>
        <w:spacing w:beforeLines="0" w:afterLines="0"/>
        <w:jc w:val="left"/>
        <w:rPr>
          <w:rFonts w:hint="eastAsia" w:ascii="宋体" w:hAnsi="宋体" w:eastAsia="宋体"/>
          <w:color w:val="000000"/>
          <w:sz w:val="20"/>
          <w:highlight w:val="white"/>
        </w:rPr>
      </w:pP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download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CURL </w:t>
      </w:r>
      <w:r>
        <w:rPr>
          <w:rFonts w:hint="eastAsia" w:ascii="宋体" w:hAnsi="宋体" w:eastAsia="宋体"/>
          <w:b/>
          <w:color w:val="000080"/>
          <w:sz w:val="20"/>
          <w:highlight w:val="white"/>
        </w:rPr>
        <w:t>*</w:t>
      </w:r>
      <w:r>
        <w:rPr>
          <w:rFonts w:hint="eastAsia" w:ascii="宋体" w:hAnsi="宋体" w:eastAsia="宋体"/>
          <w:color w:val="000000"/>
          <w:sz w:val="20"/>
          <w:highlight w:val="white"/>
        </w:rPr>
        <w:t>curlhandle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const</w:t>
      </w: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char</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remotepath</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const</w:t>
      </w: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char</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localpath</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long</w:t>
      </w:r>
      <w:r>
        <w:rPr>
          <w:rFonts w:hint="eastAsia" w:ascii="宋体" w:hAnsi="宋体" w:eastAsia="宋体"/>
          <w:color w:val="000000"/>
          <w:sz w:val="20"/>
          <w:highlight w:val="white"/>
        </w:rPr>
        <w:t xml:space="preserve"> timeout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long</w:t>
      </w:r>
      <w:r>
        <w:rPr>
          <w:rFonts w:hint="eastAsia" w:ascii="宋体" w:hAnsi="宋体" w:eastAsia="宋体"/>
          <w:color w:val="000000"/>
          <w:sz w:val="20"/>
          <w:highlight w:val="white"/>
        </w:rPr>
        <w:t xml:space="preserve"> tries</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FILE </w:t>
      </w:r>
      <w:r>
        <w:rPr>
          <w:rFonts w:hint="eastAsia" w:ascii="宋体" w:hAnsi="宋体" w:eastAsia="宋体"/>
          <w:b/>
          <w:color w:val="000080"/>
          <w:sz w:val="20"/>
          <w:highlight w:val="white"/>
        </w:rPr>
        <w:t>*</w:t>
      </w:r>
      <w:r>
        <w:rPr>
          <w:rFonts w:hint="eastAsia" w:ascii="宋体" w:hAnsi="宋体" w:eastAsia="宋体"/>
          <w:color w:val="000000"/>
          <w:sz w:val="20"/>
          <w:highlight w:val="white"/>
        </w:rPr>
        <w:t>f</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curl_off_t local_file_len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FF8000"/>
          <w:sz w:val="20"/>
          <w:highlight w:val="white"/>
        </w:rPr>
        <w:t>1</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long</w:t>
      </w:r>
      <w:r>
        <w:rPr>
          <w:rFonts w:hint="eastAsia" w:ascii="宋体" w:hAnsi="宋体" w:eastAsia="宋体"/>
          <w:color w:val="000000"/>
          <w:sz w:val="20"/>
          <w:highlight w:val="white"/>
        </w:rPr>
        <w:t xml:space="preserve"> filesize </w:t>
      </w:r>
      <w:r>
        <w:rPr>
          <w:rFonts w:hint="eastAsia" w:ascii="宋体" w:hAnsi="宋体" w:eastAsia="宋体"/>
          <w:b/>
          <w:color w:val="000080"/>
          <w:sz w:val="20"/>
          <w:highlight w:val="white"/>
        </w:rPr>
        <w:t>=</w:t>
      </w:r>
      <w:r>
        <w:rPr>
          <w:rFonts w:hint="eastAsia" w:ascii="宋体" w:hAnsi="宋体" w:eastAsia="宋体"/>
          <w:color w:val="FF8000"/>
          <w:sz w:val="20"/>
          <w:highlight w:val="white"/>
        </w:rPr>
        <w:t>0</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CURLcode r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CURLE_GOT_NOTHING</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c</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struct</w:t>
      </w:r>
      <w:r>
        <w:rPr>
          <w:rFonts w:hint="eastAsia" w:ascii="宋体" w:hAnsi="宋体" w:eastAsia="宋体"/>
          <w:color w:val="000000"/>
          <w:sz w:val="20"/>
          <w:highlight w:val="white"/>
        </w:rPr>
        <w:t xml:space="preserve"> stat file_info</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use_resume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 得到本地文件大小 */</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//if(access(localpath,F_OK) ==0)</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if</w:t>
      </w:r>
      <w:r>
        <w:rPr>
          <w:rFonts w:hint="eastAsia" w:ascii="宋体" w:hAnsi="宋体" w:eastAsia="宋体"/>
          <w:b/>
          <w:color w:val="000080"/>
          <w:sz w:val="20"/>
          <w:highlight w:val="white"/>
        </w:rPr>
        <w:t>(</w:t>
      </w:r>
      <w:r>
        <w:rPr>
          <w:rFonts w:hint="eastAsia" w:ascii="宋体" w:hAnsi="宋体" w:eastAsia="宋体"/>
          <w:color w:val="000000"/>
          <w:sz w:val="20"/>
          <w:highlight w:val="white"/>
        </w:rPr>
        <w:t>stat</w:t>
      </w:r>
      <w:r>
        <w:rPr>
          <w:rFonts w:hint="eastAsia" w:ascii="宋体" w:hAnsi="宋体" w:eastAsia="宋体"/>
          <w:b/>
          <w:color w:val="000080"/>
          <w:sz w:val="20"/>
          <w:highlight w:val="white"/>
        </w:rPr>
        <w:t>(</w:t>
      </w:r>
      <w:r>
        <w:rPr>
          <w:rFonts w:hint="eastAsia" w:ascii="宋体" w:hAnsi="宋体" w:eastAsia="宋体"/>
          <w:color w:val="000000"/>
          <w:sz w:val="20"/>
          <w:highlight w:val="white"/>
        </w:rPr>
        <w:t>localpath</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&amp;</w:t>
      </w:r>
      <w:r>
        <w:rPr>
          <w:rFonts w:hint="eastAsia" w:ascii="宋体" w:hAnsi="宋体" w:eastAsia="宋体"/>
          <w:color w:val="000000"/>
          <w:sz w:val="20"/>
          <w:highlight w:val="white"/>
        </w:rPr>
        <w:t>file_info</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local_file_len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file_info</w:t>
      </w:r>
      <w:r>
        <w:rPr>
          <w:rFonts w:hint="eastAsia" w:ascii="宋体" w:hAnsi="宋体" w:eastAsia="宋体"/>
          <w:b/>
          <w:color w:val="000080"/>
          <w:sz w:val="20"/>
          <w:highlight w:val="white"/>
        </w:rPr>
        <w:t>.</w:t>
      </w:r>
      <w:r>
        <w:rPr>
          <w:rFonts w:hint="eastAsia" w:ascii="宋体" w:hAnsi="宋体" w:eastAsia="宋体"/>
          <w:color w:val="000000"/>
          <w:sz w:val="20"/>
          <w:highlight w:val="white"/>
        </w:rPr>
        <w:t>st_size</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use_resume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1</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//采用追加方式打开文件，便于实现文件断点续传工作</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f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fopen</w:t>
      </w:r>
      <w:r>
        <w:rPr>
          <w:rFonts w:hint="eastAsia" w:ascii="宋体" w:hAnsi="宋体" w:eastAsia="宋体"/>
          <w:b/>
          <w:color w:val="000080"/>
          <w:sz w:val="20"/>
          <w:highlight w:val="white"/>
        </w:rPr>
        <w:t>(</w:t>
      </w:r>
      <w:r>
        <w:rPr>
          <w:rFonts w:hint="eastAsia" w:ascii="宋体" w:hAnsi="宋体" w:eastAsia="宋体"/>
          <w:color w:val="000000"/>
          <w:sz w:val="20"/>
          <w:highlight w:val="white"/>
        </w:rPr>
        <w:t>localpath</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"ab+"</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if</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f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NULL</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perror</w:t>
      </w:r>
      <w:r>
        <w:rPr>
          <w:rFonts w:hint="eastAsia" w:ascii="宋体" w:hAnsi="宋体" w:eastAsia="宋体"/>
          <w:b/>
          <w:color w:val="000080"/>
          <w:sz w:val="20"/>
          <w:highlight w:val="white"/>
        </w:rPr>
        <w:t>(</w:t>
      </w:r>
      <w:r>
        <w:rPr>
          <w:rFonts w:hint="eastAsia" w:ascii="宋体" w:hAnsi="宋体" w:eastAsia="宋体"/>
          <w:b/>
          <w:color w:val="0000FF"/>
          <w:sz w:val="20"/>
          <w:highlight w:val="white"/>
        </w:rPr>
        <w:t>NULL</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return</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//curl_easy_setopt(curlhandle, CURLOPT_UPLOAD, 1L);</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curl_easy_setopt</w:t>
      </w:r>
      <w:r>
        <w:rPr>
          <w:rFonts w:hint="eastAsia" w:ascii="宋体" w:hAnsi="宋体" w:eastAsia="宋体"/>
          <w:b/>
          <w:color w:val="000080"/>
          <w:sz w:val="20"/>
          <w:highlight w:val="white"/>
        </w:rPr>
        <w:t>(</w:t>
      </w:r>
      <w:r>
        <w:rPr>
          <w:rFonts w:hint="eastAsia" w:ascii="宋体" w:hAnsi="宋体" w:eastAsia="宋体"/>
          <w:color w:val="000000"/>
          <w:sz w:val="20"/>
          <w:highlight w:val="white"/>
        </w:rPr>
        <w:t>curlhandle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CURLOPT_URL</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remotepath</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0000"/>
          <w:sz w:val="20"/>
          <w:highlight w:val="white"/>
        </w:rPr>
        <w:t xml:space="preserve">              curl_easy_setopt</w:t>
      </w:r>
      <w:r>
        <w:rPr>
          <w:rFonts w:hint="eastAsia" w:ascii="宋体" w:hAnsi="宋体" w:eastAsia="宋体"/>
          <w:b/>
          <w:color w:val="000080"/>
          <w:sz w:val="20"/>
          <w:highlight w:val="white"/>
        </w:rPr>
        <w:t>(</w:t>
      </w:r>
      <w:r>
        <w:rPr>
          <w:rFonts w:hint="eastAsia" w:ascii="宋体" w:hAnsi="宋体" w:eastAsia="宋体"/>
          <w:color w:val="000000"/>
          <w:sz w:val="20"/>
          <w:highlight w:val="white"/>
        </w:rPr>
        <w:t>curlhandle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CURLOPT_CONNECTTIMEOUT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timeout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 设置连接超时，单位秒</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//设置http 头部处理函数</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curl_easy_setopt</w:t>
      </w:r>
      <w:r>
        <w:rPr>
          <w:rFonts w:hint="eastAsia" w:ascii="宋体" w:hAnsi="宋体" w:eastAsia="宋体"/>
          <w:b/>
          <w:color w:val="000080"/>
          <w:sz w:val="20"/>
          <w:highlight w:val="white"/>
        </w:rPr>
        <w:t>(</w:t>
      </w:r>
      <w:r>
        <w:rPr>
          <w:rFonts w:hint="eastAsia" w:ascii="宋体" w:hAnsi="宋体" w:eastAsia="宋体"/>
          <w:color w:val="000000"/>
          <w:sz w:val="20"/>
          <w:highlight w:val="white"/>
        </w:rPr>
        <w:t>curlhandle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CURLOPT_HEADERFUNCTION</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getcontentlengthfunc</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curl_easy_setopt</w:t>
      </w:r>
      <w:r>
        <w:rPr>
          <w:rFonts w:hint="eastAsia" w:ascii="宋体" w:hAnsi="宋体" w:eastAsia="宋体"/>
          <w:b/>
          <w:color w:val="000080"/>
          <w:sz w:val="20"/>
          <w:highlight w:val="white"/>
        </w:rPr>
        <w:t>(</w:t>
      </w:r>
      <w:r>
        <w:rPr>
          <w:rFonts w:hint="eastAsia" w:ascii="宋体" w:hAnsi="宋体" w:eastAsia="宋体"/>
          <w:color w:val="000000"/>
          <w:sz w:val="20"/>
          <w:highlight w:val="white"/>
        </w:rPr>
        <w:t>curlhandle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CURLOPT_HEADERDATA</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&amp;</w:t>
      </w:r>
      <w:r>
        <w:rPr>
          <w:rFonts w:hint="eastAsia" w:ascii="宋体" w:hAnsi="宋体" w:eastAsia="宋体"/>
          <w:color w:val="000000"/>
          <w:sz w:val="20"/>
          <w:highlight w:val="white"/>
        </w:rPr>
        <w:t>filesize</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 设置文件续传的位置给libcurl</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curl_easy_setopt</w:t>
      </w:r>
      <w:r>
        <w:rPr>
          <w:rFonts w:hint="eastAsia" w:ascii="宋体" w:hAnsi="宋体" w:eastAsia="宋体"/>
          <w:b/>
          <w:color w:val="000080"/>
          <w:sz w:val="20"/>
          <w:highlight w:val="white"/>
        </w:rPr>
        <w:t>(</w:t>
      </w:r>
      <w:r>
        <w:rPr>
          <w:rFonts w:hint="eastAsia" w:ascii="宋体" w:hAnsi="宋体" w:eastAsia="宋体"/>
          <w:color w:val="000000"/>
          <w:sz w:val="20"/>
          <w:highlight w:val="white"/>
        </w:rPr>
        <w:t>curlhandle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CURLOPT_RESUME_FROM_LARGE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use_resume</w:t>
      </w:r>
      <w:r>
        <w:rPr>
          <w:rFonts w:hint="eastAsia" w:ascii="宋体" w:hAnsi="宋体" w:eastAsia="宋体"/>
          <w:b/>
          <w:color w:val="000080"/>
          <w:sz w:val="20"/>
          <w:highlight w:val="white"/>
        </w:rPr>
        <w:t>?</w:t>
      </w:r>
      <w:r>
        <w:rPr>
          <w:rFonts w:hint="eastAsia" w:ascii="宋体" w:hAnsi="宋体" w:eastAsia="宋体"/>
          <w:color w:val="000000"/>
          <w:sz w:val="20"/>
          <w:highlight w:val="white"/>
        </w:rPr>
        <w:t>local_file_len</w:t>
      </w:r>
      <w:r>
        <w:rPr>
          <w:rFonts w:hint="eastAsia" w:ascii="宋体" w:hAnsi="宋体" w:eastAsia="宋体"/>
          <w:b/>
          <w:color w:val="000080"/>
          <w:sz w:val="20"/>
          <w:highlight w:val="white"/>
        </w:rPr>
        <w:t>:</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curl_easy_setopt</w:t>
      </w:r>
      <w:r>
        <w:rPr>
          <w:rFonts w:hint="eastAsia" w:ascii="宋体" w:hAnsi="宋体" w:eastAsia="宋体"/>
          <w:b/>
          <w:color w:val="000080"/>
          <w:sz w:val="20"/>
          <w:highlight w:val="white"/>
        </w:rPr>
        <w:t>(</w:t>
      </w:r>
      <w:r>
        <w:rPr>
          <w:rFonts w:hint="eastAsia" w:ascii="宋体" w:hAnsi="宋体" w:eastAsia="宋体"/>
          <w:color w:val="000000"/>
          <w:sz w:val="20"/>
          <w:highlight w:val="white"/>
        </w:rPr>
        <w:t>curlhandle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CURLOPT_WRITEDATA</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f</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curl_easy_setopt</w:t>
      </w:r>
      <w:r>
        <w:rPr>
          <w:rFonts w:hint="eastAsia" w:ascii="宋体" w:hAnsi="宋体" w:eastAsia="宋体"/>
          <w:b/>
          <w:color w:val="000080"/>
          <w:sz w:val="20"/>
          <w:highlight w:val="white"/>
        </w:rPr>
        <w:t>(</w:t>
      </w:r>
      <w:r>
        <w:rPr>
          <w:rFonts w:hint="eastAsia" w:ascii="宋体" w:hAnsi="宋体" w:eastAsia="宋体"/>
          <w:color w:val="000000"/>
          <w:sz w:val="20"/>
          <w:highlight w:val="white"/>
        </w:rPr>
        <w:t>curlhandle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CURLOPT_WRITEFUNCTION</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wirtefunc</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//curl_easy_setopt(curlhandle, CURLOPT_READFUNCTION, readfunc);</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//curl_easy_setopt(curlhandle, CURLOPT_READDATA, f);</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curl_easy_setopt</w:t>
      </w:r>
      <w:r>
        <w:rPr>
          <w:rFonts w:hint="eastAsia" w:ascii="宋体" w:hAnsi="宋体" w:eastAsia="宋体"/>
          <w:b/>
          <w:color w:val="000080"/>
          <w:sz w:val="20"/>
          <w:highlight w:val="white"/>
        </w:rPr>
        <w:t>(</w:t>
      </w:r>
      <w:r>
        <w:rPr>
          <w:rFonts w:hint="eastAsia" w:ascii="宋体" w:hAnsi="宋体" w:eastAsia="宋体"/>
          <w:color w:val="000000"/>
          <w:sz w:val="20"/>
          <w:highlight w:val="white"/>
        </w:rPr>
        <w:t>curlhandle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CURLOPT_NOPROGRESS</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1L</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curl_easy_setopt</w:t>
      </w:r>
      <w:r>
        <w:rPr>
          <w:rFonts w:hint="eastAsia" w:ascii="宋体" w:hAnsi="宋体" w:eastAsia="宋体"/>
          <w:b/>
          <w:color w:val="000080"/>
          <w:sz w:val="20"/>
          <w:highlight w:val="white"/>
        </w:rPr>
        <w:t>(</w:t>
      </w:r>
      <w:r>
        <w:rPr>
          <w:rFonts w:hint="eastAsia" w:ascii="宋体" w:hAnsi="宋体" w:eastAsia="宋体"/>
          <w:color w:val="000000"/>
          <w:sz w:val="20"/>
          <w:highlight w:val="white"/>
        </w:rPr>
        <w:t>curlhandle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CURLOPT_VERBOSE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1L</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r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curl_easy_perform</w:t>
      </w:r>
      <w:r>
        <w:rPr>
          <w:rFonts w:hint="eastAsia" w:ascii="宋体" w:hAnsi="宋体" w:eastAsia="宋体"/>
          <w:b/>
          <w:color w:val="000080"/>
          <w:sz w:val="20"/>
          <w:highlight w:val="white"/>
        </w:rPr>
        <w:t>(</w:t>
      </w:r>
      <w:r>
        <w:rPr>
          <w:rFonts w:hint="eastAsia" w:ascii="宋体" w:hAnsi="宋体" w:eastAsia="宋体"/>
          <w:color w:val="000000"/>
          <w:sz w:val="20"/>
          <w:highlight w:val="white"/>
        </w:rPr>
        <w:t>curlhandle</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fclose</w:t>
      </w:r>
      <w:r>
        <w:rPr>
          <w:rFonts w:hint="eastAsia" w:ascii="宋体" w:hAnsi="宋体" w:eastAsia="宋体"/>
          <w:b/>
          <w:color w:val="000080"/>
          <w:sz w:val="20"/>
          <w:highlight w:val="white"/>
        </w:rPr>
        <w:t>(</w:t>
      </w:r>
      <w:r>
        <w:rPr>
          <w:rFonts w:hint="eastAsia" w:ascii="宋体" w:hAnsi="宋体" w:eastAsia="宋体"/>
          <w:color w:val="000000"/>
          <w:sz w:val="20"/>
          <w:highlight w:val="white"/>
        </w:rPr>
        <w:t>f</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if</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r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CURLE_OK</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return</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1</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else</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fprintf</w:t>
      </w:r>
      <w:r>
        <w:rPr>
          <w:rFonts w:hint="eastAsia" w:ascii="宋体" w:hAnsi="宋体" w:eastAsia="宋体"/>
          <w:b/>
          <w:color w:val="000080"/>
          <w:sz w:val="20"/>
          <w:highlight w:val="white"/>
        </w:rPr>
        <w:t>(</w:t>
      </w:r>
      <w:r>
        <w:rPr>
          <w:rFonts w:hint="eastAsia" w:ascii="宋体" w:hAnsi="宋体" w:eastAsia="宋体"/>
          <w:color w:val="000000"/>
          <w:sz w:val="20"/>
          <w:highlight w:val="white"/>
        </w:rPr>
        <w:t>stderr</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"%s\n"</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curl_easy_strerror</w:t>
      </w:r>
      <w:r>
        <w:rPr>
          <w:rFonts w:hint="eastAsia" w:ascii="宋体" w:hAnsi="宋体" w:eastAsia="宋体"/>
          <w:b/>
          <w:color w:val="000080"/>
          <w:sz w:val="20"/>
          <w:highlight w:val="white"/>
        </w:rPr>
        <w:t>(</w:t>
      </w:r>
      <w:r>
        <w:rPr>
          <w:rFonts w:hint="eastAsia" w:ascii="宋体" w:hAnsi="宋体" w:eastAsia="宋体"/>
          <w:color w:val="000000"/>
          <w:sz w:val="20"/>
          <w:highlight w:val="white"/>
        </w:rPr>
        <w:t>r</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return</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0000"/>
          <w:sz w:val="20"/>
          <w:highlight w:val="white"/>
        </w:rPr>
      </w:pP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main</w:t>
      </w:r>
      <w:r>
        <w:rPr>
          <w:rFonts w:hint="eastAsia" w:ascii="宋体" w:hAnsi="宋体" w:eastAsia="宋体"/>
          <w:b/>
          <w:color w:val="000080"/>
          <w:sz w:val="20"/>
          <w:highlight w:val="white"/>
        </w:rPr>
        <w:t>(</w:t>
      </w: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c</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char</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argv</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curlhandle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NULL</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curl_global_init</w:t>
      </w:r>
      <w:r>
        <w:rPr>
          <w:rFonts w:hint="eastAsia" w:ascii="宋体" w:hAnsi="宋体" w:eastAsia="宋体"/>
          <w:b/>
          <w:color w:val="000080"/>
          <w:sz w:val="20"/>
          <w:highlight w:val="white"/>
        </w:rPr>
        <w:t>(</w:t>
      </w:r>
      <w:r>
        <w:rPr>
          <w:rFonts w:hint="eastAsia" w:ascii="宋体" w:hAnsi="宋体" w:eastAsia="宋体"/>
          <w:color w:val="000000"/>
          <w:sz w:val="20"/>
          <w:highlight w:val="white"/>
        </w:rPr>
        <w:t>CURL_GLOBAL_ALL</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curlhandle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curl_easy_init</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//download(curlhandle, "ftp://user:pass@host/path/file", "C:\\file", 0, 3);</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download</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curlhandle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"http://software.sky-union.cn/index.asp"</w:t>
      </w:r>
      <w:r>
        <w:rPr>
          <w:rFonts w:hint="eastAsia" w:ascii="宋体" w:hAnsi="宋体" w:eastAsia="宋体"/>
          <w:b/>
          <w:color w:val="000080"/>
          <w:sz w:val="20"/>
          <w:highlight w:val="white"/>
        </w:rPr>
        <w:t>,</w:t>
      </w:r>
      <w:r>
        <w:rPr>
          <w:rFonts w:hint="eastAsia" w:ascii="宋体" w:hAnsi="宋体" w:eastAsia="宋体"/>
          <w:color w:val="808080"/>
          <w:sz w:val="20"/>
          <w:highlight w:val="white"/>
        </w:rPr>
        <w:t>"/work/index.asp"</w:t>
      </w:r>
      <w:r>
        <w:rPr>
          <w:rFonts w:hint="eastAsia" w:ascii="宋体" w:hAnsi="宋体" w:eastAsia="宋体"/>
          <w:b/>
          <w:color w:val="000080"/>
          <w:sz w:val="20"/>
          <w:highlight w:val="white"/>
        </w:rPr>
        <w:t>,</w:t>
      </w:r>
      <w:r>
        <w:rPr>
          <w:rFonts w:hint="eastAsia" w:ascii="宋体" w:hAnsi="宋体" w:eastAsia="宋体"/>
          <w:color w:val="FF8000"/>
          <w:sz w:val="20"/>
          <w:highlight w:val="white"/>
        </w:rPr>
        <w:t>1</w:t>
      </w:r>
      <w:r>
        <w:rPr>
          <w:rFonts w:hint="eastAsia" w:ascii="宋体" w:hAnsi="宋体" w:eastAsia="宋体"/>
          <w:b/>
          <w:color w:val="000080"/>
          <w:sz w:val="20"/>
          <w:highlight w:val="white"/>
        </w:rPr>
        <w:t>,</w:t>
      </w:r>
      <w:r>
        <w:rPr>
          <w:rFonts w:hint="eastAsia" w:ascii="宋体" w:hAnsi="宋体" w:eastAsia="宋体"/>
          <w:color w:val="FF8000"/>
          <w:sz w:val="20"/>
          <w:highlight w:val="white"/>
        </w:rPr>
        <w:t>3</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curl_easy_cleanup</w:t>
      </w:r>
      <w:r>
        <w:rPr>
          <w:rFonts w:hint="eastAsia" w:ascii="宋体" w:hAnsi="宋体" w:eastAsia="宋体"/>
          <w:b/>
          <w:color w:val="000080"/>
          <w:sz w:val="20"/>
          <w:highlight w:val="white"/>
        </w:rPr>
        <w:t>(</w:t>
      </w:r>
      <w:r>
        <w:rPr>
          <w:rFonts w:hint="eastAsia" w:ascii="宋体" w:hAnsi="宋体" w:eastAsia="宋体"/>
          <w:color w:val="000000"/>
          <w:sz w:val="20"/>
          <w:highlight w:val="white"/>
        </w:rPr>
        <w:t>curlhandle</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curl_global_cleanup</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return</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p>
    <w:p>
      <w:pPr>
        <w:spacing w:beforeLines="0" w:afterLines="0"/>
        <w:jc w:val="left"/>
        <w:rPr>
          <w:rFonts w:hint="eastAsia"/>
          <w:lang w:val="en-US" w:eastAsia="zh-CN"/>
        </w:rPr>
      </w:pPr>
      <w:r>
        <w:rPr>
          <w:rFonts w:hint="eastAsia" w:ascii="宋体" w:hAnsi="宋体" w:eastAsia="宋体"/>
          <w:b/>
          <w:color w:val="000080"/>
          <w:sz w:val="20"/>
          <w:highlight w:val="white"/>
        </w:rPr>
        <w:t>}</w:t>
      </w:r>
    </w:p>
    <w:p>
      <w:pPr>
        <w:numPr>
          <w:ilvl w:val="0"/>
          <w:numId w:val="0"/>
        </w:numPr>
        <w:rPr>
          <w:rFonts w:hint="eastAsia"/>
          <w:lang w:val="en-US" w:eastAsia="zh-CN"/>
        </w:rPr>
      </w:pPr>
      <w:r>
        <w:rPr>
          <w:rFonts w:hint="eastAsia"/>
          <w:lang w:val="en-US" w:eastAsia="zh-CN"/>
        </w:rPr>
        <w:t>Llllllllllllllllllllllllllll</w:t>
      </w:r>
    </w:p>
    <w:p>
      <w:pPr>
        <w:pStyle w:val="3"/>
        <w:rPr>
          <w:rFonts w:hint="eastAsia"/>
          <w:lang w:val="en-US" w:eastAsia="zh-CN"/>
        </w:rPr>
      </w:pPr>
      <w:bookmarkStart w:id="28" w:name="_Toc17621"/>
      <w:r>
        <w:rPr>
          <w:rFonts w:hint="eastAsia"/>
          <w:lang w:val="en-US" w:eastAsia="zh-CN"/>
        </w:rPr>
        <w:fldChar w:fldCharType="begin"/>
      </w:r>
      <w:r>
        <w:rPr>
          <w:rFonts w:hint="eastAsia"/>
          <w:lang w:val="en-US" w:eastAsia="zh-CN"/>
        </w:rPr>
        <w:instrText xml:space="preserve"> HYPERLINK "http://blog.csdn.net/baidu_33232390/article/details/69264337" </w:instrText>
      </w:r>
      <w:r>
        <w:rPr>
          <w:rFonts w:hint="eastAsia"/>
          <w:lang w:val="en-US" w:eastAsia="zh-CN"/>
        </w:rPr>
        <w:fldChar w:fldCharType="separate"/>
      </w:r>
      <w:r>
        <w:rPr>
          <w:rFonts w:hint="eastAsia"/>
          <w:lang w:val="en-US" w:eastAsia="zh-CN"/>
        </w:rPr>
        <w:t>发送单个文件及多个文件demo</w:t>
      </w:r>
      <w:r>
        <w:rPr>
          <w:rFonts w:hint="eastAsia"/>
          <w:lang w:val="en-US" w:eastAsia="zh-CN"/>
        </w:rPr>
        <w:fldChar w:fldCharType="end"/>
      </w:r>
      <w:bookmarkEnd w:id="28"/>
    </w:p>
    <w:p>
      <w:pPr>
        <w:ind w:firstLine="420" w:firstLineChars="0"/>
        <w:rPr>
          <w:rFonts w:hint="eastAsia"/>
          <w:lang w:val="en-US" w:eastAsia="zh-CN"/>
        </w:rPr>
      </w:pPr>
      <w:r>
        <w:rPr>
          <w:rFonts w:hint="eastAsia"/>
          <w:lang w:val="en-US" w:eastAsia="zh-CN"/>
        </w:rPr>
        <w:t>调试时可使用网络调试助手，创建一个tcp server端，使用80端口，接收http请求。 </w:t>
      </w:r>
      <w:r>
        <w:rPr>
          <w:rFonts w:hint="eastAsia"/>
          <w:lang w:val="en-US" w:eastAsia="zh-CN"/>
        </w:rPr>
        <w:br w:type="textWrapping"/>
      </w:r>
      <w:r>
        <w:rPr>
          <w:rFonts w:hint="eastAsia"/>
          <w:lang w:val="en-US" w:eastAsia="zh-CN"/>
        </w:rPr>
        <w:t>如此在调试助手上即可看到发送的文件及头部。</w:t>
      </w:r>
    </w:p>
    <w:p>
      <w:pPr>
        <w:spacing w:beforeLines="0" w:afterLines="0"/>
        <w:jc w:val="left"/>
        <w:rPr>
          <w:rFonts w:hint="eastAsia" w:ascii="宋体" w:hAnsi="宋体" w:eastAsia="宋体"/>
          <w:color w:val="804000"/>
          <w:sz w:val="20"/>
          <w:highlight w:val="white"/>
        </w:rPr>
      </w:pPr>
      <w:r>
        <w:rPr>
          <w:rFonts w:hint="eastAsia" w:ascii="宋体" w:hAnsi="宋体" w:eastAsia="宋体"/>
          <w:color w:val="804000"/>
          <w:sz w:val="20"/>
          <w:highlight w:val="white"/>
        </w:rPr>
        <w:t>#include &lt;stdio.h&gt;</w:t>
      </w:r>
    </w:p>
    <w:p>
      <w:pPr>
        <w:spacing w:beforeLines="0" w:afterLines="0"/>
        <w:jc w:val="left"/>
        <w:rPr>
          <w:rFonts w:hint="eastAsia" w:ascii="宋体" w:hAnsi="宋体" w:eastAsia="宋体"/>
          <w:color w:val="804000"/>
          <w:sz w:val="20"/>
          <w:highlight w:val="white"/>
        </w:rPr>
      </w:pPr>
      <w:r>
        <w:rPr>
          <w:rFonts w:hint="eastAsia" w:ascii="宋体" w:hAnsi="宋体" w:eastAsia="宋体"/>
          <w:color w:val="804000"/>
          <w:sz w:val="20"/>
          <w:highlight w:val="white"/>
        </w:rPr>
        <w:t>#include &lt;string.h&gt;</w:t>
      </w:r>
    </w:p>
    <w:p>
      <w:pPr>
        <w:spacing w:beforeLines="0" w:afterLines="0"/>
        <w:jc w:val="left"/>
        <w:rPr>
          <w:rFonts w:hint="eastAsia" w:ascii="宋体" w:hAnsi="宋体" w:eastAsia="宋体"/>
          <w:color w:val="804000"/>
          <w:sz w:val="20"/>
          <w:highlight w:val="white"/>
        </w:rPr>
      </w:pPr>
      <w:r>
        <w:rPr>
          <w:rFonts w:hint="eastAsia" w:ascii="宋体" w:hAnsi="宋体" w:eastAsia="宋体"/>
          <w:color w:val="804000"/>
          <w:sz w:val="20"/>
          <w:highlight w:val="white"/>
        </w:rPr>
        <w:t>#include &lt;curl/curl.h&gt;</w:t>
      </w:r>
    </w:p>
    <w:p>
      <w:pPr>
        <w:spacing w:beforeLines="0" w:afterLines="0"/>
        <w:jc w:val="left"/>
        <w:rPr>
          <w:rFonts w:hint="eastAsia" w:ascii="宋体" w:hAnsi="宋体" w:eastAsia="宋体"/>
          <w:color w:val="804000"/>
          <w:sz w:val="20"/>
          <w:highlight w:val="white"/>
        </w:rPr>
      </w:pPr>
      <w:r>
        <w:rPr>
          <w:rFonts w:hint="eastAsia" w:ascii="宋体" w:hAnsi="宋体" w:eastAsia="宋体"/>
          <w:color w:val="804000"/>
          <w:sz w:val="20"/>
          <w:highlight w:val="white"/>
        </w:rPr>
        <w:t>#include &lt;stdlib.h&gt;</w:t>
      </w:r>
    </w:p>
    <w:p>
      <w:pPr>
        <w:spacing w:beforeLines="0" w:afterLines="0"/>
        <w:jc w:val="left"/>
        <w:rPr>
          <w:rFonts w:hint="eastAsia" w:ascii="宋体" w:hAnsi="宋体" w:eastAsia="宋体"/>
          <w:color w:val="804000"/>
          <w:sz w:val="20"/>
          <w:highlight w:val="white"/>
        </w:rPr>
      </w:pPr>
    </w:p>
    <w:p>
      <w:pPr>
        <w:spacing w:beforeLines="0" w:afterLines="0"/>
        <w:jc w:val="left"/>
        <w:rPr>
          <w:rFonts w:hint="eastAsia" w:ascii="宋体" w:hAnsi="宋体" w:eastAsia="宋体"/>
          <w:color w:val="804000"/>
          <w:sz w:val="20"/>
          <w:highlight w:val="white"/>
        </w:rPr>
      </w:pPr>
      <w:r>
        <w:rPr>
          <w:rFonts w:hint="eastAsia" w:ascii="宋体" w:hAnsi="宋体" w:eastAsia="宋体"/>
          <w:color w:val="804000"/>
          <w:sz w:val="20"/>
          <w:highlight w:val="white"/>
        </w:rPr>
        <w:t>#define PERM 0</w:t>
      </w:r>
    </w:p>
    <w:p>
      <w:pPr>
        <w:spacing w:beforeLines="0" w:afterLines="0"/>
        <w:jc w:val="left"/>
        <w:rPr>
          <w:rFonts w:hint="eastAsia" w:ascii="宋体" w:hAnsi="宋体" w:eastAsia="宋体"/>
          <w:color w:val="000000"/>
          <w:sz w:val="20"/>
          <w:highlight w:val="white"/>
        </w:rPr>
      </w:pPr>
      <w:r>
        <w:rPr>
          <w:rFonts w:hint="eastAsia" w:ascii="宋体" w:hAnsi="宋体" w:eastAsia="宋体"/>
          <w:color w:val="8000FF"/>
          <w:sz w:val="20"/>
          <w:highlight w:val="white"/>
        </w:rPr>
        <w:t>char</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name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"curl.c"</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8000FF"/>
          <w:sz w:val="20"/>
          <w:highlight w:val="white"/>
        </w:rPr>
        <w:t>int</w:t>
      </w:r>
      <w:r>
        <w:rPr>
          <w:rFonts w:hint="eastAsia" w:ascii="宋体" w:hAnsi="宋体" w:eastAsia="宋体"/>
          <w:color w:val="000000"/>
          <w:sz w:val="20"/>
          <w:highlight w:val="white"/>
        </w:rPr>
        <w:t xml:space="preserve"> main</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 </w:t>
      </w:r>
      <w:r>
        <w:rPr>
          <w:rFonts w:hint="eastAsia" w:ascii="宋体" w:hAnsi="宋体" w:eastAsia="宋体"/>
          <w:b/>
          <w:color w:val="000080"/>
          <w:sz w:val="20"/>
          <w:highlight w:val="white"/>
        </w:rPr>
        <w:t>*</w:t>
      </w:r>
      <w:r>
        <w:rPr>
          <w:rFonts w:hint="eastAsia" w:ascii="宋体" w:hAnsi="宋体" w:eastAsia="宋体"/>
          <w:color w:val="000000"/>
          <w:sz w:val="20"/>
          <w:highlight w:val="white"/>
        </w:rPr>
        <w:t>curl</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CURLcode rcode</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char</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url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"192.168.1.100"</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char</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head_t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"66666666"</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char</w:t>
      </w:r>
      <w:r>
        <w:rPr>
          <w:rFonts w:hint="eastAsia" w:ascii="宋体" w:hAnsi="宋体" w:eastAsia="宋体"/>
          <w:color w:val="000000"/>
          <w:sz w:val="20"/>
          <w:highlight w:val="white"/>
        </w:rPr>
        <w:t xml:space="preserve"> heads</w:t>
      </w:r>
      <w:r>
        <w:rPr>
          <w:rFonts w:hint="eastAsia" w:ascii="宋体" w:hAnsi="宋体" w:eastAsia="宋体"/>
          <w:b/>
          <w:color w:val="000080"/>
          <w:sz w:val="20"/>
          <w:highlight w:val="white"/>
        </w:rPr>
        <w:t>[</w:t>
      </w:r>
      <w:r>
        <w:rPr>
          <w:rFonts w:hint="eastAsia" w:ascii="宋体" w:hAnsi="宋体" w:eastAsia="宋体"/>
          <w:color w:val="FF8000"/>
          <w:sz w:val="20"/>
          <w:highlight w:val="white"/>
        </w:rPr>
        <w:t>1024</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struct</w:t>
      </w:r>
      <w:r>
        <w:rPr>
          <w:rFonts w:hint="eastAsia" w:ascii="宋体" w:hAnsi="宋体" w:eastAsia="宋体"/>
          <w:color w:val="000000"/>
          <w:sz w:val="20"/>
          <w:highlight w:val="white"/>
        </w:rPr>
        <w:t xml:space="preserve"> curl_httppost </w:t>
      </w:r>
      <w:r>
        <w:rPr>
          <w:rFonts w:hint="eastAsia" w:ascii="宋体" w:hAnsi="宋体" w:eastAsia="宋体"/>
          <w:b/>
          <w:color w:val="000080"/>
          <w:sz w:val="20"/>
          <w:highlight w:val="white"/>
        </w:rPr>
        <w:t>*</w:t>
      </w:r>
      <w:r>
        <w:rPr>
          <w:rFonts w:hint="eastAsia" w:ascii="宋体" w:hAnsi="宋体" w:eastAsia="宋体"/>
          <w:color w:val="000000"/>
          <w:sz w:val="20"/>
          <w:highlight w:val="white"/>
        </w:rPr>
        <w:t>formpost</w:t>
      </w:r>
      <w:r>
        <w:rPr>
          <w:rFonts w:hint="eastAsia" w:ascii="宋体" w:hAnsi="宋体" w:eastAsia="宋体"/>
          <w:b/>
          <w:color w:val="000080"/>
          <w:sz w:val="20"/>
          <w:highlight w:val="white"/>
        </w:rPr>
        <w:t>=</w:t>
      </w:r>
      <w:r>
        <w:rPr>
          <w:rFonts w:hint="eastAsia" w:ascii="宋体" w:hAnsi="宋体" w:eastAsia="宋体"/>
          <w:b/>
          <w:color w:val="0000FF"/>
          <w:sz w:val="20"/>
          <w:highlight w:val="white"/>
        </w:rPr>
        <w:t>NULL</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struct</w:t>
      </w:r>
      <w:r>
        <w:rPr>
          <w:rFonts w:hint="eastAsia" w:ascii="宋体" w:hAnsi="宋体" w:eastAsia="宋体"/>
          <w:color w:val="000000"/>
          <w:sz w:val="20"/>
          <w:highlight w:val="white"/>
        </w:rPr>
        <w:t xml:space="preserve"> curl_httppost </w:t>
      </w:r>
      <w:r>
        <w:rPr>
          <w:rFonts w:hint="eastAsia" w:ascii="宋体" w:hAnsi="宋体" w:eastAsia="宋体"/>
          <w:b/>
          <w:color w:val="000080"/>
          <w:sz w:val="20"/>
          <w:highlight w:val="white"/>
        </w:rPr>
        <w:t>*</w:t>
      </w:r>
      <w:r>
        <w:rPr>
          <w:rFonts w:hint="eastAsia" w:ascii="宋体" w:hAnsi="宋体" w:eastAsia="宋体"/>
          <w:color w:val="000000"/>
          <w:sz w:val="20"/>
          <w:highlight w:val="white"/>
        </w:rPr>
        <w:t>lastptr</w:t>
      </w:r>
      <w:r>
        <w:rPr>
          <w:rFonts w:hint="eastAsia" w:ascii="宋体" w:hAnsi="宋体" w:eastAsia="宋体"/>
          <w:b/>
          <w:color w:val="000080"/>
          <w:sz w:val="20"/>
          <w:highlight w:val="white"/>
        </w:rPr>
        <w:t>=</w:t>
      </w:r>
      <w:r>
        <w:rPr>
          <w:rFonts w:hint="eastAsia" w:ascii="宋体" w:hAnsi="宋体" w:eastAsia="宋体"/>
          <w:b/>
          <w:color w:val="0000FF"/>
          <w:sz w:val="20"/>
          <w:highlight w:val="white"/>
        </w:rPr>
        <w:t>NULL</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struct</w:t>
      </w:r>
      <w:r>
        <w:rPr>
          <w:rFonts w:hint="eastAsia" w:ascii="宋体" w:hAnsi="宋体" w:eastAsia="宋体"/>
          <w:color w:val="000000"/>
          <w:sz w:val="20"/>
          <w:highlight w:val="white"/>
        </w:rPr>
        <w:t xml:space="preserve"> curl_slist </w:t>
      </w:r>
      <w:r>
        <w:rPr>
          <w:rFonts w:hint="eastAsia" w:ascii="宋体" w:hAnsi="宋体" w:eastAsia="宋体"/>
          <w:b/>
          <w:color w:val="000080"/>
          <w:sz w:val="20"/>
          <w:highlight w:val="white"/>
        </w:rPr>
        <w:t>*</w:t>
      </w:r>
      <w:r>
        <w:rPr>
          <w:rFonts w:hint="eastAsia" w:ascii="宋体" w:hAnsi="宋体" w:eastAsia="宋体"/>
          <w:color w:val="000000"/>
          <w:sz w:val="20"/>
          <w:highlight w:val="white"/>
        </w:rPr>
        <w:t>headers</w:t>
      </w:r>
      <w:r>
        <w:rPr>
          <w:rFonts w:hint="eastAsia" w:ascii="宋体" w:hAnsi="宋体" w:eastAsia="宋体"/>
          <w:b/>
          <w:color w:val="000080"/>
          <w:sz w:val="20"/>
          <w:highlight w:val="white"/>
        </w:rPr>
        <w:t>=</w:t>
      </w:r>
      <w:r>
        <w:rPr>
          <w:rFonts w:hint="eastAsia" w:ascii="宋体" w:hAnsi="宋体" w:eastAsia="宋体"/>
          <w:b/>
          <w:color w:val="0000FF"/>
          <w:sz w:val="20"/>
          <w:highlight w:val="white"/>
        </w:rPr>
        <w:t>NULL</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 init to NULL is important */</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sprintf</w:t>
      </w:r>
      <w:r>
        <w:rPr>
          <w:rFonts w:hint="eastAsia" w:ascii="宋体" w:hAnsi="宋体" w:eastAsia="宋体"/>
          <w:b/>
          <w:color w:val="000080"/>
          <w:sz w:val="20"/>
          <w:highlight w:val="white"/>
        </w:rPr>
        <w:t>(</w:t>
      </w:r>
      <w:r>
        <w:rPr>
          <w:rFonts w:hint="eastAsia" w:ascii="宋体" w:hAnsi="宋体" w:eastAsia="宋体"/>
          <w:color w:val="000000"/>
          <w:sz w:val="20"/>
          <w:highlight w:val="white"/>
        </w:rPr>
        <w:t>heads</w:t>
      </w:r>
      <w:r>
        <w:rPr>
          <w:rFonts w:hint="eastAsia" w:ascii="宋体" w:hAnsi="宋体" w:eastAsia="宋体"/>
          <w:b/>
          <w:color w:val="000080"/>
          <w:sz w:val="20"/>
          <w:highlight w:val="white"/>
        </w:rPr>
        <w:t>,</w:t>
      </w:r>
      <w:r>
        <w:rPr>
          <w:rFonts w:hint="eastAsia" w:ascii="宋体" w:hAnsi="宋体" w:eastAsia="宋体"/>
          <w:color w:val="808080"/>
          <w:sz w:val="20"/>
          <w:highlight w:val="white"/>
        </w:rPr>
        <w:t>"head-sky:%s"</w:t>
      </w:r>
      <w:r>
        <w:rPr>
          <w:rFonts w:hint="eastAsia" w:ascii="宋体" w:hAnsi="宋体" w:eastAsia="宋体"/>
          <w:b/>
          <w:color w:val="000080"/>
          <w:sz w:val="20"/>
          <w:highlight w:val="white"/>
        </w:rPr>
        <w:t>,</w:t>
      </w:r>
      <w:r>
        <w:rPr>
          <w:rFonts w:hint="eastAsia" w:ascii="宋体" w:hAnsi="宋体" w:eastAsia="宋体"/>
          <w:color w:val="000000"/>
          <w:sz w:val="20"/>
          <w:highlight w:val="white"/>
        </w:rPr>
        <w:t>head_t</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headers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curl_slist_append</w:t>
      </w:r>
      <w:r>
        <w:rPr>
          <w:rFonts w:hint="eastAsia" w:ascii="宋体" w:hAnsi="宋体" w:eastAsia="宋体"/>
          <w:b/>
          <w:color w:val="000080"/>
          <w:sz w:val="20"/>
          <w:highlight w:val="white"/>
        </w:rPr>
        <w:t>(</w:t>
      </w:r>
      <w:r>
        <w:rPr>
          <w:rFonts w:hint="eastAsia" w:ascii="宋体" w:hAnsi="宋体" w:eastAsia="宋体"/>
          <w:color w:val="000000"/>
          <w:sz w:val="20"/>
          <w:highlight w:val="white"/>
        </w:rPr>
        <w:t>headers</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heads</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rcode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curl_global_init</w:t>
      </w:r>
      <w:r>
        <w:rPr>
          <w:rFonts w:hint="eastAsia" w:ascii="宋体" w:hAnsi="宋体" w:eastAsia="宋体"/>
          <w:b/>
          <w:color w:val="000080"/>
          <w:sz w:val="20"/>
          <w:highlight w:val="white"/>
        </w:rPr>
        <w:t>(</w:t>
      </w:r>
      <w:r>
        <w:rPr>
          <w:rFonts w:hint="eastAsia" w:ascii="宋体" w:hAnsi="宋体" w:eastAsia="宋体"/>
          <w:color w:val="000000"/>
          <w:sz w:val="20"/>
          <w:highlight w:val="white"/>
        </w:rPr>
        <w:t>CURL_GLOBAL_NOTHING</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if</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CURLE_OK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rcode</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goto</w:t>
      </w:r>
      <w:r>
        <w:rPr>
          <w:rFonts w:hint="eastAsia" w:ascii="宋体" w:hAnsi="宋体" w:eastAsia="宋体"/>
          <w:color w:val="000000"/>
          <w:sz w:val="20"/>
          <w:highlight w:val="white"/>
        </w:rPr>
        <w:t xml:space="preserve"> err1</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curl_easy_init</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if</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b/>
          <w:color w:val="0000FF"/>
          <w:sz w:val="20"/>
          <w:highlight w:val="white"/>
        </w:rPr>
        <w:t>NULL</w:t>
      </w: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goto</w:t>
      </w:r>
      <w:r>
        <w:rPr>
          <w:rFonts w:hint="eastAsia" w:ascii="宋体" w:hAnsi="宋体" w:eastAsia="宋体"/>
          <w:color w:val="000000"/>
          <w:sz w:val="20"/>
          <w:highlight w:val="white"/>
        </w:rPr>
        <w:t xml:space="preserve"> err2</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804000"/>
          <w:sz w:val="20"/>
          <w:highlight w:val="white"/>
        </w:rPr>
      </w:pPr>
      <w:r>
        <w:rPr>
          <w:rFonts w:hint="eastAsia" w:ascii="宋体" w:hAnsi="宋体" w:eastAsia="宋体"/>
          <w:color w:val="804000"/>
          <w:sz w:val="20"/>
          <w:highlight w:val="white"/>
        </w:rPr>
        <w:t>#if PERM == 1</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/*设置发送单个文件*/</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curl_formadd</w:t>
      </w:r>
      <w:r>
        <w:rPr>
          <w:rFonts w:hint="eastAsia" w:ascii="宋体" w:hAnsi="宋体" w:eastAsia="宋体"/>
          <w:b/>
          <w:color w:val="000080"/>
          <w:sz w:val="20"/>
          <w:highlight w:val="white"/>
        </w:rPr>
        <w:t>(&amp;</w:t>
      </w:r>
      <w:r>
        <w:rPr>
          <w:rFonts w:hint="eastAsia" w:ascii="宋体" w:hAnsi="宋体" w:eastAsia="宋体"/>
          <w:color w:val="000000"/>
          <w:sz w:val="20"/>
          <w:highlight w:val="white"/>
        </w:rPr>
        <w:t>formpost</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&amp;</w:t>
      </w:r>
      <w:r>
        <w:rPr>
          <w:rFonts w:hint="eastAsia" w:ascii="宋体" w:hAnsi="宋体" w:eastAsia="宋体"/>
          <w:color w:val="000000"/>
          <w:sz w:val="20"/>
          <w:highlight w:val="white"/>
        </w:rPr>
        <w:t>lastptr</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CURLFORM_COPYNAME</w:t>
      </w:r>
      <w:r>
        <w:rPr>
          <w:rFonts w:hint="eastAsia" w:ascii="宋体" w:hAnsi="宋体" w:eastAsia="宋体"/>
          <w:b/>
          <w:color w:val="000080"/>
          <w:sz w:val="20"/>
          <w:highlight w:val="white"/>
        </w:rPr>
        <w:t>,</w:t>
      </w:r>
      <w:r>
        <w:rPr>
          <w:rFonts w:hint="eastAsia" w:ascii="宋体" w:hAnsi="宋体" w:eastAsia="宋体"/>
          <w:color w:val="808080"/>
          <w:sz w:val="20"/>
          <w:highlight w:val="white"/>
        </w:rPr>
        <w:t>"sendfile"</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CURLFORM_FILE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name</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CURLFORM_END</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804000"/>
          <w:sz w:val="20"/>
          <w:highlight w:val="white"/>
        </w:rPr>
      </w:pPr>
      <w:r>
        <w:rPr>
          <w:rFonts w:hint="eastAsia" w:ascii="宋体" w:hAnsi="宋体" w:eastAsia="宋体"/>
          <w:color w:val="804000"/>
          <w:sz w:val="20"/>
          <w:highlight w:val="white"/>
        </w:rPr>
        <w:t>#else</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/*设置发送多个文件*/</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8000FF"/>
          <w:sz w:val="20"/>
          <w:highlight w:val="white"/>
        </w:rPr>
        <w:t>struct</w:t>
      </w:r>
      <w:r>
        <w:rPr>
          <w:rFonts w:hint="eastAsia" w:ascii="宋体" w:hAnsi="宋体" w:eastAsia="宋体"/>
          <w:color w:val="000000"/>
          <w:sz w:val="20"/>
          <w:highlight w:val="white"/>
        </w:rPr>
        <w:t xml:space="preserve"> curl_forms array</w:t>
      </w:r>
      <w:r>
        <w:rPr>
          <w:rFonts w:hint="eastAsia" w:ascii="宋体" w:hAnsi="宋体" w:eastAsia="宋体"/>
          <w:b/>
          <w:color w:val="000080"/>
          <w:sz w:val="20"/>
          <w:highlight w:val="white"/>
        </w:rPr>
        <w:t>[</w:t>
      </w:r>
      <w:r>
        <w:rPr>
          <w:rFonts w:hint="eastAsia" w:ascii="宋体" w:hAnsi="宋体" w:eastAsia="宋体"/>
          <w:color w:val="FF8000"/>
          <w:sz w:val="20"/>
          <w:highlight w:val="white"/>
        </w:rPr>
        <w:t>3</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array</w:t>
      </w:r>
      <w:r>
        <w:rPr>
          <w:rFonts w:hint="eastAsia" w:ascii="宋体" w:hAnsi="宋体" w:eastAsia="宋体"/>
          <w:b/>
          <w:color w:val="000080"/>
          <w:sz w:val="20"/>
          <w:highlight w:val="white"/>
        </w:rPr>
        <w:t>[</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option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CURLFORM_FILE</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array</w:t>
      </w:r>
      <w:r>
        <w:rPr>
          <w:rFonts w:hint="eastAsia" w:ascii="宋体" w:hAnsi="宋体" w:eastAsia="宋体"/>
          <w:b/>
          <w:color w:val="000080"/>
          <w:sz w:val="20"/>
          <w:highlight w:val="white"/>
        </w:rPr>
        <w:t>[</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value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"curl.c"</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array</w:t>
      </w:r>
      <w:r>
        <w:rPr>
          <w:rFonts w:hint="eastAsia" w:ascii="宋体" w:hAnsi="宋体" w:eastAsia="宋体"/>
          <w:b/>
          <w:color w:val="000080"/>
          <w:sz w:val="20"/>
          <w:highlight w:val="white"/>
        </w:rPr>
        <w:t>[</w:t>
      </w:r>
      <w:r>
        <w:rPr>
          <w:rFonts w:hint="eastAsia" w:ascii="宋体" w:hAnsi="宋体" w:eastAsia="宋体"/>
          <w:color w:val="FF8000"/>
          <w:sz w:val="20"/>
          <w:highlight w:val="white"/>
        </w:rPr>
        <w:t>1</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option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CURLFORM_FILE</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array</w:t>
      </w:r>
      <w:r>
        <w:rPr>
          <w:rFonts w:hint="eastAsia" w:ascii="宋体" w:hAnsi="宋体" w:eastAsia="宋体"/>
          <w:b/>
          <w:color w:val="000080"/>
          <w:sz w:val="20"/>
          <w:highlight w:val="white"/>
        </w:rPr>
        <w:t>[</w:t>
      </w:r>
      <w:r>
        <w:rPr>
          <w:rFonts w:hint="eastAsia" w:ascii="宋体" w:hAnsi="宋体" w:eastAsia="宋体"/>
          <w:color w:val="FF8000"/>
          <w:sz w:val="20"/>
          <w:highlight w:val="white"/>
        </w:rPr>
        <w:t>1</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value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"1.png"</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array</w:t>
      </w:r>
      <w:r>
        <w:rPr>
          <w:rFonts w:hint="eastAsia" w:ascii="宋体" w:hAnsi="宋体" w:eastAsia="宋体"/>
          <w:b/>
          <w:color w:val="000080"/>
          <w:sz w:val="20"/>
          <w:highlight w:val="white"/>
        </w:rPr>
        <w:t>[</w:t>
      </w:r>
      <w:r>
        <w:rPr>
          <w:rFonts w:hint="eastAsia" w:ascii="宋体" w:hAnsi="宋体" w:eastAsia="宋体"/>
          <w:color w:val="FF8000"/>
          <w:sz w:val="20"/>
          <w:highlight w:val="white"/>
        </w:rPr>
        <w:t>2</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option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CURLFORM_END</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curl_formadd</w:t>
      </w:r>
      <w:r>
        <w:rPr>
          <w:rFonts w:hint="eastAsia" w:ascii="宋体" w:hAnsi="宋体" w:eastAsia="宋体"/>
          <w:b/>
          <w:color w:val="000080"/>
          <w:sz w:val="20"/>
          <w:highlight w:val="white"/>
        </w:rPr>
        <w:t>(&amp;</w:t>
      </w:r>
      <w:r>
        <w:rPr>
          <w:rFonts w:hint="eastAsia" w:ascii="宋体" w:hAnsi="宋体" w:eastAsia="宋体"/>
          <w:color w:val="000000"/>
          <w:sz w:val="20"/>
          <w:highlight w:val="white"/>
        </w:rPr>
        <w:t>formpost</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&amp;</w:t>
      </w:r>
      <w:r>
        <w:rPr>
          <w:rFonts w:hint="eastAsia" w:ascii="宋体" w:hAnsi="宋体" w:eastAsia="宋体"/>
          <w:color w:val="000000"/>
          <w:sz w:val="20"/>
          <w:highlight w:val="white"/>
        </w:rPr>
        <w:t>lastptr</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CURLFORM_COPYNAME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"sendfile"</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CURLFORM_ARRAY</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array</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CURLFORM_END</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804000"/>
          <w:sz w:val="20"/>
          <w:highlight w:val="white"/>
        </w:rPr>
      </w:pPr>
      <w:r>
        <w:rPr>
          <w:rFonts w:hint="eastAsia" w:ascii="宋体" w:hAnsi="宋体" w:eastAsia="宋体"/>
          <w:color w:val="804000"/>
          <w:sz w:val="20"/>
          <w:highlight w:val="white"/>
        </w:rPr>
        <w:t>#endif</w:t>
      </w:r>
    </w:p>
    <w:p>
      <w:pPr>
        <w:spacing w:beforeLines="0" w:afterLines="0"/>
        <w:jc w:val="left"/>
        <w:rPr>
          <w:rFonts w:hint="eastAsia" w:ascii="宋体" w:hAnsi="宋体" w:eastAsia="宋体"/>
          <w:color w:val="000000"/>
          <w:sz w:val="20"/>
          <w:highlight w:val="white"/>
        </w:rPr>
      </w:pP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curl_formadd</w:t>
      </w:r>
      <w:r>
        <w:rPr>
          <w:rFonts w:hint="eastAsia" w:ascii="宋体" w:hAnsi="宋体" w:eastAsia="宋体"/>
          <w:b/>
          <w:color w:val="000080"/>
          <w:sz w:val="20"/>
          <w:highlight w:val="white"/>
        </w:rPr>
        <w:t>(&amp;</w:t>
      </w:r>
      <w:r>
        <w:rPr>
          <w:rFonts w:hint="eastAsia" w:ascii="宋体" w:hAnsi="宋体" w:eastAsia="宋体"/>
          <w:color w:val="000000"/>
          <w:sz w:val="20"/>
          <w:highlight w:val="white"/>
        </w:rPr>
        <w:t>formpost</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&amp;</w:t>
      </w:r>
      <w:r>
        <w:rPr>
          <w:rFonts w:hint="eastAsia" w:ascii="宋体" w:hAnsi="宋体" w:eastAsia="宋体"/>
          <w:color w:val="000000"/>
          <w:sz w:val="20"/>
          <w:highlight w:val="white"/>
        </w:rPr>
        <w:t>lastptr</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CURLFORM_COPYNAME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"filename"</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CURLFORM_COPYCONTENTS</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name</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CURLFORM_END</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p>
    <w:p>
      <w:pPr>
        <w:spacing w:beforeLines="0" w:afterLines="0"/>
        <w:jc w:val="left"/>
        <w:rPr>
          <w:rFonts w:hint="eastAsia" w:ascii="宋体" w:hAnsi="宋体" w:eastAsia="宋体"/>
          <w:color w:val="000000"/>
          <w:sz w:val="20"/>
          <w:highlight w:val="white"/>
        </w:rPr>
      </w:pP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curl_formadd</w:t>
      </w:r>
      <w:r>
        <w:rPr>
          <w:rFonts w:hint="eastAsia" w:ascii="宋体" w:hAnsi="宋体" w:eastAsia="宋体"/>
          <w:b/>
          <w:color w:val="000080"/>
          <w:sz w:val="20"/>
          <w:highlight w:val="white"/>
        </w:rPr>
        <w:t>(&amp;</w:t>
      </w:r>
      <w:r>
        <w:rPr>
          <w:rFonts w:hint="eastAsia" w:ascii="宋体" w:hAnsi="宋体" w:eastAsia="宋体"/>
          <w:color w:val="000000"/>
          <w:sz w:val="20"/>
          <w:highlight w:val="white"/>
        </w:rPr>
        <w:t>formpost</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80"/>
          <w:sz w:val="20"/>
          <w:highlight w:val="white"/>
        </w:rPr>
        <w:t>&amp;</w:t>
      </w:r>
      <w:r>
        <w:rPr>
          <w:rFonts w:hint="eastAsia" w:ascii="宋体" w:hAnsi="宋体" w:eastAsia="宋体"/>
          <w:color w:val="000000"/>
          <w:sz w:val="20"/>
          <w:highlight w:val="white"/>
        </w:rPr>
        <w:t>lastptr</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CURLFORM_COPYNAME</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"submit"</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CURLFORM_COPYCONTENTS</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808080"/>
          <w:sz w:val="20"/>
          <w:highlight w:val="white"/>
        </w:rPr>
        <w:t>"send"</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CURLFORM_END</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p>
    <w:p>
      <w:pPr>
        <w:spacing w:beforeLines="0" w:afterLines="0"/>
        <w:jc w:val="left"/>
        <w:rPr>
          <w:rFonts w:hint="eastAsia" w:ascii="宋体" w:hAnsi="宋体" w:eastAsia="宋体"/>
          <w:color w:val="008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//设置发送http头部</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curl_easy_setopt</w:t>
      </w:r>
      <w:r>
        <w:rPr>
          <w:rFonts w:hint="eastAsia" w:ascii="宋体" w:hAnsi="宋体" w:eastAsia="宋体"/>
          <w:b/>
          <w:color w:val="000080"/>
          <w:sz w:val="20"/>
          <w:highlight w:val="white"/>
        </w:rPr>
        <w:t>(</w:t>
      </w:r>
      <w:r>
        <w:rPr>
          <w:rFonts w:hint="eastAsia" w:ascii="宋体" w:hAnsi="宋体" w:eastAsia="宋体"/>
          <w:color w:val="000000"/>
          <w:sz w:val="20"/>
          <w:highlight w:val="white"/>
        </w:rPr>
        <w:t>curl</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CURLOPT_HTTPHEADER</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headers</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//设置url</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curl_easy_setopt</w:t>
      </w:r>
      <w:r>
        <w:rPr>
          <w:rFonts w:hint="eastAsia" w:ascii="宋体" w:hAnsi="宋体" w:eastAsia="宋体"/>
          <w:b/>
          <w:color w:val="000080"/>
          <w:sz w:val="20"/>
          <w:highlight w:val="white"/>
        </w:rPr>
        <w:t>(</w:t>
      </w:r>
      <w:r>
        <w:rPr>
          <w:rFonts w:hint="eastAsia" w:ascii="宋体" w:hAnsi="宋体" w:eastAsia="宋体"/>
          <w:color w:val="000000"/>
          <w:sz w:val="20"/>
          <w:highlight w:val="white"/>
        </w:rPr>
        <w:t>curl</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CURLOPT_URL</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url</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//设置http以post方式请求</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curl_easy_setopt</w:t>
      </w:r>
      <w:r>
        <w:rPr>
          <w:rFonts w:hint="eastAsia" w:ascii="宋体" w:hAnsi="宋体" w:eastAsia="宋体"/>
          <w:b/>
          <w:color w:val="000080"/>
          <w:sz w:val="20"/>
          <w:highlight w:val="white"/>
        </w:rPr>
        <w:t>(</w:t>
      </w:r>
      <w:r>
        <w:rPr>
          <w:rFonts w:hint="eastAsia" w:ascii="宋体" w:hAnsi="宋体" w:eastAsia="宋体"/>
          <w:color w:val="000000"/>
          <w:sz w:val="20"/>
          <w:highlight w:val="white"/>
        </w:rPr>
        <w:t>curl</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CURLOPT_HTTPPOST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formpost</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8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//设置超时时间</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curl_easy_setopt</w:t>
      </w:r>
      <w:r>
        <w:rPr>
          <w:rFonts w:hint="eastAsia" w:ascii="宋体" w:hAnsi="宋体" w:eastAsia="宋体"/>
          <w:b/>
          <w:color w:val="000080"/>
          <w:sz w:val="20"/>
          <w:highlight w:val="white"/>
        </w:rPr>
        <w:t>(</w:t>
      </w:r>
      <w:r>
        <w:rPr>
          <w:rFonts w:hint="eastAsia" w:ascii="宋体" w:hAnsi="宋体" w:eastAsia="宋体"/>
          <w:color w:val="000000"/>
          <w:sz w:val="20"/>
          <w:highlight w:val="white"/>
        </w:rPr>
        <w:t>curl</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CURLOPT_TIMEOUT</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10L</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p>
    <w:p>
      <w:pPr>
        <w:spacing w:beforeLines="0" w:afterLines="0"/>
        <w:jc w:val="left"/>
        <w:rPr>
          <w:rFonts w:hint="eastAsia" w:ascii="宋体" w:hAnsi="宋体" w:eastAsia="宋体"/>
          <w:color w:val="008000"/>
          <w:sz w:val="20"/>
          <w:highlight w:val="white"/>
        </w:rPr>
      </w:pPr>
      <w:r>
        <w:rPr>
          <w:rFonts w:hint="eastAsia" w:ascii="宋体" w:hAnsi="宋体" w:eastAsia="宋体"/>
          <w:color w:val="000000"/>
          <w:sz w:val="20"/>
          <w:highlight w:val="white"/>
        </w:rPr>
        <w:t xml:space="preserve">  </w:t>
      </w:r>
      <w:r>
        <w:rPr>
          <w:rFonts w:hint="eastAsia" w:ascii="宋体" w:hAnsi="宋体" w:eastAsia="宋体"/>
          <w:color w:val="008000"/>
          <w:sz w:val="20"/>
          <w:highlight w:val="white"/>
        </w:rPr>
        <w:t>//发送数据</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rcode </w:t>
      </w:r>
      <w:r>
        <w:rPr>
          <w:rFonts w:hint="eastAsia" w:ascii="宋体" w:hAnsi="宋体" w:eastAsia="宋体"/>
          <w:b/>
          <w:color w:val="000080"/>
          <w:sz w:val="20"/>
          <w:highlight w:val="white"/>
        </w:rPr>
        <w:t>=</w:t>
      </w:r>
      <w:r>
        <w:rPr>
          <w:rFonts w:hint="eastAsia" w:ascii="宋体" w:hAnsi="宋体" w:eastAsia="宋体"/>
          <w:color w:val="000000"/>
          <w:sz w:val="20"/>
          <w:highlight w:val="white"/>
        </w:rPr>
        <w:t xml:space="preserve"> curl_easy_perform</w:t>
      </w:r>
      <w:r>
        <w:rPr>
          <w:rFonts w:hint="eastAsia" w:ascii="宋体" w:hAnsi="宋体" w:eastAsia="宋体"/>
          <w:b/>
          <w:color w:val="000080"/>
          <w:sz w:val="20"/>
          <w:highlight w:val="white"/>
        </w:rPr>
        <w:t>(</w:t>
      </w:r>
      <w:r>
        <w:rPr>
          <w:rFonts w:hint="eastAsia" w:ascii="宋体" w:hAnsi="宋体" w:eastAsia="宋体"/>
          <w:color w:val="000000"/>
          <w:sz w:val="20"/>
          <w:highlight w:val="white"/>
        </w:rPr>
        <w:t>curl</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curl_formfree</w:t>
      </w:r>
      <w:r>
        <w:rPr>
          <w:rFonts w:hint="eastAsia" w:ascii="宋体" w:hAnsi="宋体" w:eastAsia="宋体"/>
          <w:b/>
          <w:color w:val="000080"/>
          <w:sz w:val="20"/>
          <w:highlight w:val="white"/>
        </w:rPr>
        <w:t>(</w:t>
      </w:r>
      <w:r>
        <w:rPr>
          <w:rFonts w:hint="eastAsia" w:ascii="宋体" w:hAnsi="宋体" w:eastAsia="宋体"/>
          <w:color w:val="000000"/>
          <w:sz w:val="20"/>
          <w:highlight w:val="white"/>
        </w:rPr>
        <w:t>formpost</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curl_easy_cleanup</w:t>
      </w:r>
      <w:r>
        <w:rPr>
          <w:rFonts w:hint="eastAsia" w:ascii="宋体" w:hAnsi="宋体" w:eastAsia="宋体"/>
          <w:b/>
          <w:color w:val="000080"/>
          <w:sz w:val="20"/>
          <w:highlight w:val="white"/>
        </w:rPr>
        <w:t>(</w:t>
      </w:r>
      <w:r>
        <w:rPr>
          <w:rFonts w:hint="eastAsia" w:ascii="宋体" w:hAnsi="宋体" w:eastAsia="宋体"/>
          <w:color w:val="000000"/>
          <w:sz w:val="20"/>
          <w:highlight w:val="white"/>
        </w:rPr>
        <w:t>curl</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curl_slist_free_all</w:t>
      </w:r>
      <w:r>
        <w:rPr>
          <w:rFonts w:hint="eastAsia" w:ascii="宋体" w:hAnsi="宋体" w:eastAsia="宋体"/>
          <w:b/>
          <w:color w:val="000080"/>
          <w:sz w:val="20"/>
          <w:highlight w:val="white"/>
        </w:rPr>
        <w:t>(</w:t>
      </w:r>
      <w:r>
        <w:rPr>
          <w:rFonts w:hint="eastAsia" w:ascii="宋体" w:hAnsi="宋体" w:eastAsia="宋体"/>
          <w:color w:val="000000"/>
          <w:sz w:val="20"/>
          <w:highlight w:val="white"/>
        </w:rPr>
        <w:t>headers</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curl_global_cleanup</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return</w:t>
      </w:r>
      <w:r>
        <w:rPr>
          <w:rFonts w:hint="eastAsia" w:ascii="宋体" w:hAnsi="宋体" w:eastAsia="宋体"/>
          <w:color w:val="000000"/>
          <w:sz w:val="20"/>
          <w:highlight w:val="white"/>
        </w:rPr>
        <w:t xml:space="preserve"> </w:t>
      </w:r>
      <w:r>
        <w:rPr>
          <w:rFonts w:hint="eastAsia" w:ascii="宋体" w:hAnsi="宋体" w:eastAsia="宋体"/>
          <w:color w:val="FF8000"/>
          <w:sz w:val="20"/>
          <w:highlight w:val="white"/>
        </w:rPr>
        <w:t>0</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err2</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curl_global_cleanup</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err1</w:t>
      </w:r>
      <w:r>
        <w:rPr>
          <w:rFonts w:hint="eastAsia" w:ascii="宋体" w:hAnsi="宋体" w:eastAsia="宋体"/>
          <w:b/>
          <w:color w:val="000080"/>
          <w:sz w:val="20"/>
          <w:highlight w:val="white"/>
        </w:rPr>
        <w:t>:</w:t>
      </w:r>
    </w:p>
    <w:p>
      <w:pPr>
        <w:spacing w:beforeLines="0" w:afterLines="0"/>
        <w:jc w:val="left"/>
        <w:rPr>
          <w:rFonts w:hint="eastAsia" w:ascii="宋体" w:hAnsi="宋体" w:eastAsia="宋体"/>
          <w:color w:val="000000"/>
          <w:sz w:val="20"/>
          <w:highlight w:val="white"/>
        </w:rPr>
      </w:pPr>
      <w:r>
        <w:rPr>
          <w:rFonts w:hint="eastAsia" w:ascii="宋体" w:hAnsi="宋体" w:eastAsia="宋体"/>
          <w:color w:val="000000"/>
          <w:sz w:val="20"/>
          <w:highlight w:val="white"/>
        </w:rPr>
        <w:t xml:space="preserve">    </w:t>
      </w:r>
      <w:r>
        <w:rPr>
          <w:rFonts w:hint="eastAsia" w:ascii="宋体" w:hAnsi="宋体" w:eastAsia="宋体"/>
          <w:b/>
          <w:color w:val="0000FF"/>
          <w:sz w:val="20"/>
          <w:highlight w:val="white"/>
        </w:rPr>
        <w:t>return</w:t>
      </w:r>
      <w:r>
        <w:rPr>
          <w:rFonts w:hint="eastAsia" w:ascii="宋体" w:hAnsi="宋体" w:eastAsia="宋体"/>
          <w:b/>
          <w:color w:val="000080"/>
          <w:sz w:val="20"/>
          <w:highlight w:val="white"/>
        </w:rPr>
        <w:t>;</w:t>
      </w:r>
    </w:p>
    <w:p>
      <w:pPr>
        <w:spacing w:beforeLines="0" w:afterLines="0"/>
        <w:jc w:val="left"/>
        <w:rPr>
          <w:rFonts w:hint="eastAsia" w:ascii="宋体" w:hAnsi="宋体" w:eastAsia="宋体"/>
          <w:b/>
          <w:color w:val="000080"/>
          <w:sz w:val="20"/>
          <w:highlight w:val="white"/>
        </w:rPr>
      </w:pPr>
      <w:r>
        <w:rPr>
          <w:rFonts w:hint="eastAsia" w:ascii="宋体" w:hAnsi="宋体" w:eastAsia="宋体"/>
          <w:b/>
          <w:color w:val="000080"/>
          <w:sz w:val="20"/>
          <w:highlight w:val="white"/>
        </w:rPr>
        <w:t>}</w:t>
      </w:r>
    </w:p>
    <w:p>
      <w:pPr>
        <w:spacing w:beforeLines="0" w:afterLines="0"/>
        <w:jc w:val="left"/>
        <w:rPr>
          <w:rFonts w:hint="eastAsia" w:ascii="宋体" w:hAnsi="宋体" w:eastAsia="宋体"/>
          <w:b/>
          <w:color w:val="000080"/>
          <w:sz w:val="20"/>
          <w:highlight w:val="white"/>
          <w:lang w:val="en-US" w:eastAsia="zh-CN"/>
        </w:rPr>
      </w:pPr>
      <w:bookmarkStart w:id="29" w:name="_GoBack"/>
      <w:bookmarkEnd w:id="29"/>
    </w:p>
    <w:p>
      <w:pPr>
        <w:numPr>
          <w:ilvl w:val="0"/>
          <w:numId w:val="0"/>
        </w:numPr>
        <w:rPr>
          <w:rFonts w:hint="eastAsia"/>
          <w:lang w:val="en-US" w:eastAsia="zh-CN"/>
        </w:rPr>
      </w:pPr>
      <w:r>
        <w:rPr>
          <w:rFonts w:hint="eastAsia"/>
          <w:lang w:val="en-US" w:eastAsia="zh-CN"/>
        </w:rPr>
        <w:t>备注：文件编辑结束 2017-09-30</w:t>
      </w:r>
    </w:p>
    <w:p>
      <w:pPr>
        <w:numPr>
          <w:ilvl w:val="0"/>
          <w:numId w:val="0"/>
        </w:numPr>
        <w:rPr>
          <w:rFonts w:hint="eastAsia"/>
          <w:lang w:val="en-US" w:eastAsia="zh-CN"/>
        </w:rPr>
      </w:pPr>
    </w:p>
    <w:sectPr>
      <w:headerReference r:id="rId3" w:type="default"/>
      <w:footerReference r:id="rId4" w:type="default"/>
      <w:pgSz w:w="11906" w:h="16838"/>
      <w:pgMar w:top="720" w:right="720" w:bottom="720" w:left="72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swiss"/>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lucida Grande">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华文仿宋">
    <w:altName w:val="仿宋"/>
    <w:panose1 w:val="02010600040101010101"/>
    <w:charset w:val="86"/>
    <w:family w:val="auto"/>
    <w:pitch w:val="default"/>
    <w:sig w:usb0="00000000" w:usb1="00000000" w:usb2="00000000" w:usb3="00000000" w:csb0="0004009F" w:csb1="DFD70000"/>
  </w:font>
  <w:font w:name="Helvetica Neue">
    <w:altName w:val="Segoe Print"/>
    <w:panose1 w:val="00000000000000000000"/>
    <w:charset w:val="00"/>
    <w:family w:val="auto"/>
    <w:pitch w:val="default"/>
    <w:sig w:usb0="00000000" w:usb1="00000000" w:usb2="00000000" w:usb3="00000000" w:csb0="00000000" w:csb1="00000000"/>
  </w:font>
  <w:font w:name="Monaco">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00"/>
    <w:family w:val="auto"/>
    <w:pitch w:val="default"/>
    <w:sig w:usb0="00000000" w:usb1="00000000" w:usb2="00000000" w:usb3="00000000" w:csb0="00000000" w:csb1="00000000"/>
  </w:font>
  <w:font w:name="Courier New">
    <w:panose1 w:val="02070309020205020404"/>
    <w:charset w:val="86"/>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Courier New">
    <w:panose1 w:val="02070309020205020404"/>
    <w:charset w:val="00"/>
    <w:family w:val="auto"/>
    <w:pitch w:val="default"/>
    <w:sig w:usb0="E0002EFF" w:usb1="C0007843" w:usb2="00000009" w:usb3="00000000" w:csb0="400001FF" w:csb1="FFFF0000"/>
  </w:font>
  <w:font w:name="Hiragino Sans GB W3">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Trebuchet MS">
    <w:panose1 w:val="020B0603020202020204"/>
    <w:charset w:val="00"/>
    <w:family w:val="auto"/>
    <w:pitch w:val="default"/>
    <w:sig w:usb0="000006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punctuation">
    <w:altName w:val="Segoe Print"/>
    <w:panose1 w:val="00000000000000000000"/>
    <w:charset w:val="00"/>
    <w:family w:val="auto"/>
    <w:pitch w:val="default"/>
    <w:sig w:usb0="00000000" w:usb1="00000000" w:usb2="00000000" w:usb3="00000000" w:csb0="00000000" w:csb1="00000000"/>
  </w:font>
  <w:font w:name="mceinline">
    <w:altName w:val="Segoe Print"/>
    <w:panose1 w:val="00000000000000000000"/>
    <w:charset w:val="00"/>
    <w:family w:val="auto"/>
    <w:pitch w:val="default"/>
    <w:sig w:usb0="00000000" w:usb1="00000000" w:usb2="00000000" w:usb3="00000000" w:csb0="00000000" w:csb1="00000000"/>
  </w:font>
  <w:font w:name="宋体 Arial Narrow HELVETICA">
    <w:altName w:val="宋体"/>
    <w:panose1 w:val="00000000000000000000"/>
    <w:charset w:val="00"/>
    <w:family w:val="auto"/>
    <w:pitch w:val="default"/>
    <w:sig w:usb0="00000000" w:usb1="00000000" w:usb2="00000000" w:usb3="00000000" w:csb0="00000000" w:csb1="00000000"/>
  </w:font>
  <w:font w:name="Verdanna">
    <w:altName w:val="Segoe Print"/>
    <w:panose1 w:val="00000000000000000000"/>
    <w:charset w:val="00"/>
    <w:family w:val="auto"/>
    <w:pitch w:val="default"/>
    <w:sig w:usb0="00000000" w:usb1="00000000" w:usb2="00000000" w:usb3="00000000" w:csb0="00000000" w:csb1="00000000"/>
  </w:font>
  <w:font w:name="normal 宋体">
    <w:altName w:val="宋体"/>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83829436"/>
    </w:sdtPr>
    <w:sdtContent>
      <w:sdt>
        <w:sdtPr>
          <w:id w:val="98381352"/>
        </w:sdtPr>
        <w:sdtContent>
          <w:p>
            <w:pPr>
              <w:pStyle w:val="22"/>
              <w:jc w:val="center"/>
            </w:pPr>
            <w:r>
              <w:rPr>
                <w:b/>
                <w:sz w:val="24"/>
                <w:szCs w:val="24"/>
              </w:rPr>
              <w:fldChar w:fldCharType="begin"/>
            </w:r>
            <w:r>
              <w:rPr>
                <w:b/>
              </w:rPr>
              <w:instrText xml:space="preserve">PAGE</w:instrText>
            </w:r>
            <w:r>
              <w:rPr>
                <w:b/>
                <w:sz w:val="24"/>
                <w:szCs w:val="24"/>
              </w:rPr>
              <w:fldChar w:fldCharType="separate"/>
            </w:r>
            <w:r>
              <w:rPr>
                <w:b/>
              </w:rPr>
              <w:t>15</w:t>
            </w:r>
            <w:r>
              <w:rPr>
                <w:b/>
                <w:sz w:val="24"/>
                <w:szCs w:val="24"/>
              </w:rPr>
              <w:fldChar w:fldCharType="end"/>
            </w:r>
            <w:r>
              <w:rPr>
                <w:lang w:val="zh-CN"/>
              </w:rPr>
              <w:t xml:space="preserve">/ </w:t>
            </w:r>
            <w:r>
              <w:rPr>
                <w:b/>
                <w:sz w:val="24"/>
                <w:szCs w:val="24"/>
              </w:rPr>
              <w:fldChar w:fldCharType="begin"/>
            </w:r>
            <w:r>
              <w:rPr>
                <w:b/>
              </w:rPr>
              <w:instrText xml:space="preserve">NUMPAGES</w:instrText>
            </w:r>
            <w:r>
              <w:rPr>
                <w:b/>
                <w:sz w:val="24"/>
                <w:szCs w:val="24"/>
              </w:rPr>
              <w:fldChar w:fldCharType="separate"/>
            </w:r>
            <w:r>
              <w:rPr>
                <w:b/>
              </w:rPr>
              <w:t>34</w:t>
            </w:r>
            <w:r>
              <w:rPr>
                <w:b/>
                <w:sz w:val="24"/>
                <w:szCs w:val="24"/>
              </w:rPr>
              <w:fldChar w:fldCharType="end"/>
            </w:r>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rPr>
        <w:sz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05C2"/>
    <w:multiLevelType w:val="multilevel"/>
    <w:tmpl w:val="02D005C2"/>
    <w:lvl w:ilvl="0" w:tentative="0">
      <w:start w:val="1"/>
      <w:numFmt w:val="decimal"/>
      <w:pStyle w:val="2"/>
      <w:suff w:val="space"/>
      <w:lvlText w:val="%1."/>
      <w:lvlJc w:val="left"/>
      <w:pPr>
        <w:ind w:left="425" w:hanging="425"/>
      </w:pPr>
      <w:rPr>
        <w:rFonts w:hint="eastAsia" w:eastAsia="宋体"/>
        <w:b/>
        <w:i w:val="0"/>
        <w:sz w:val="28"/>
      </w:rPr>
    </w:lvl>
    <w:lvl w:ilvl="1" w:tentative="0">
      <w:start w:val="1"/>
      <w:numFmt w:val="decimal"/>
      <w:pStyle w:val="3"/>
      <w:suff w:val="space"/>
      <w:lvlText w:val="%1.%2"/>
      <w:lvlJc w:val="left"/>
      <w:pPr>
        <w:ind w:left="992" w:hanging="992"/>
      </w:pPr>
      <w:rPr>
        <w:rFonts w:hint="eastAsia" w:eastAsia="宋体"/>
        <w:b w:val="0"/>
        <w:i w:val="0"/>
        <w:sz w:val="24"/>
      </w:rPr>
    </w:lvl>
    <w:lvl w:ilvl="2" w:tentative="0">
      <w:start w:val="1"/>
      <w:numFmt w:val="decimal"/>
      <w:pStyle w:val="4"/>
      <w:suff w:val="space"/>
      <w:lvlText w:val="%1.%2.%3"/>
      <w:lvlJc w:val="left"/>
      <w:pPr>
        <w:ind w:left="1418" w:hanging="1418"/>
      </w:pPr>
      <w:rPr>
        <w:rFonts w:hint="eastAsia" w:eastAsia="宋体"/>
        <w:b w:val="0"/>
        <w:i w:val="0"/>
        <w:sz w:val="24"/>
      </w:rPr>
    </w:lvl>
    <w:lvl w:ilvl="3" w:tentative="0">
      <w:start w:val="1"/>
      <w:numFmt w:val="decimal"/>
      <w:pStyle w:val="5"/>
      <w:suff w:val="space"/>
      <w:lvlText w:val="%1.%2.%3.%4"/>
      <w:lvlJc w:val="left"/>
      <w:pPr>
        <w:ind w:left="1984" w:hanging="1984"/>
      </w:pPr>
      <w:rPr>
        <w:rFonts w:hint="eastAsia" w:eastAsia="宋体"/>
        <w:b w:val="0"/>
        <w:i w:val="0"/>
        <w:sz w:val="18"/>
        <w:szCs w:val="18"/>
      </w:rPr>
    </w:lvl>
    <w:lvl w:ilvl="4" w:tentative="0">
      <w:start w:val="1"/>
      <w:numFmt w:val="decimal"/>
      <w:suff w:val="space"/>
      <w:lvlText w:val="%1.%2.%3.%4.%5"/>
      <w:lvlJc w:val="left"/>
      <w:pPr>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991"/>
        </w:tabs>
        <w:ind w:left="3827" w:hanging="1276"/>
      </w:pPr>
      <w:rPr>
        <w:rFonts w:hint="eastAsia"/>
      </w:rPr>
    </w:lvl>
    <w:lvl w:ilvl="7" w:tentative="0">
      <w:start w:val="1"/>
      <w:numFmt w:val="decimal"/>
      <w:lvlText w:val="%1.%2.%3.%4.%5.%6.%7.%8"/>
      <w:lvlJc w:val="left"/>
      <w:pPr>
        <w:tabs>
          <w:tab w:val="left" w:pos="4776"/>
        </w:tabs>
        <w:ind w:left="4394" w:hanging="1418"/>
      </w:pPr>
      <w:rPr>
        <w:rFonts w:hint="eastAsia"/>
      </w:rPr>
    </w:lvl>
    <w:lvl w:ilvl="8" w:tentative="0">
      <w:start w:val="1"/>
      <w:numFmt w:val="decimal"/>
      <w:lvlText w:val="%1.%2.%3.%4.%5.%6.%7.%8.%9"/>
      <w:lvlJc w:val="left"/>
      <w:pPr>
        <w:tabs>
          <w:tab w:val="left" w:pos="5562"/>
        </w:tabs>
        <w:ind w:left="5102" w:hanging="1700"/>
      </w:pPr>
      <w:rPr>
        <w:rFonts w:hint="eastAsia"/>
      </w:rPr>
    </w:lvl>
  </w:abstractNum>
  <w:abstractNum w:abstractNumId="1">
    <w:nsid w:val="59CF11F0"/>
    <w:multiLevelType w:val="singleLevel"/>
    <w:tmpl w:val="59CF11F0"/>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doNotWrapTextWithPunct/>
    <w:doNotUseEastAsianBreakRules/>
    <w:useFELayout/>
    <w:doNotUseIndentAsNumberingTabStop/>
    <w:useAltKinsokuLineBreakRules/>
    <w:compatSetting w:name="compatibilityMode" w:uri="http://schemas.microsoft.com/office/word" w:val="12"/>
  </w:compat>
  <w:docVars>
    <w:docVar w:name="VTBOLDON" w:val="犤ㄴߎ"/>
    <w:docVar w:name="VTCASE" w:val="橄ㄴ厰ࢁߎ찔㈇"/>
    <w:docVar w:name="VTCurMacroFlags$" w:val="&lt;"/>
    <w:docVar w:name="VTITALICON" w:val="橄ㄴ厰ࢁߎ찔㈇È菀ߗ㽐Ή賐 菀ߗ表؇ߠḀ"/>
    <w:docVar w:name="VTUNDERLINEON" w:val="䋌໇䋤໇䌈໇䌠໇䌸໇䏈໇䋼໇䌔໇䌬໇䎼໇䎰໇䎤໇䎘໇⨰໇Ⳝ໇䎌໇ㄈ໇㍠໇㒼໇㝐໇㪘໇㵴໇㺔໇㾜໇䂀໇䅌໇䉠໇ー໇㍔໇㝄໇ヰ໇㍈໇㜸໇⛐໇➄໇⠈໇⨼໇ㅄ໇㎄໇㓔໇㕘໇㝴໇㞤໇䏬໇䔰໇䔤໇␘໇␼໇┠໇└໇⨤໇䔘໇⹜໇ヤ໇㌼໇㒰໇㜬໇┈໇䏠໇䔌໇╜໇㪌໇╴໇䏔໇䚼໇㵨໇㺈໇㾐໇䁴໇䅀໇䉔໇⨘໇Ⳅ໇⹐໇ヘ໇╨໇㌰໇㒤໇䚰໇㜠໇㪀໇㵜໇㹼໇㾄໇䁨໇䔀໇䉈໇䓄໇䚤໇䒸໇䒬໇䚘໇䒠໇⢘໇Ⲹ໇ヌ໇㌤໇㒘໇㜔໇㟸໇㬨໇㮠໇㽸໇ダ໇㌘໇㜈໇ゴ໇㌌໇㛼໇エ໇㌀໇㛰໇Ⓦ໇⨌໇✤໇⟰໇Ⲭ໇⹄໇⨀໇゜໇㋴໇㒌໇Ⲡ໇㛤໇⸸໇ゐ໇ㅨ໇㋨໇㒀໇㛘໇㩴໇㵐໇㩨໇㹰໇㽬໇䁜໇䄨໇䈼໇㵄໇⧴໇㹤໇㽠໇䁐໇䄜໇䈰໇⧨໇や໇㑴໇㛌໇へ໇㑨໇⒴໇㛀໇⧜໇Ⲕ໇⸬໇⧐໇ぬ໇㤤໇㑜໇Ⲉ໇㚴໇⸠໇⧄໇だ໇㋐໇㑐໇ⱼ໇㚨໇⸔໇ご໇㋄໇㑄໇㚜໇㩜໇㴸໇㩐໇㹘໇㽔໇䁄໇䄐໇䈤໇㴬໇㩄໇㹌໇㽈໇䀸໇䄄໇䈘໇㴠໇㹀໇㼼໇䀬໇䃸໇䈌໇⢀໇⦸໇䎀໇Ɒ໇⸈໇⦬໇え໇㊸໇㐸໇Ɽ໇㚐໇ⷼ໇〼໇㊬໇㐬໇㚄໇㟬໇㟠໇㨸໇㬜໇㮔໇㴔໇㨬໇㸴໇㼰໇䀠໇䃬໇䈀໇㴈໇㸨໇㼤໇䀔໇䃠໇䇴໇䍴໇䍨໇䚌໇䒔໇䚀໇䒈໇䓴໇䙴໇䙨໇䙜໇䑼໇䙐໇䙄໇䘸໇䘬໇䘠໇䘔໇䑰໇䘈໇䑤໇䗼໇䗰໇䑘໇䗤໇䗘໇䗌໇䑌໇䗀໇䖴໇䖨໇䑀໇䓨໇䐴໇䖜໇䐨໇䓜໇䖐໇䐜໇䓐໇䖄໇䐐໇䐄໇䕸໇䕬໇䏸໇䕠໇䕔໇䕈໇䔼໇♀໇㤘໇⠬໇⦠໇〰໇☴໇␌໇⺘໇〤໇␰໇☨໇㞘໇⦔໇〘໇␤໇㨠໇「໇㤌໇☜໇㳼໇⺀໇　໇㤀໇㳰໇⥼໇⿴໇㣴໇㬄໇㭼໇㙸໇㳤໇⹴໇㸜໇㣨໇㳘໇⿨໇㊔໇㙬໇㳌໇⥰໇⿜໇㣜໇ⱘ໇㙠໇㳀໇㨔໇⿐໇㉼໇㐠໇㙔໇㲴໇⥤໇⿄໇㉰໇ⱌ໇䇨໇㲨໇⾸໇㉤໇㐔໇㘼໇㨈໇⾬໇㉘໇㘰໇㲜໇㸐໇㼘໇䀈໇䃔໇䇜໇⒐໇㧼໇㲐໇㸄໇㼌໇㿼໇䃈໇䇐໇㲄໇㣐໇㱸໇㞰໇㣄໇⑬໇⥘໇⟤໇㥸໇ⱀ໇㦄໇⾔໇㉀໇㫸໇㯜໇⥌໇⾈໇㢸໇ⰴ໇㘌໇㱬໇䉸໇⽼໇㈴໇㏼໇Ⱘ໇㘀໇䊜໇䋀໇⽰໇㈨໇㏰໇Ⱌ໇㗴໇㱔໇㷸໇㼀໇㿰໇䂼໇䇄໇㱈໇㧤໇Ⱀ໇䆸໇㰼໇㧘໇㷬໇㻴໇㿤໇䂰໇䆬໇㰰໇㧌໇㷠໇㻨໇㿘໇䂤໇䆠໇㰤໇㷔໇㻜໇㿌໇䂘໇䆔໇㫠໇㭤໇㻐໇☐໇✘໇☄໇⚈໇⤨໇⫤໇㢠໇⮤໇ⴼ໇⫘໇❸໇⮘໇ⴰ໇ⶨ໇⤜໇⽌໇䍜໇⮌໇Ⰴ໇ⴤ໇⽀໇❠໇⠠໇⯸໇◠໇㠜໇⼴໇◔໇♼໇⼨໇❔໇⟌໇⠔໇⤐໇⪨໇⟀໇⮀໇ⴘ໇⶜໇⼜໇㈄໇㏌໇㕀໇㗐໇㞌໇⛄໇ㇸ໇㗄໇䊐໇䊴໇⪜໇◈໇ⶐ໇⚸໇⼐໇㇬໇㔴໇㖸໇⣸໇⪐໇ⶄ໇⼄໇㇠໇㔨໇㖬໇䊄໇䊨໇▼໇❈໇➴໇⡜໇⣬໇⪄໇⭴໇⯬໇⵸໇⻸໇ㅜ໇㇔໇㔜໇㖠໇㞀໇⚬໇㠄໇⩸໇⯠໇⵬໇⻬໇䍐໇㇈໇㔐໇㖔໇⑔໇▤໇⚠໇⣔໇⩬໇ⵠ໇⻠໇✼໇ㆼ໇㔄໇㖈໇⡐໇⩠໇䍄໇⭨໇⯔໇ⴌ໇⚔໇⻔໇ㅐ໇ㆰ໇㏀໇㕼໇⣈໇⩔໇ㆤ໇▘໇㢔໇⢼໇ⵔ໇㷈໇㆘໇㎴໇㓸໇䆈໇⺼໇ㆌ໇㎨໇㢈໇㧀໇㡼໇㰘໇㦴໇㰌໇⛨໇➜໇⡄໇⭜໇⯈໇ⴀ໇⺰໇ㆀ໇㎜໇㓬໇㕰໇⠸໇⢰໇⭐໇⮼໇⳴໇⺤໇㡰໇㎐໇㓠໇㕤໇㦨໇⩈໇㡤໇㰀໇㦜໇㻄໇㿀໇䅼໇㯴໇㦐໇㶼໇㯨໇㺸໇㾴໇䅰໇✰໇㡀໇⢤໇⮰໇⳨໇ⵈ໇ㄸ໇㠴໇㍸໇㓈໇㕌໇㝨໇㪼໇㫔໇㺬໇㥠໇䅤໇㪤໇㶰໇⓼໇㾨໇䂌໇䉬໇⓰໇㠨໇╄໇㪰໇㫈໇♰໇㺠໇䅘໇⭄໇┸໇ㄬ໇┬໇♘໇㥔໇♌໇⬬໇㥈໇㭘໇㯐໇㶤໇ㄠ໇㭌໇㯄໇㶘໇㤼໇ㄔ໇㍬໇㝜໇㤰໇㭀໇㮸໇㶌໇㬴໇㮬໇㶀໇䋘໇䋰໇"/>
    <w:docVar w:name="VTypeJoinDigitFlag$" w:val="T"/>
    <w:docVar w:name="VTypeUCFlag$" w:val="&lt;ㆂ崓ㆂ夫ㆂ壍ㆂ壜ㆂ溻ㆂ漦ㆂ燧ㆂ玡ㆂ瑃ㆂ婉ㆂ瓩ㆂ畈ㆂ婣ㆂ婻ㆂ瘸ㆂ׻軠޸㧶ㅊ⽏ㆂ⻯ㆂ⼂ㆂ⼞ㆂ⼰ㆂ账ㅔ䓕ㅊ巄ㆂ弃ㆂ壱ㆂ夀ㆂ悎ㆂ戕ㆂ篇ㆂꅸㆁꅸㆁꅸㆁ夜ㆂ挩ㆂ書ㆂ♎㆏氫ㆂ皢ㆂ夫ㆂ篇ㆂ箿ㆂ夳ㆂ沧ㆂ湚ㆂ夻ㆂ奕ㆂ奬ㆂ妗ㆂ姒ㆂ娍ㆂ筮ㆂóꔨࢁ偌׸䀀!듍 "/>
  </w:docVars>
  <w:rsids>
    <w:rsidRoot w:val="00172A27"/>
    <w:rsid w:val="00000E69"/>
    <w:rsid w:val="00000F00"/>
    <w:rsid w:val="00001009"/>
    <w:rsid w:val="00002695"/>
    <w:rsid w:val="00003052"/>
    <w:rsid w:val="00004FF0"/>
    <w:rsid w:val="00005854"/>
    <w:rsid w:val="00005AD9"/>
    <w:rsid w:val="00005C8C"/>
    <w:rsid w:val="00006C63"/>
    <w:rsid w:val="0000712E"/>
    <w:rsid w:val="000072F4"/>
    <w:rsid w:val="000120EA"/>
    <w:rsid w:val="00012137"/>
    <w:rsid w:val="00013072"/>
    <w:rsid w:val="00014253"/>
    <w:rsid w:val="00014D39"/>
    <w:rsid w:val="000157D4"/>
    <w:rsid w:val="00015F19"/>
    <w:rsid w:val="00016170"/>
    <w:rsid w:val="00016254"/>
    <w:rsid w:val="00016B7F"/>
    <w:rsid w:val="000174D6"/>
    <w:rsid w:val="000203D2"/>
    <w:rsid w:val="000218CD"/>
    <w:rsid w:val="00021CFE"/>
    <w:rsid w:val="00022454"/>
    <w:rsid w:val="00023209"/>
    <w:rsid w:val="00023EA3"/>
    <w:rsid w:val="00023F25"/>
    <w:rsid w:val="000317D9"/>
    <w:rsid w:val="00031D54"/>
    <w:rsid w:val="00033B6B"/>
    <w:rsid w:val="00033F1F"/>
    <w:rsid w:val="00035A36"/>
    <w:rsid w:val="0003770F"/>
    <w:rsid w:val="0004014F"/>
    <w:rsid w:val="00042BFC"/>
    <w:rsid w:val="00042CD5"/>
    <w:rsid w:val="0004308A"/>
    <w:rsid w:val="00043DFC"/>
    <w:rsid w:val="000448A8"/>
    <w:rsid w:val="00044A5A"/>
    <w:rsid w:val="0004572E"/>
    <w:rsid w:val="00045E16"/>
    <w:rsid w:val="0004677D"/>
    <w:rsid w:val="00046D05"/>
    <w:rsid w:val="00046E72"/>
    <w:rsid w:val="00051192"/>
    <w:rsid w:val="0005378D"/>
    <w:rsid w:val="000540EB"/>
    <w:rsid w:val="0005536E"/>
    <w:rsid w:val="00055991"/>
    <w:rsid w:val="00055F7B"/>
    <w:rsid w:val="0005710F"/>
    <w:rsid w:val="00057EE5"/>
    <w:rsid w:val="00062361"/>
    <w:rsid w:val="00065176"/>
    <w:rsid w:val="0006745B"/>
    <w:rsid w:val="00067727"/>
    <w:rsid w:val="000708B6"/>
    <w:rsid w:val="00072A73"/>
    <w:rsid w:val="00072F75"/>
    <w:rsid w:val="000734B8"/>
    <w:rsid w:val="00073C2A"/>
    <w:rsid w:val="00074547"/>
    <w:rsid w:val="00075668"/>
    <w:rsid w:val="0007573A"/>
    <w:rsid w:val="00076830"/>
    <w:rsid w:val="00080EB0"/>
    <w:rsid w:val="00081731"/>
    <w:rsid w:val="00081E34"/>
    <w:rsid w:val="0008408A"/>
    <w:rsid w:val="0008496A"/>
    <w:rsid w:val="0008644C"/>
    <w:rsid w:val="00091DEF"/>
    <w:rsid w:val="0009240C"/>
    <w:rsid w:val="000927E2"/>
    <w:rsid w:val="00092C6D"/>
    <w:rsid w:val="000931F8"/>
    <w:rsid w:val="00094DA9"/>
    <w:rsid w:val="00097A27"/>
    <w:rsid w:val="000A1097"/>
    <w:rsid w:val="000A10ED"/>
    <w:rsid w:val="000A1EC8"/>
    <w:rsid w:val="000A276A"/>
    <w:rsid w:val="000A3129"/>
    <w:rsid w:val="000A4076"/>
    <w:rsid w:val="000A4522"/>
    <w:rsid w:val="000A46E2"/>
    <w:rsid w:val="000A63A1"/>
    <w:rsid w:val="000A7EE9"/>
    <w:rsid w:val="000B1E67"/>
    <w:rsid w:val="000B44D1"/>
    <w:rsid w:val="000B472F"/>
    <w:rsid w:val="000B53D6"/>
    <w:rsid w:val="000B7FE8"/>
    <w:rsid w:val="000C0AB6"/>
    <w:rsid w:val="000C394D"/>
    <w:rsid w:val="000C474B"/>
    <w:rsid w:val="000C4C7F"/>
    <w:rsid w:val="000C6C03"/>
    <w:rsid w:val="000C75C7"/>
    <w:rsid w:val="000C7AE4"/>
    <w:rsid w:val="000D0BEF"/>
    <w:rsid w:val="000D111E"/>
    <w:rsid w:val="000D441C"/>
    <w:rsid w:val="000D4D1A"/>
    <w:rsid w:val="000D66BC"/>
    <w:rsid w:val="000E0621"/>
    <w:rsid w:val="000E09F9"/>
    <w:rsid w:val="000E3F1D"/>
    <w:rsid w:val="000E597B"/>
    <w:rsid w:val="000E5A2F"/>
    <w:rsid w:val="000E5D5D"/>
    <w:rsid w:val="000E649E"/>
    <w:rsid w:val="000E65B3"/>
    <w:rsid w:val="000E7233"/>
    <w:rsid w:val="000E7394"/>
    <w:rsid w:val="000E7FAF"/>
    <w:rsid w:val="000F058A"/>
    <w:rsid w:val="000F0657"/>
    <w:rsid w:val="000F06B3"/>
    <w:rsid w:val="000F09B4"/>
    <w:rsid w:val="000F1C59"/>
    <w:rsid w:val="000F63DB"/>
    <w:rsid w:val="00100A12"/>
    <w:rsid w:val="00101B1A"/>
    <w:rsid w:val="00102CB4"/>
    <w:rsid w:val="00104044"/>
    <w:rsid w:val="00105A5C"/>
    <w:rsid w:val="00105B51"/>
    <w:rsid w:val="00107063"/>
    <w:rsid w:val="00111CC8"/>
    <w:rsid w:val="00113324"/>
    <w:rsid w:val="00115021"/>
    <w:rsid w:val="00115371"/>
    <w:rsid w:val="00115626"/>
    <w:rsid w:val="00116CAE"/>
    <w:rsid w:val="001202F8"/>
    <w:rsid w:val="00120D9B"/>
    <w:rsid w:val="00121DDA"/>
    <w:rsid w:val="00122E23"/>
    <w:rsid w:val="00125F56"/>
    <w:rsid w:val="00126278"/>
    <w:rsid w:val="00126BC9"/>
    <w:rsid w:val="00127D23"/>
    <w:rsid w:val="00130166"/>
    <w:rsid w:val="00130454"/>
    <w:rsid w:val="00131B90"/>
    <w:rsid w:val="00132162"/>
    <w:rsid w:val="001377AF"/>
    <w:rsid w:val="0014014F"/>
    <w:rsid w:val="00145745"/>
    <w:rsid w:val="00145FE3"/>
    <w:rsid w:val="001513E9"/>
    <w:rsid w:val="0015167C"/>
    <w:rsid w:val="00151BF3"/>
    <w:rsid w:val="00151E6F"/>
    <w:rsid w:val="0015306A"/>
    <w:rsid w:val="00153469"/>
    <w:rsid w:val="00155416"/>
    <w:rsid w:val="001571EF"/>
    <w:rsid w:val="00161AE0"/>
    <w:rsid w:val="00161B6C"/>
    <w:rsid w:val="00161B6D"/>
    <w:rsid w:val="00161E66"/>
    <w:rsid w:val="0016211B"/>
    <w:rsid w:val="00162E21"/>
    <w:rsid w:val="00163B78"/>
    <w:rsid w:val="00163C86"/>
    <w:rsid w:val="001644E9"/>
    <w:rsid w:val="001675D3"/>
    <w:rsid w:val="001715AE"/>
    <w:rsid w:val="00172303"/>
    <w:rsid w:val="0017251E"/>
    <w:rsid w:val="00172E67"/>
    <w:rsid w:val="00175AD7"/>
    <w:rsid w:val="00175D52"/>
    <w:rsid w:val="001814D1"/>
    <w:rsid w:val="00181A55"/>
    <w:rsid w:val="001846C6"/>
    <w:rsid w:val="00185007"/>
    <w:rsid w:val="001856B9"/>
    <w:rsid w:val="00185DAE"/>
    <w:rsid w:val="00186AAB"/>
    <w:rsid w:val="00186CBF"/>
    <w:rsid w:val="00186D52"/>
    <w:rsid w:val="00187364"/>
    <w:rsid w:val="00191137"/>
    <w:rsid w:val="001918FF"/>
    <w:rsid w:val="001939EA"/>
    <w:rsid w:val="00194173"/>
    <w:rsid w:val="00195C9D"/>
    <w:rsid w:val="00196C9F"/>
    <w:rsid w:val="001A2365"/>
    <w:rsid w:val="001A23E0"/>
    <w:rsid w:val="001A3AD2"/>
    <w:rsid w:val="001A51DE"/>
    <w:rsid w:val="001A791B"/>
    <w:rsid w:val="001B0C47"/>
    <w:rsid w:val="001B287D"/>
    <w:rsid w:val="001B3098"/>
    <w:rsid w:val="001B6C7F"/>
    <w:rsid w:val="001B7079"/>
    <w:rsid w:val="001B7916"/>
    <w:rsid w:val="001C0D2C"/>
    <w:rsid w:val="001C1EFE"/>
    <w:rsid w:val="001C3251"/>
    <w:rsid w:val="001C3BD6"/>
    <w:rsid w:val="001C427D"/>
    <w:rsid w:val="001C6156"/>
    <w:rsid w:val="001C7A18"/>
    <w:rsid w:val="001D06AF"/>
    <w:rsid w:val="001D2DD9"/>
    <w:rsid w:val="001D2FF5"/>
    <w:rsid w:val="001D4927"/>
    <w:rsid w:val="001D69AB"/>
    <w:rsid w:val="001E0A45"/>
    <w:rsid w:val="001E269B"/>
    <w:rsid w:val="001E291B"/>
    <w:rsid w:val="001E41A5"/>
    <w:rsid w:val="001E4ADF"/>
    <w:rsid w:val="001E4E77"/>
    <w:rsid w:val="001E5443"/>
    <w:rsid w:val="001E54A4"/>
    <w:rsid w:val="001E5D78"/>
    <w:rsid w:val="001E6C7F"/>
    <w:rsid w:val="001E7A2B"/>
    <w:rsid w:val="001F22AB"/>
    <w:rsid w:val="001F261E"/>
    <w:rsid w:val="001F55DF"/>
    <w:rsid w:val="001F5DC0"/>
    <w:rsid w:val="001F6664"/>
    <w:rsid w:val="001F77DE"/>
    <w:rsid w:val="001F7D18"/>
    <w:rsid w:val="002036DE"/>
    <w:rsid w:val="00205D2A"/>
    <w:rsid w:val="002070EA"/>
    <w:rsid w:val="002074B8"/>
    <w:rsid w:val="002076CB"/>
    <w:rsid w:val="0020779C"/>
    <w:rsid w:val="002100AC"/>
    <w:rsid w:val="00211655"/>
    <w:rsid w:val="00212350"/>
    <w:rsid w:val="002139FC"/>
    <w:rsid w:val="00216EB6"/>
    <w:rsid w:val="00217852"/>
    <w:rsid w:val="00220E00"/>
    <w:rsid w:val="00221E13"/>
    <w:rsid w:val="00221FAA"/>
    <w:rsid w:val="002236A4"/>
    <w:rsid w:val="00223D2C"/>
    <w:rsid w:val="00224267"/>
    <w:rsid w:val="00224F53"/>
    <w:rsid w:val="00225128"/>
    <w:rsid w:val="00226B2D"/>
    <w:rsid w:val="00227B91"/>
    <w:rsid w:val="00227B9A"/>
    <w:rsid w:val="00230E46"/>
    <w:rsid w:val="002326C6"/>
    <w:rsid w:val="0023627A"/>
    <w:rsid w:val="002368A3"/>
    <w:rsid w:val="00236A4B"/>
    <w:rsid w:val="00242B4C"/>
    <w:rsid w:val="00243254"/>
    <w:rsid w:val="0024453A"/>
    <w:rsid w:val="0024471E"/>
    <w:rsid w:val="002452E1"/>
    <w:rsid w:val="00247E38"/>
    <w:rsid w:val="002508BF"/>
    <w:rsid w:val="00252A48"/>
    <w:rsid w:val="00253102"/>
    <w:rsid w:val="0025336E"/>
    <w:rsid w:val="00253EB6"/>
    <w:rsid w:val="00255B31"/>
    <w:rsid w:val="00256DDC"/>
    <w:rsid w:val="0026106C"/>
    <w:rsid w:val="00261D36"/>
    <w:rsid w:val="00262476"/>
    <w:rsid w:val="00265826"/>
    <w:rsid w:val="00267BFF"/>
    <w:rsid w:val="00270C1E"/>
    <w:rsid w:val="00270F16"/>
    <w:rsid w:val="002731C1"/>
    <w:rsid w:val="00273609"/>
    <w:rsid w:val="0027420D"/>
    <w:rsid w:val="002760DB"/>
    <w:rsid w:val="0027659F"/>
    <w:rsid w:val="002769A5"/>
    <w:rsid w:val="00280928"/>
    <w:rsid w:val="0028142D"/>
    <w:rsid w:val="002829F3"/>
    <w:rsid w:val="00284659"/>
    <w:rsid w:val="002859E9"/>
    <w:rsid w:val="002902D4"/>
    <w:rsid w:val="00290A52"/>
    <w:rsid w:val="00291685"/>
    <w:rsid w:val="00291F0A"/>
    <w:rsid w:val="002924F1"/>
    <w:rsid w:val="002926D6"/>
    <w:rsid w:val="002931EA"/>
    <w:rsid w:val="0029544C"/>
    <w:rsid w:val="00296BE2"/>
    <w:rsid w:val="00296F87"/>
    <w:rsid w:val="0029749A"/>
    <w:rsid w:val="002A03B8"/>
    <w:rsid w:val="002A1161"/>
    <w:rsid w:val="002A117A"/>
    <w:rsid w:val="002A12E3"/>
    <w:rsid w:val="002A40DD"/>
    <w:rsid w:val="002A4947"/>
    <w:rsid w:val="002A6FAF"/>
    <w:rsid w:val="002A7532"/>
    <w:rsid w:val="002B08E6"/>
    <w:rsid w:val="002B1B0D"/>
    <w:rsid w:val="002B2DE0"/>
    <w:rsid w:val="002B30C8"/>
    <w:rsid w:val="002B4FA9"/>
    <w:rsid w:val="002B5158"/>
    <w:rsid w:val="002B5BCE"/>
    <w:rsid w:val="002B5F97"/>
    <w:rsid w:val="002B6516"/>
    <w:rsid w:val="002C01AA"/>
    <w:rsid w:val="002C01DB"/>
    <w:rsid w:val="002C1823"/>
    <w:rsid w:val="002C3593"/>
    <w:rsid w:val="002C4C3E"/>
    <w:rsid w:val="002C5F15"/>
    <w:rsid w:val="002C63BB"/>
    <w:rsid w:val="002C7825"/>
    <w:rsid w:val="002D1990"/>
    <w:rsid w:val="002D1B74"/>
    <w:rsid w:val="002D33A6"/>
    <w:rsid w:val="002D33CB"/>
    <w:rsid w:val="002D3B8A"/>
    <w:rsid w:val="002D416D"/>
    <w:rsid w:val="002D45B4"/>
    <w:rsid w:val="002D51E9"/>
    <w:rsid w:val="002D5F19"/>
    <w:rsid w:val="002D6A05"/>
    <w:rsid w:val="002D7795"/>
    <w:rsid w:val="002E007C"/>
    <w:rsid w:val="002E13F5"/>
    <w:rsid w:val="002E18D3"/>
    <w:rsid w:val="002E2F94"/>
    <w:rsid w:val="002E39FD"/>
    <w:rsid w:val="002E3F3A"/>
    <w:rsid w:val="002E4384"/>
    <w:rsid w:val="002E5C13"/>
    <w:rsid w:val="002F0BE7"/>
    <w:rsid w:val="002F1124"/>
    <w:rsid w:val="002F14BB"/>
    <w:rsid w:val="002F1807"/>
    <w:rsid w:val="002F3B91"/>
    <w:rsid w:val="002F4521"/>
    <w:rsid w:val="002F58EB"/>
    <w:rsid w:val="002F76DE"/>
    <w:rsid w:val="003003CC"/>
    <w:rsid w:val="00301FF8"/>
    <w:rsid w:val="0030342F"/>
    <w:rsid w:val="003035CB"/>
    <w:rsid w:val="00303D40"/>
    <w:rsid w:val="0030441E"/>
    <w:rsid w:val="003049FA"/>
    <w:rsid w:val="00304C7F"/>
    <w:rsid w:val="003068E9"/>
    <w:rsid w:val="00306A58"/>
    <w:rsid w:val="003070EE"/>
    <w:rsid w:val="00307C3F"/>
    <w:rsid w:val="00311254"/>
    <w:rsid w:val="00311415"/>
    <w:rsid w:val="003124A9"/>
    <w:rsid w:val="0031460D"/>
    <w:rsid w:val="00315272"/>
    <w:rsid w:val="003164E0"/>
    <w:rsid w:val="00316A34"/>
    <w:rsid w:val="003173FB"/>
    <w:rsid w:val="00321129"/>
    <w:rsid w:val="00323203"/>
    <w:rsid w:val="00323D63"/>
    <w:rsid w:val="003248B9"/>
    <w:rsid w:val="00326B25"/>
    <w:rsid w:val="0032735D"/>
    <w:rsid w:val="00330B82"/>
    <w:rsid w:val="00331AF2"/>
    <w:rsid w:val="00333A15"/>
    <w:rsid w:val="00333D39"/>
    <w:rsid w:val="003349A0"/>
    <w:rsid w:val="00334F72"/>
    <w:rsid w:val="003350C7"/>
    <w:rsid w:val="00337FCC"/>
    <w:rsid w:val="00340D17"/>
    <w:rsid w:val="00342DD3"/>
    <w:rsid w:val="00344237"/>
    <w:rsid w:val="00347011"/>
    <w:rsid w:val="00347E02"/>
    <w:rsid w:val="00347FDB"/>
    <w:rsid w:val="003506A2"/>
    <w:rsid w:val="00351514"/>
    <w:rsid w:val="00351D8A"/>
    <w:rsid w:val="003529E2"/>
    <w:rsid w:val="00352E88"/>
    <w:rsid w:val="00353CED"/>
    <w:rsid w:val="00355438"/>
    <w:rsid w:val="0035552A"/>
    <w:rsid w:val="00362BBF"/>
    <w:rsid w:val="00363A26"/>
    <w:rsid w:val="00364CCE"/>
    <w:rsid w:val="003655DB"/>
    <w:rsid w:val="003658B0"/>
    <w:rsid w:val="00365C1D"/>
    <w:rsid w:val="0036605B"/>
    <w:rsid w:val="003717BA"/>
    <w:rsid w:val="00371A22"/>
    <w:rsid w:val="00374816"/>
    <w:rsid w:val="003756F8"/>
    <w:rsid w:val="0037705C"/>
    <w:rsid w:val="00380BD8"/>
    <w:rsid w:val="00381A1F"/>
    <w:rsid w:val="00382D68"/>
    <w:rsid w:val="00383664"/>
    <w:rsid w:val="00385539"/>
    <w:rsid w:val="003857F7"/>
    <w:rsid w:val="0038654A"/>
    <w:rsid w:val="00391DBB"/>
    <w:rsid w:val="003921BC"/>
    <w:rsid w:val="00392C66"/>
    <w:rsid w:val="00392CBB"/>
    <w:rsid w:val="0039376D"/>
    <w:rsid w:val="00393DD2"/>
    <w:rsid w:val="00397967"/>
    <w:rsid w:val="003A0B8F"/>
    <w:rsid w:val="003A18F4"/>
    <w:rsid w:val="003A5F83"/>
    <w:rsid w:val="003A7754"/>
    <w:rsid w:val="003A7BED"/>
    <w:rsid w:val="003B0754"/>
    <w:rsid w:val="003B196D"/>
    <w:rsid w:val="003B22FC"/>
    <w:rsid w:val="003B3424"/>
    <w:rsid w:val="003B399F"/>
    <w:rsid w:val="003B39A3"/>
    <w:rsid w:val="003B3B7F"/>
    <w:rsid w:val="003B58BE"/>
    <w:rsid w:val="003B658F"/>
    <w:rsid w:val="003B667A"/>
    <w:rsid w:val="003B7FF2"/>
    <w:rsid w:val="003C1A8D"/>
    <w:rsid w:val="003C1F43"/>
    <w:rsid w:val="003C2208"/>
    <w:rsid w:val="003C3D62"/>
    <w:rsid w:val="003C6591"/>
    <w:rsid w:val="003D194D"/>
    <w:rsid w:val="003D33D7"/>
    <w:rsid w:val="003D47E9"/>
    <w:rsid w:val="003D670D"/>
    <w:rsid w:val="003E7083"/>
    <w:rsid w:val="003E73E9"/>
    <w:rsid w:val="003F0311"/>
    <w:rsid w:val="003F26BB"/>
    <w:rsid w:val="003F28C9"/>
    <w:rsid w:val="003F2A50"/>
    <w:rsid w:val="003F39B6"/>
    <w:rsid w:val="003F635A"/>
    <w:rsid w:val="003F6DD7"/>
    <w:rsid w:val="003F7A7C"/>
    <w:rsid w:val="00404EE4"/>
    <w:rsid w:val="00407FCF"/>
    <w:rsid w:val="0041025A"/>
    <w:rsid w:val="00412DED"/>
    <w:rsid w:val="00413D83"/>
    <w:rsid w:val="004140C3"/>
    <w:rsid w:val="004158E7"/>
    <w:rsid w:val="004169C2"/>
    <w:rsid w:val="0041709C"/>
    <w:rsid w:val="004170A1"/>
    <w:rsid w:val="00422138"/>
    <w:rsid w:val="004229A3"/>
    <w:rsid w:val="0042364C"/>
    <w:rsid w:val="00423D4E"/>
    <w:rsid w:val="0042737B"/>
    <w:rsid w:val="00432004"/>
    <w:rsid w:val="00433A8A"/>
    <w:rsid w:val="00435B0A"/>
    <w:rsid w:val="00436F59"/>
    <w:rsid w:val="00441110"/>
    <w:rsid w:val="00442EAE"/>
    <w:rsid w:val="004433DA"/>
    <w:rsid w:val="00443DA3"/>
    <w:rsid w:val="0044434B"/>
    <w:rsid w:val="00445CA5"/>
    <w:rsid w:val="00446834"/>
    <w:rsid w:val="004512D5"/>
    <w:rsid w:val="00451F68"/>
    <w:rsid w:val="00457E7B"/>
    <w:rsid w:val="00457F00"/>
    <w:rsid w:val="004609B6"/>
    <w:rsid w:val="0046232C"/>
    <w:rsid w:val="004625D7"/>
    <w:rsid w:val="0046342A"/>
    <w:rsid w:val="0046484B"/>
    <w:rsid w:val="004649D8"/>
    <w:rsid w:val="00464C60"/>
    <w:rsid w:val="004650A5"/>
    <w:rsid w:val="0046635E"/>
    <w:rsid w:val="00466AF8"/>
    <w:rsid w:val="004707BF"/>
    <w:rsid w:val="004712D2"/>
    <w:rsid w:val="00471497"/>
    <w:rsid w:val="00472049"/>
    <w:rsid w:val="00472B03"/>
    <w:rsid w:val="00473B3D"/>
    <w:rsid w:val="00473C75"/>
    <w:rsid w:val="0047529C"/>
    <w:rsid w:val="0047680B"/>
    <w:rsid w:val="00477499"/>
    <w:rsid w:val="004803B6"/>
    <w:rsid w:val="00483C41"/>
    <w:rsid w:val="00483DE1"/>
    <w:rsid w:val="0048455C"/>
    <w:rsid w:val="004847F7"/>
    <w:rsid w:val="00484A62"/>
    <w:rsid w:val="00484E6E"/>
    <w:rsid w:val="00485AC3"/>
    <w:rsid w:val="00485E5B"/>
    <w:rsid w:val="00485FB6"/>
    <w:rsid w:val="00486998"/>
    <w:rsid w:val="00492862"/>
    <w:rsid w:val="004928AE"/>
    <w:rsid w:val="004928C6"/>
    <w:rsid w:val="004931FF"/>
    <w:rsid w:val="004933D0"/>
    <w:rsid w:val="00495AF3"/>
    <w:rsid w:val="004978CB"/>
    <w:rsid w:val="00497E64"/>
    <w:rsid w:val="004A0F81"/>
    <w:rsid w:val="004A146E"/>
    <w:rsid w:val="004A18CC"/>
    <w:rsid w:val="004A1A80"/>
    <w:rsid w:val="004A2F98"/>
    <w:rsid w:val="004A2FDC"/>
    <w:rsid w:val="004A369C"/>
    <w:rsid w:val="004A4F31"/>
    <w:rsid w:val="004A5261"/>
    <w:rsid w:val="004A7953"/>
    <w:rsid w:val="004B0129"/>
    <w:rsid w:val="004B03B5"/>
    <w:rsid w:val="004B0A3F"/>
    <w:rsid w:val="004B0E31"/>
    <w:rsid w:val="004B1376"/>
    <w:rsid w:val="004B3EF7"/>
    <w:rsid w:val="004B6097"/>
    <w:rsid w:val="004B775C"/>
    <w:rsid w:val="004C04C8"/>
    <w:rsid w:val="004C0B63"/>
    <w:rsid w:val="004C10B5"/>
    <w:rsid w:val="004C184E"/>
    <w:rsid w:val="004C5E41"/>
    <w:rsid w:val="004D2FED"/>
    <w:rsid w:val="004D40B4"/>
    <w:rsid w:val="004D4EC2"/>
    <w:rsid w:val="004D5908"/>
    <w:rsid w:val="004D5D51"/>
    <w:rsid w:val="004D7A60"/>
    <w:rsid w:val="004E009F"/>
    <w:rsid w:val="004E012B"/>
    <w:rsid w:val="004E01C0"/>
    <w:rsid w:val="004E1702"/>
    <w:rsid w:val="004E276C"/>
    <w:rsid w:val="004E2D8F"/>
    <w:rsid w:val="004E5D17"/>
    <w:rsid w:val="004E7E44"/>
    <w:rsid w:val="004F098F"/>
    <w:rsid w:val="004F1130"/>
    <w:rsid w:val="004F341F"/>
    <w:rsid w:val="004F486A"/>
    <w:rsid w:val="004F611B"/>
    <w:rsid w:val="004F6217"/>
    <w:rsid w:val="004F6B07"/>
    <w:rsid w:val="004F7DC8"/>
    <w:rsid w:val="0050066D"/>
    <w:rsid w:val="00500719"/>
    <w:rsid w:val="005027AC"/>
    <w:rsid w:val="005039BD"/>
    <w:rsid w:val="005075DA"/>
    <w:rsid w:val="00511063"/>
    <w:rsid w:val="005113A1"/>
    <w:rsid w:val="0051240E"/>
    <w:rsid w:val="00512F7C"/>
    <w:rsid w:val="00513C07"/>
    <w:rsid w:val="0051472F"/>
    <w:rsid w:val="00514C9C"/>
    <w:rsid w:val="0051742F"/>
    <w:rsid w:val="00517973"/>
    <w:rsid w:val="005179D1"/>
    <w:rsid w:val="00520C30"/>
    <w:rsid w:val="00520E29"/>
    <w:rsid w:val="00521F8D"/>
    <w:rsid w:val="005221BD"/>
    <w:rsid w:val="005255C9"/>
    <w:rsid w:val="00527315"/>
    <w:rsid w:val="005302AD"/>
    <w:rsid w:val="005304F2"/>
    <w:rsid w:val="00531CAD"/>
    <w:rsid w:val="00531FE3"/>
    <w:rsid w:val="00533184"/>
    <w:rsid w:val="00534B8D"/>
    <w:rsid w:val="00535C9A"/>
    <w:rsid w:val="0053610E"/>
    <w:rsid w:val="00536B07"/>
    <w:rsid w:val="00542039"/>
    <w:rsid w:val="00542F16"/>
    <w:rsid w:val="0054321D"/>
    <w:rsid w:val="0054558F"/>
    <w:rsid w:val="00546079"/>
    <w:rsid w:val="00546D2B"/>
    <w:rsid w:val="005474F3"/>
    <w:rsid w:val="00547E93"/>
    <w:rsid w:val="00550D83"/>
    <w:rsid w:val="0055187B"/>
    <w:rsid w:val="00554AFF"/>
    <w:rsid w:val="00554D10"/>
    <w:rsid w:val="00556A85"/>
    <w:rsid w:val="005572E0"/>
    <w:rsid w:val="00557F48"/>
    <w:rsid w:val="00560E38"/>
    <w:rsid w:val="005614C0"/>
    <w:rsid w:val="00561C0B"/>
    <w:rsid w:val="005620FD"/>
    <w:rsid w:val="00564AAE"/>
    <w:rsid w:val="00564B52"/>
    <w:rsid w:val="005674E2"/>
    <w:rsid w:val="00570612"/>
    <w:rsid w:val="005721D8"/>
    <w:rsid w:val="005774C5"/>
    <w:rsid w:val="00577FE1"/>
    <w:rsid w:val="00582090"/>
    <w:rsid w:val="0058221F"/>
    <w:rsid w:val="005827A7"/>
    <w:rsid w:val="00583737"/>
    <w:rsid w:val="005858AA"/>
    <w:rsid w:val="00585E86"/>
    <w:rsid w:val="00586EB6"/>
    <w:rsid w:val="00587F40"/>
    <w:rsid w:val="005953EB"/>
    <w:rsid w:val="0059633A"/>
    <w:rsid w:val="005963F3"/>
    <w:rsid w:val="00597AAF"/>
    <w:rsid w:val="005A0511"/>
    <w:rsid w:val="005A0CBE"/>
    <w:rsid w:val="005A0CDB"/>
    <w:rsid w:val="005A2278"/>
    <w:rsid w:val="005A25CE"/>
    <w:rsid w:val="005A34FC"/>
    <w:rsid w:val="005A4591"/>
    <w:rsid w:val="005A5D6B"/>
    <w:rsid w:val="005A705E"/>
    <w:rsid w:val="005A797C"/>
    <w:rsid w:val="005A7C07"/>
    <w:rsid w:val="005A7C0D"/>
    <w:rsid w:val="005B2BC1"/>
    <w:rsid w:val="005B2EEE"/>
    <w:rsid w:val="005B2FE5"/>
    <w:rsid w:val="005B433C"/>
    <w:rsid w:val="005B58E9"/>
    <w:rsid w:val="005B6BCC"/>
    <w:rsid w:val="005B7904"/>
    <w:rsid w:val="005C054F"/>
    <w:rsid w:val="005C3179"/>
    <w:rsid w:val="005C35E8"/>
    <w:rsid w:val="005C36A1"/>
    <w:rsid w:val="005C4235"/>
    <w:rsid w:val="005C448E"/>
    <w:rsid w:val="005C4851"/>
    <w:rsid w:val="005C5125"/>
    <w:rsid w:val="005C5283"/>
    <w:rsid w:val="005C71FE"/>
    <w:rsid w:val="005D081B"/>
    <w:rsid w:val="005D0FA1"/>
    <w:rsid w:val="005D17C6"/>
    <w:rsid w:val="005D26E9"/>
    <w:rsid w:val="005D2FA5"/>
    <w:rsid w:val="005D37A5"/>
    <w:rsid w:val="005D3826"/>
    <w:rsid w:val="005D58DE"/>
    <w:rsid w:val="005D5EFC"/>
    <w:rsid w:val="005D6A58"/>
    <w:rsid w:val="005E0D80"/>
    <w:rsid w:val="005E2470"/>
    <w:rsid w:val="005E4550"/>
    <w:rsid w:val="005E53CB"/>
    <w:rsid w:val="005E5427"/>
    <w:rsid w:val="005E6620"/>
    <w:rsid w:val="005E6F69"/>
    <w:rsid w:val="005F0C59"/>
    <w:rsid w:val="005F2DB3"/>
    <w:rsid w:val="005F44CE"/>
    <w:rsid w:val="005F5456"/>
    <w:rsid w:val="005F63E4"/>
    <w:rsid w:val="005F751A"/>
    <w:rsid w:val="005F75EF"/>
    <w:rsid w:val="006012CA"/>
    <w:rsid w:val="00602ABF"/>
    <w:rsid w:val="00605150"/>
    <w:rsid w:val="00605774"/>
    <w:rsid w:val="00607082"/>
    <w:rsid w:val="00607412"/>
    <w:rsid w:val="00607C7E"/>
    <w:rsid w:val="00613570"/>
    <w:rsid w:val="00614D70"/>
    <w:rsid w:val="00616704"/>
    <w:rsid w:val="00616EB2"/>
    <w:rsid w:val="00621DF2"/>
    <w:rsid w:val="0062265E"/>
    <w:rsid w:val="006238AF"/>
    <w:rsid w:val="006250F1"/>
    <w:rsid w:val="0062516D"/>
    <w:rsid w:val="00626C37"/>
    <w:rsid w:val="0063017F"/>
    <w:rsid w:val="006301AC"/>
    <w:rsid w:val="0063152C"/>
    <w:rsid w:val="00632780"/>
    <w:rsid w:val="00635A60"/>
    <w:rsid w:val="00642C3F"/>
    <w:rsid w:val="00644B93"/>
    <w:rsid w:val="00645D6D"/>
    <w:rsid w:val="006466E7"/>
    <w:rsid w:val="00647045"/>
    <w:rsid w:val="00647527"/>
    <w:rsid w:val="00647AC8"/>
    <w:rsid w:val="0065253C"/>
    <w:rsid w:val="006541A5"/>
    <w:rsid w:val="00654D90"/>
    <w:rsid w:val="00655766"/>
    <w:rsid w:val="006571B7"/>
    <w:rsid w:val="006579A8"/>
    <w:rsid w:val="00657CAA"/>
    <w:rsid w:val="00660E18"/>
    <w:rsid w:val="00662EE0"/>
    <w:rsid w:val="0066337F"/>
    <w:rsid w:val="00664275"/>
    <w:rsid w:val="00664F0B"/>
    <w:rsid w:val="006651D6"/>
    <w:rsid w:val="00666240"/>
    <w:rsid w:val="00667333"/>
    <w:rsid w:val="00667DD2"/>
    <w:rsid w:val="00671867"/>
    <w:rsid w:val="00672181"/>
    <w:rsid w:val="0067327D"/>
    <w:rsid w:val="006738B6"/>
    <w:rsid w:val="0067527B"/>
    <w:rsid w:val="00675A37"/>
    <w:rsid w:val="006760C7"/>
    <w:rsid w:val="006762A0"/>
    <w:rsid w:val="00680256"/>
    <w:rsid w:val="006824A5"/>
    <w:rsid w:val="00682C08"/>
    <w:rsid w:val="0068645E"/>
    <w:rsid w:val="00687365"/>
    <w:rsid w:val="006903D1"/>
    <w:rsid w:val="0069075E"/>
    <w:rsid w:val="006908BA"/>
    <w:rsid w:val="006918B9"/>
    <w:rsid w:val="00691C3E"/>
    <w:rsid w:val="00691CDF"/>
    <w:rsid w:val="0069226C"/>
    <w:rsid w:val="0069258E"/>
    <w:rsid w:val="00692811"/>
    <w:rsid w:val="0069324E"/>
    <w:rsid w:val="00693339"/>
    <w:rsid w:val="00693A5A"/>
    <w:rsid w:val="0069622F"/>
    <w:rsid w:val="00696A8E"/>
    <w:rsid w:val="00697B68"/>
    <w:rsid w:val="006A0BE2"/>
    <w:rsid w:val="006A1201"/>
    <w:rsid w:val="006A13E4"/>
    <w:rsid w:val="006A15BC"/>
    <w:rsid w:val="006A1B01"/>
    <w:rsid w:val="006A290A"/>
    <w:rsid w:val="006A2F3C"/>
    <w:rsid w:val="006A4390"/>
    <w:rsid w:val="006A4F21"/>
    <w:rsid w:val="006A6899"/>
    <w:rsid w:val="006A7359"/>
    <w:rsid w:val="006B18FF"/>
    <w:rsid w:val="006B2215"/>
    <w:rsid w:val="006B27F8"/>
    <w:rsid w:val="006B3C96"/>
    <w:rsid w:val="006B410A"/>
    <w:rsid w:val="006B4D14"/>
    <w:rsid w:val="006B4E88"/>
    <w:rsid w:val="006B4F3D"/>
    <w:rsid w:val="006B5865"/>
    <w:rsid w:val="006B7ADC"/>
    <w:rsid w:val="006C083C"/>
    <w:rsid w:val="006C1EDA"/>
    <w:rsid w:val="006C37A7"/>
    <w:rsid w:val="006C4A45"/>
    <w:rsid w:val="006C5C58"/>
    <w:rsid w:val="006C5DE4"/>
    <w:rsid w:val="006C75E4"/>
    <w:rsid w:val="006C7E06"/>
    <w:rsid w:val="006D09FB"/>
    <w:rsid w:val="006D1C35"/>
    <w:rsid w:val="006D5626"/>
    <w:rsid w:val="006D60B7"/>
    <w:rsid w:val="006D7679"/>
    <w:rsid w:val="006D7714"/>
    <w:rsid w:val="006D78E7"/>
    <w:rsid w:val="006D7A32"/>
    <w:rsid w:val="006E1DCA"/>
    <w:rsid w:val="006E21A0"/>
    <w:rsid w:val="006E2440"/>
    <w:rsid w:val="006E380A"/>
    <w:rsid w:val="006E5EBE"/>
    <w:rsid w:val="006E5EDB"/>
    <w:rsid w:val="006E5F3A"/>
    <w:rsid w:val="006E5F8F"/>
    <w:rsid w:val="006F07EE"/>
    <w:rsid w:val="006F3671"/>
    <w:rsid w:val="006F3BFC"/>
    <w:rsid w:val="006F3F82"/>
    <w:rsid w:val="006F5805"/>
    <w:rsid w:val="0070032F"/>
    <w:rsid w:val="00701613"/>
    <w:rsid w:val="00701B94"/>
    <w:rsid w:val="007056C6"/>
    <w:rsid w:val="00705980"/>
    <w:rsid w:val="00706072"/>
    <w:rsid w:val="00710ACD"/>
    <w:rsid w:val="00711F42"/>
    <w:rsid w:val="00713608"/>
    <w:rsid w:val="00713AF6"/>
    <w:rsid w:val="00713DBC"/>
    <w:rsid w:val="00716E20"/>
    <w:rsid w:val="00720066"/>
    <w:rsid w:val="00721875"/>
    <w:rsid w:val="00721EC9"/>
    <w:rsid w:val="00723282"/>
    <w:rsid w:val="00724817"/>
    <w:rsid w:val="0072577B"/>
    <w:rsid w:val="007264F9"/>
    <w:rsid w:val="00727318"/>
    <w:rsid w:val="007279B6"/>
    <w:rsid w:val="00727DB1"/>
    <w:rsid w:val="00731379"/>
    <w:rsid w:val="0073237F"/>
    <w:rsid w:val="00732FD9"/>
    <w:rsid w:val="00733448"/>
    <w:rsid w:val="00733976"/>
    <w:rsid w:val="007341C8"/>
    <w:rsid w:val="007375C4"/>
    <w:rsid w:val="00737EBC"/>
    <w:rsid w:val="00741904"/>
    <w:rsid w:val="00741A31"/>
    <w:rsid w:val="00742247"/>
    <w:rsid w:val="00744CFE"/>
    <w:rsid w:val="00744F3F"/>
    <w:rsid w:val="007470AF"/>
    <w:rsid w:val="00750193"/>
    <w:rsid w:val="007527E3"/>
    <w:rsid w:val="00752FF7"/>
    <w:rsid w:val="00753FBC"/>
    <w:rsid w:val="0075473B"/>
    <w:rsid w:val="007547C9"/>
    <w:rsid w:val="007556D7"/>
    <w:rsid w:val="00755F9F"/>
    <w:rsid w:val="00755FC2"/>
    <w:rsid w:val="0075665F"/>
    <w:rsid w:val="00757721"/>
    <w:rsid w:val="00760028"/>
    <w:rsid w:val="00760CE2"/>
    <w:rsid w:val="00763D80"/>
    <w:rsid w:val="00763E12"/>
    <w:rsid w:val="00764729"/>
    <w:rsid w:val="007650E7"/>
    <w:rsid w:val="00773D5F"/>
    <w:rsid w:val="00776C53"/>
    <w:rsid w:val="00777182"/>
    <w:rsid w:val="007809C5"/>
    <w:rsid w:val="00780C13"/>
    <w:rsid w:val="0078273B"/>
    <w:rsid w:val="00783562"/>
    <w:rsid w:val="00785F2E"/>
    <w:rsid w:val="0078669C"/>
    <w:rsid w:val="0078683E"/>
    <w:rsid w:val="0078695F"/>
    <w:rsid w:val="00787443"/>
    <w:rsid w:val="00790731"/>
    <w:rsid w:val="007925CD"/>
    <w:rsid w:val="007947E8"/>
    <w:rsid w:val="00795D64"/>
    <w:rsid w:val="00797775"/>
    <w:rsid w:val="00797800"/>
    <w:rsid w:val="007A2E62"/>
    <w:rsid w:val="007A3B5D"/>
    <w:rsid w:val="007A418A"/>
    <w:rsid w:val="007A4BC7"/>
    <w:rsid w:val="007A5EBD"/>
    <w:rsid w:val="007A6E2A"/>
    <w:rsid w:val="007A7071"/>
    <w:rsid w:val="007B2E03"/>
    <w:rsid w:val="007B3CD8"/>
    <w:rsid w:val="007B48F6"/>
    <w:rsid w:val="007B4BD8"/>
    <w:rsid w:val="007C09F5"/>
    <w:rsid w:val="007C0F84"/>
    <w:rsid w:val="007C1D8B"/>
    <w:rsid w:val="007C1ED4"/>
    <w:rsid w:val="007C2B60"/>
    <w:rsid w:val="007C350E"/>
    <w:rsid w:val="007C37F0"/>
    <w:rsid w:val="007C53DA"/>
    <w:rsid w:val="007C6026"/>
    <w:rsid w:val="007C6C27"/>
    <w:rsid w:val="007C7892"/>
    <w:rsid w:val="007D03E3"/>
    <w:rsid w:val="007D0625"/>
    <w:rsid w:val="007D1148"/>
    <w:rsid w:val="007D21E2"/>
    <w:rsid w:val="007D35B0"/>
    <w:rsid w:val="007D4659"/>
    <w:rsid w:val="007D723D"/>
    <w:rsid w:val="007D741F"/>
    <w:rsid w:val="007E09CB"/>
    <w:rsid w:val="007E0D55"/>
    <w:rsid w:val="007E0DD7"/>
    <w:rsid w:val="007E101E"/>
    <w:rsid w:val="007E37CF"/>
    <w:rsid w:val="007E3D0C"/>
    <w:rsid w:val="007E41C2"/>
    <w:rsid w:val="007E58A6"/>
    <w:rsid w:val="007E7032"/>
    <w:rsid w:val="007E7045"/>
    <w:rsid w:val="007F2C9A"/>
    <w:rsid w:val="007F2FE8"/>
    <w:rsid w:val="007F3ADC"/>
    <w:rsid w:val="007F5A38"/>
    <w:rsid w:val="007F7D06"/>
    <w:rsid w:val="00801F1F"/>
    <w:rsid w:val="00802498"/>
    <w:rsid w:val="00802E54"/>
    <w:rsid w:val="0080356E"/>
    <w:rsid w:val="008039AA"/>
    <w:rsid w:val="00804B63"/>
    <w:rsid w:val="00807A8A"/>
    <w:rsid w:val="00807FF8"/>
    <w:rsid w:val="008124FF"/>
    <w:rsid w:val="008135D0"/>
    <w:rsid w:val="008170C9"/>
    <w:rsid w:val="00817353"/>
    <w:rsid w:val="00817664"/>
    <w:rsid w:val="00822937"/>
    <w:rsid w:val="008232AE"/>
    <w:rsid w:val="00823882"/>
    <w:rsid w:val="00824D52"/>
    <w:rsid w:val="008275AB"/>
    <w:rsid w:val="008328D0"/>
    <w:rsid w:val="008344D2"/>
    <w:rsid w:val="008359E5"/>
    <w:rsid w:val="00835FD0"/>
    <w:rsid w:val="0083687A"/>
    <w:rsid w:val="00836DDD"/>
    <w:rsid w:val="008429B6"/>
    <w:rsid w:val="00844B20"/>
    <w:rsid w:val="00845029"/>
    <w:rsid w:val="00846765"/>
    <w:rsid w:val="00847B52"/>
    <w:rsid w:val="00847C3D"/>
    <w:rsid w:val="008504F3"/>
    <w:rsid w:val="008505A7"/>
    <w:rsid w:val="00851591"/>
    <w:rsid w:val="00851727"/>
    <w:rsid w:val="00852A62"/>
    <w:rsid w:val="00853193"/>
    <w:rsid w:val="0085608D"/>
    <w:rsid w:val="00857627"/>
    <w:rsid w:val="00860A90"/>
    <w:rsid w:val="00861BAC"/>
    <w:rsid w:val="00862FEF"/>
    <w:rsid w:val="008636ED"/>
    <w:rsid w:val="00865804"/>
    <w:rsid w:val="00867406"/>
    <w:rsid w:val="00870A81"/>
    <w:rsid w:val="00871BBB"/>
    <w:rsid w:val="0087291B"/>
    <w:rsid w:val="008732BE"/>
    <w:rsid w:val="008741B1"/>
    <w:rsid w:val="0087421F"/>
    <w:rsid w:val="00874373"/>
    <w:rsid w:val="00874BB0"/>
    <w:rsid w:val="00876828"/>
    <w:rsid w:val="00877EB6"/>
    <w:rsid w:val="008802D8"/>
    <w:rsid w:val="00880C87"/>
    <w:rsid w:val="00880D0B"/>
    <w:rsid w:val="00880E7C"/>
    <w:rsid w:val="00883489"/>
    <w:rsid w:val="0088349D"/>
    <w:rsid w:val="008865B1"/>
    <w:rsid w:val="00887263"/>
    <w:rsid w:val="0089023C"/>
    <w:rsid w:val="00894453"/>
    <w:rsid w:val="00895194"/>
    <w:rsid w:val="0089601E"/>
    <w:rsid w:val="00896883"/>
    <w:rsid w:val="008974C8"/>
    <w:rsid w:val="008A148A"/>
    <w:rsid w:val="008A2177"/>
    <w:rsid w:val="008A2DD7"/>
    <w:rsid w:val="008A3759"/>
    <w:rsid w:val="008A56C1"/>
    <w:rsid w:val="008A5DE4"/>
    <w:rsid w:val="008A6C13"/>
    <w:rsid w:val="008A77B7"/>
    <w:rsid w:val="008B0339"/>
    <w:rsid w:val="008B0D11"/>
    <w:rsid w:val="008B1A15"/>
    <w:rsid w:val="008B23C6"/>
    <w:rsid w:val="008B3E28"/>
    <w:rsid w:val="008B423B"/>
    <w:rsid w:val="008B4287"/>
    <w:rsid w:val="008B64C0"/>
    <w:rsid w:val="008B7FCA"/>
    <w:rsid w:val="008C18D6"/>
    <w:rsid w:val="008C3632"/>
    <w:rsid w:val="008C38E0"/>
    <w:rsid w:val="008C4E3C"/>
    <w:rsid w:val="008C50E6"/>
    <w:rsid w:val="008C5242"/>
    <w:rsid w:val="008C604D"/>
    <w:rsid w:val="008C71A5"/>
    <w:rsid w:val="008C7CEE"/>
    <w:rsid w:val="008C7D8F"/>
    <w:rsid w:val="008D05E8"/>
    <w:rsid w:val="008D08F9"/>
    <w:rsid w:val="008D0E64"/>
    <w:rsid w:val="008D37EC"/>
    <w:rsid w:val="008D4672"/>
    <w:rsid w:val="008D69D7"/>
    <w:rsid w:val="008D7484"/>
    <w:rsid w:val="008D7F70"/>
    <w:rsid w:val="008E0979"/>
    <w:rsid w:val="008E0F39"/>
    <w:rsid w:val="008E340A"/>
    <w:rsid w:val="008E3417"/>
    <w:rsid w:val="008E35E6"/>
    <w:rsid w:val="008E4CFD"/>
    <w:rsid w:val="008E6E99"/>
    <w:rsid w:val="008E70BB"/>
    <w:rsid w:val="008F0365"/>
    <w:rsid w:val="008F2413"/>
    <w:rsid w:val="008F2ED5"/>
    <w:rsid w:val="008F3AEE"/>
    <w:rsid w:val="008F45BC"/>
    <w:rsid w:val="008F66EA"/>
    <w:rsid w:val="009002B4"/>
    <w:rsid w:val="00902C05"/>
    <w:rsid w:val="00903927"/>
    <w:rsid w:val="00903EDE"/>
    <w:rsid w:val="0090411F"/>
    <w:rsid w:val="009048EC"/>
    <w:rsid w:val="00904E1D"/>
    <w:rsid w:val="00904E6A"/>
    <w:rsid w:val="00905285"/>
    <w:rsid w:val="00907D03"/>
    <w:rsid w:val="009106EB"/>
    <w:rsid w:val="0091245E"/>
    <w:rsid w:val="009124AF"/>
    <w:rsid w:val="00914E86"/>
    <w:rsid w:val="0091526F"/>
    <w:rsid w:val="00917EB4"/>
    <w:rsid w:val="00920C46"/>
    <w:rsid w:val="00920D2A"/>
    <w:rsid w:val="009218C0"/>
    <w:rsid w:val="009226EE"/>
    <w:rsid w:val="00924014"/>
    <w:rsid w:val="00924095"/>
    <w:rsid w:val="00925FFB"/>
    <w:rsid w:val="00931B66"/>
    <w:rsid w:val="009321F5"/>
    <w:rsid w:val="00932DBD"/>
    <w:rsid w:val="009330F3"/>
    <w:rsid w:val="00933BF6"/>
    <w:rsid w:val="0093439D"/>
    <w:rsid w:val="00934955"/>
    <w:rsid w:val="00934C23"/>
    <w:rsid w:val="00934D9D"/>
    <w:rsid w:val="00936E42"/>
    <w:rsid w:val="0093702B"/>
    <w:rsid w:val="00940FC5"/>
    <w:rsid w:val="00941957"/>
    <w:rsid w:val="00942AE5"/>
    <w:rsid w:val="00943B7E"/>
    <w:rsid w:val="00944359"/>
    <w:rsid w:val="009468BD"/>
    <w:rsid w:val="00947007"/>
    <w:rsid w:val="009475F2"/>
    <w:rsid w:val="009479FF"/>
    <w:rsid w:val="00950DC1"/>
    <w:rsid w:val="00951352"/>
    <w:rsid w:val="0096139B"/>
    <w:rsid w:val="009637FC"/>
    <w:rsid w:val="009641F0"/>
    <w:rsid w:val="00965425"/>
    <w:rsid w:val="00965A4E"/>
    <w:rsid w:val="00965C48"/>
    <w:rsid w:val="0096641D"/>
    <w:rsid w:val="00966FF7"/>
    <w:rsid w:val="009715B4"/>
    <w:rsid w:val="009717D5"/>
    <w:rsid w:val="00971F30"/>
    <w:rsid w:val="00975B0D"/>
    <w:rsid w:val="0097729D"/>
    <w:rsid w:val="009800A3"/>
    <w:rsid w:val="00980383"/>
    <w:rsid w:val="00980F3E"/>
    <w:rsid w:val="00981CCA"/>
    <w:rsid w:val="0098258D"/>
    <w:rsid w:val="009843D1"/>
    <w:rsid w:val="0098548C"/>
    <w:rsid w:val="009860E6"/>
    <w:rsid w:val="0098664D"/>
    <w:rsid w:val="00986AAE"/>
    <w:rsid w:val="00990B21"/>
    <w:rsid w:val="0099183A"/>
    <w:rsid w:val="00991967"/>
    <w:rsid w:val="0099279F"/>
    <w:rsid w:val="00994E40"/>
    <w:rsid w:val="00996BEC"/>
    <w:rsid w:val="0099733C"/>
    <w:rsid w:val="009A31B6"/>
    <w:rsid w:val="009A3469"/>
    <w:rsid w:val="009A692A"/>
    <w:rsid w:val="009A7674"/>
    <w:rsid w:val="009A7D07"/>
    <w:rsid w:val="009B01D4"/>
    <w:rsid w:val="009B0972"/>
    <w:rsid w:val="009B12F0"/>
    <w:rsid w:val="009B4311"/>
    <w:rsid w:val="009B5C2F"/>
    <w:rsid w:val="009B5E4F"/>
    <w:rsid w:val="009B6959"/>
    <w:rsid w:val="009B71CE"/>
    <w:rsid w:val="009C2AA9"/>
    <w:rsid w:val="009C3510"/>
    <w:rsid w:val="009C3D41"/>
    <w:rsid w:val="009C48C7"/>
    <w:rsid w:val="009C5902"/>
    <w:rsid w:val="009C5C3B"/>
    <w:rsid w:val="009C63F2"/>
    <w:rsid w:val="009C7E81"/>
    <w:rsid w:val="009C7E8B"/>
    <w:rsid w:val="009D058B"/>
    <w:rsid w:val="009D063E"/>
    <w:rsid w:val="009D13FD"/>
    <w:rsid w:val="009D29E8"/>
    <w:rsid w:val="009D2A02"/>
    <w:rsid w:val="009D3244"/>
    <w:rsid w:val="009D440D"/>
    <w:rsid w:val="009D4BBB"/>
    <w:rsid w:val="009D504A"/>
    <w:rsid w:val="009D5301"/>
    <w:rsid w:val="009D6132"/>
    <w:rsid w:val="009D7A36"/>
    <w:rsid w:val="009E07CE"/>
    <w:rsid w:val="009E0E96"/>
    <w:rsid w:val="009E4079"/>
    <w:rsid w:val="009E52F3"/>
    <w:rsid w:val="009E5689"/>
    <w:rsid w:val="009E5B49"/>
    <w:rsid w:val="009E61AB"/>
    <w:rsid w:val="009E62DE"/>
    <w:rsid w:val="009F0423"/>
    <w:rsid w:val="009F067A"/>
    <w:rsid w:val="009F0764"/>
    <w:rsid w:val="009F180A"/>
    <w:rsid w:val="009F1BFE"/>
    <w:rsid w:val="009F1E2A"/>
    <w:rsid w:val="009F21F7"/>
    <w:rsid w:val="009F2314"/>
    <w:rsid w:val="009F24C2"/>
    <w:rsid w:val="009F35A9"/>
    <w:rsid w:val="009F4CFA"/>
    <w:rsid w:val="009F54D3"/>
    <w:rsid w:val="009F58CE"/>
    <w:rsid w:val="009F7118"/>
    <w:rsid w:val="009F7FCF"/>
    <w:rsid w:val="00A00824"/>
    <w:rsid w:val="00A05438"/>
    <w:rsid w:val="00A068BE"/>
    <w:rsid w:val="00A10611"/>
    <w:rsid w:val="00A10FA5"/>
    <w:rsid w:val="00A115C5"/>
    <w:rsid w:val="00A132E1"/>
    <w:rsid w:val="00A13363"/>
    <w:rsid w:val="00A1734E"/>
    <w:rsid w:val="00A178DA"/>
    <w:rsid w:val="00A17E9C"/>
    <w:rsid w:val="00A225E4"/>
    <w:rsid w:val="00A23143"/>
    <w:rsid w:val="00A2348A"/>
    <w:rsid w:val="00A26C37"/>
    <w:rsid w:val="00A30025"/>
    <w:rsid w:val="00A301A1"/>
    <w:rsid w:val="00A30378"/>
    <w:rsid w:val="00A31233"/>
    <w:rsid w:val="00A33F15"/>
    <w:rsid w:val="00A351F3"/>
    <w:rsid w:val="00A3769D"/>
    <w:rsid w:val="00A4082D"/>
    <w:rsid w:val="00A40EAB"/>
    <w:rsid w:val="00A42688"/>
    <w:rsid w:val="00A42889"/>
    <w:rsid w:val="00A444AD"/>
    <w:rsid w:val="00A46309"/>
    <w:rsid w:val="00A47ADA"/>
    <w:rsid w:val="00A501ED"/>
    <w:rsid w:val="00A5168F"/>
    <w:rsid w:val="00A5237E"/>
    <w:rsid w:val="00A53088"/>
    <w:rsid w:val="00A567ED"/>
    <w:rsid w:val="00A56864"/>
    <w:rsid w:val="00A569FE"/>
    <w:rsid w:val="00A56C41"/>
    <w:rsid w:val="00A57965"/>
    <w:rsid w:val="00A60B76"/>
    <w:rsid w:val="00A61100"/>
    <w:rsid w:val="00A61FF7"/>
    <w:rsid w:val="00A6211E"/>
    <w:rsid w:val="00A653A2"/>
    <w:rsid w:val="00A653F6"/>
    <w:rsid w:val="00A6692A"/>
    <w:rsid w:val="00A67777"/>
    <w:rsid w:val="00A7071A"/>
    <w:rsid w:val="00A7098C"/>
    <w:rsid w:val="00A7471F"/>
    <w:rsid w:val="00A74B39"/>
    <w:rsid w:val="00A76C0F"/>
    <w:rsid w:val="00A76D31"/>
    <w:rsid w:val="00A807B4"/>
    <w:rsid w:val="00A82046"/>
    <w:rsid w:val="00A82176"/>
    <w:rsid w:val="00A82A98"/>
    <w:rsid w:val="00A831AE"/>
    <w:rsid w:val="00A833D6"/>
    <w:rsid w:val="00A859E9"/>
    <w:rsid w:val="00A85D1C"/>
    <w:rsid w:val="00A85D68"/>
    <w:rsid w:val="00A86D36"/>
    <w:rsid w:val="00A90776"/>
    <w:rsid w:val="00A90F5D"/>
    <w:rsid w:val="00A93F0B"/>
    <w:rsid w:val="00A96B8C"/>
    <w:rsid w:val="00A972FF"/>
    <w:rsid w:val="00A9739B"/>
    <w:rsid w:val="00AA08BB"/>
    <w:rsid w:val="00AA0AB2"/>
    <w:rsid w:val="00AA0BA2"/>
    <w:rsid w:val="00AA3703"/>
    <w:rsid w:val="00AA3746"/>
    <w:rsid w:val="00AA5495"/>
    <w:rsid w:val="00AA597E"/>
    <w:rsid w:val="00AA7665"/>
    <w:rsid w:val="00AA7EF8"/>
    <w:rsid w:val="00AB2201"/>
    <w:rsid w:val="00AB38C9"/>
    <w:rsid w:val="00AB565D"/>
    <w:rsid w:val="00AB5E30"/>
    <w:rsid w:val="00AB70F0"/>
    <w:rsid w:val="00AB7CA3"/>
    <w:rsid w:val="00AB7E4A"/>
    <w:rsid w:val="00AC14FF"/>
    <w:rsid w:val="00AC17C9"/>
    <w:rsid w:val="00AC1836"/>
    <w:rsid w:val="00AC4DE4"/>
    <w:rsid w:val="00AC51D5"/>
    <w:rsid w:val="00AC6915"/>
    <w:rsid w:val="00AC7F25"/>
    <w:rsid w:val="00AD052A"/>
    <w:rsid w:val="00AD32C9"/>
    <w:rsid w:val="00AD602D"/>
    <w:rsid w:val="00AD75B7"/>
    <w:rsid w:val="00AE188D"/>
    <w:rsid w:val="00AE1D52"/>
    <w:rsid w:val="00AE45D8"/>
    <w:rsid w:val="00AE52B3"/>
    <w:rsid w:val="00AE798D"/>
    <w:rsid w:val="00AF07F7"/>
    <w:rsid w:val="00AF0D25"/>
    <w:rsid w:val="00AF1491"/>
    <w:rsid w:val="00AF1B28"/>
    <w:rsid w:val="00AF4DE5"/>
    <w:rsid w:val="00AF5024"/>
    <w:rsid w:val="00B004AB"/>
    <w:rsid w:val="00B02EF6"/>
    <w:rsid w:val="00B05E55"/>
    <w:rsid w:val="00B078EA"/>
    <w:rsid w:val="00B07B5D"/>
    <w:rsid w:val="00B13922"/>
    <w:rsid w:val="00B16098"/>
    <w:rsid w:val="00B16874"/>
    <w:rsid w:val="00B16C52"/>
    <w:rsid w:val="00B16F27"/>
    <w:rsid w:val="00B17073"/>
    <w:rsid w:val="00B20CEF"/>
    <w:rsid w:val="00B21473"/>
    <w:rsid w:val="00B246F6"/>
    <w:rsid w:val="00B24A6B"/>
    <w:rsid w:val="00B24F42"/>
    <w:rsid w:val="00B257C0"/>
    <w:rsid w:val="00B25C9E"/>
    <w:rsid w:val="00B26203"/>
    <w:rsid w:val="00B306BE"/>
    <w:rsid w:val="00B309E4"/>
    <w:rsid w:val="00B35869"/>
    <w:rsid w:val="00B360C4"/>
    <w:rsid w:val="00B375DF"/>
    <w:rsid w:val="00B3768B"/>
    <w:rsid w:val="00B43582"/>
    <w:rsid w:val="00B43E9C"/>
    <w:rsid w:val="00B46604"/>
    <w:rsid w:val="00B46D17"/>
    <w:rsid w:val="00B50464"/>
    <w:rsid w:val="00B50E80"/>
    <w:rsid w:val="00B51253"/>
    <w:rsid w:val="00B55239"/>
    <w:rsid w:val="00B55E58"/>
    <w:rsid w:val="00B60599"/>
    <w:rsid w:val="00B60800"/>
    <w:rsid w:val="00B62A88"/>
    <w:rsid w:val="00B62D47"/>
    <w:rsid w:val="00B646DB"/>
    <w:rsid w:val="00B6635C"/>
    <w:rsid w:val="00B6667B"/>
    <w:rsid w:val="00B720A5"/>
    <w:rsid w:val="00B721D2"/>
    <w:rsid w:val="00B72ED9"/>
    <w:rsid w:val="00B73B06"/>
    <w:rsid w:val="00B73BF1"/>
    <w:rsid w:val="00B75721"/>
    <w:rsid w:val="00B760AF"/>
    <w:rsid w:val="00B822B6"/>
    <w:rsid w:val="00B825FE"/>
    <w:rsid w:val="00B83278"/>
    <w:rsid w:val="00B835F3"/>
    <w:rsid w:val="00B8468E"/>
    <w:rsid w:val="00B84FEA"/>
    <w:rsid w:val="00B86085"/>
    <w:rsid w:val="00B86BAE"/>
    <w:rsid w:val="00B87433"/>
    <w:rsid w:val="00B87517"/>
    <w:rsid w:val="00B87840"/>
    <w:rsid w:val="00B90E40"/>
    <w:rsid w:val="00B943D3"/>
    <w:rsid w:val="00B9680C"/>
    <w:rsid w:val="00B97C3E"/>
    <w:rsid w:val="00BA13D8"/>
    <w:rsid w:val="00BA2486"/>
    <w:rsid w:val="00BA3494"/>
    <w:rsid w:val="00BA3ACC"/>
    <w:rsid w:val="00BA5EC9"/>
    <w:rsid w:val="00BA6531"/>
    <w:rsid w:val="00BA6E5A"/>
    <w:rsid w:val="00BB1B77"/>
    <w:rsid w:val="00BB222B"/>
    <w:rsid w:val="00BB3EB8"/>
    <w:rsid w:val="00BB5193"/>
    <w:rsid w:val="00BB53C4"/>
    <w:rsid w:val="00BB76ED"/>
    <w:rsid w:val="00BB7A9D"/>
    <w:rsid w:val="00BC0353"/>
    <w:rsid w:val="00BC1B2A"/>
    <w:rsid w:val="00BC28FD"/>
    <w:rsid w:val="00BC2A8E"/>
    <w:rsid w:val="00BC3412"/>
    <w:rsid w:val="00BC4E18"/>
    <w:rsid w:val="00BC4F29"/>
    <w:rsid w:val="00BC5AFD"/>
    <w:rsid w:val="00BC6427"/>
    <w:rsid w:val="00BC67EB"/>
    <w:rsid w:val="00BD00A1"/>
    <w:rsid w:val="00BD108C"/>
    <w:rsid w:val="00BD1194"/>
    <w:rsid w:val="00BD35C1"/>
    <w:rsid w:val="00BD383A"/>
    <w:rsid w:val="00BD391F"/>
    <w:rsid w:val="00BD4AC4"/>
    <w:rsid w:val="00BD5927"/>
    <w:rsid w:val="00BD5E17"/>
    <w:rsid w:val="00BD6360"/>
    <w:rsid w:val="00BD763F"/>
    <w:rsid w:val="00BD7E56"/>
    <w:rsid w:val="00BE1347"/>
    <w:rsid w:val="00BE5457"/>
    <w:rsid w:val="00BE58D5"/>
    <w:rsid w:val="00BF2E34"/>
    <w:rsid w:val="00BF338D"/>
    <w:rsid w:val="00BF49CD"/>
    <w:rsid w:val="00BF4F51"/>
    <w:rsid w:val="00BF50A2"/>
    <w:rsid w:val="00BF5CFF"/>
    <w:rsid w:val="00BF6F9B"/>
    <w:rsid w:val="00BF75D8"/>
    <w:rsid w:val="00BF7CC4"/>
    <w:rsid w:val="00C002E2"/>
    <w:rsid w:val="00C01422"/>
    <w:rsid w:val="00C02700"/>
    <w:rsid w:val="00C02A5A"/>
    <w:rsid w:val="00C03C3A"/>
    <w:rsid w:val="00C04365"/>
    <w:rsid w:val="00C05787"/>
    <w:rsid w:val="00C07DDB"/>
    <w:rsid w:val="00C10605"/>
    <w:rsid w:val="00C10E3E"/>
    <w:rsid w:val="00C11B60"/>
    <w:rsid w:val="00C11E03"/>
    <w:rsid w:val="00C132B3"/>
    <w:rsid w:val="00C133A5"/>
    <w:rsid w:val="00C133CD"/>
    <w:rsid w:val="00C14581"/>
    <w:rsid w:val="00C15D16"/>
    <w:rsid w:val="00C16509"/>
    <w:rsid w:val="00C17706"/>
    <w:rsid w:val="00C17C9B"/>
    <w:rsid w:val="00C20453"/>
    <w:rsid w:val="00C2099C"/>
    <w:rsid w:val="00C209A1"/>
    <w:rsid w:val="00C22A24"/>
    <w:rsid w:val="00C265F4"/>
    <w:rsid w:val="00C26603"/>
    <w:rsid w:val="00C27200"/>
    <w:rsid w:val="00C3123C"/>
    <w:rsid w:val="00C325AA"/>
    <w:rsid w:val="00C32BE4"/>
    <w:rsid w:val="00C334C8"/>
    <w:rsid w:val="00C339C9"/>
    <w:rsid w:val="00C3509B"/>
    <w:rsid w:val="00C366B7"/>
    <w:rsid w:val="00C37091"/>
    <w:rsid w:val="00C37684"/>
    <w:rsid w:val="00C377FA"/>
    <w:rsid w:val="00C40D79"/>
    <w:rsid w:val="00C40FB3"/>
    <w:rsid w:val="00C427FF"/>
    <w:rsid w:val="00C47FBC"/>
    <w:rsid w:val="00C507D8"/>
    <w:rsid w:val="00C50C06"/>
    <w:rsid w:val="00C51673"/>
    <w:rsid w:val="00C51959"/>
    <w:rsid w:val="00C523E9"/>
    <w:rsid w:val="00C52930"/>
    <w:rsid w:val="00C5480D"/>
    <w:rsid w:val="00C5774D"/>
    <w:rsid w:val="00C654DE"/>
    <w:rsid w:val="00C71D0A"/>
    <w:rsid w:val="00C74FDB"/>
    <w:rsid w:val="00C75E29"/>
    <w:rsid w:val="00C76E7D"/>
    <w:rsid w:val="00C77AB8"/>
    <w:rsid w:val="00C80311"/>
    <w:rsid w:val="00C80D23"/>
    <w:rsid w:val="00C823D6"/>
    <w:rsid w:val="00C84283"/>
    <w:rsid w:val="00C849FA"/>
    <w:rsid w:val="00C85769"/>
    <w:rsid w:val="00C864C5"/>
    <w:rsid w:val="00C90BC7"/>
    <w:rsid w:val="00C91516"/>
    <w:rsid w:val="00C91AFB"/>
    <w:rsid w:val="00C92920"/>
    <w:rsid w:val="00C929F3"/>
    <w:rsid w:val="00C933DD"/>
    <w:rsid w:val="00C95454"/>
    <w:rsid w:val="00C958C2"/>
    <w:rsid w:val="00C95BAE"/>
    <w:rsid w:val="00CA0357"/>
    <w:rsid w:val="00CA0AD1"/>
    <w:rsid w:val="00CA0FB8"/>
    <w:rsid w:val="00CA292B"/>
    <w:rsid w:val="00CA34F8"/>
    <w:rsid w:val="00CA38CA"/>
    <w:rsid w:val="00CA39D9"/>
    <w:rsid w:val="00CA3CD5"/>
    <w:rsid w:val="00CA3E54"/>
    <w:rsid w:val="00CA746D"/>
    <w:rsid w:val="00CB0FAC"/>
    <w:rsid w:val="00CB140E"/>
    <w:rsid w:val="00CB1F64"/>
    <w:rsid w:val="00CB2B17"/>
    <w:rsid w:val="00CB2CBA"/>
    <w:rsid w:val="00CB479D"/>
    <w:rsid w:val="00CB544E"/>
    <w:rsid w:val="00CB657F"/>
    <w:rsid w:val="00CB6DC0"/>
    <w:rsid w:val="00CB702E"/>
    <w:rsid w:val="00CB72F0"/>
    <w:rsid w:val="00CB7694"/>
    <w:rsid w:val="00CB7F14"/>
    <w:rsid w:val="00CC19B0"/>
    <w:rsid w:val="00CC1F59"/>
    <w:rsid w:val="00CC3009"/>
    <w:rsid w:val="00CC3C73"/>
    <w:rsid w:val="00CC3D8B"/>
    <w:rsid w:val="00CC5025"/>
    <w:rsid w:val="00CC5B1C"/>
    <w:rsid w:val="00CD2205"/>
    <w:rsid w:val="00CD3F7E"/>
    <w:rsid w:val="00CD44BC"/>
    <w:rsid w:val="00CD6738"/>
    <w:rsid w:val="00CD79B2"/>
    <w:rsid w:val="00CE0D3C"/>
    <w:rsid w:val="00CE1EEF"/>
    <w:rsid w:val="00CE3A36"/>
    <w:rsid w:val="00CE747C"/>
    <w:rsid w:val="00CE77F7"/>
    <w:rsid w:val="00CF1861"/>
    <w:rsid w:val="00CF23E0"/>
    <w:rsid w:val="00CF4F0A"/>
    <w:rsid w:val="00CF67AF"/>
    <w:rsid w:val="00CF7B4B"/>
    <w:rsid w:val="00D00280"/>
    <w:rsid w:val="00D023C3"/>
    <w:rsid w:val="00D02B54"/>
    <w:rsid w:val="00D02F66"/>
    <w:rsid w:val="00D05965"/>
    <w:rsid w:val="00D112B9"/>
    <w:rsid w:val="00D113F9"/>
    <w:rsid w:val="00D11933"/>
    <w:rsid w:val="00D12594"/>
    <w:rsid w:val="00D14D2E"/>
    <w:rsid w:val="00D16A6D"/>
    <w:rsid w:val="00D1735B"/>
    <w:rsid w:val="00D208AE"/>
    <w:rsid w:val="00D208BD"/>
    <w:rsid w:val="00D22FF9"/>
    <w:rsid w:val="00D242E2"/>
    <w:rsid w:val="00D245BB"/>
    <w:rsid w:val="00D247D1"/>
    <w:rsid w:val="00D2651C"/>
    <w:rsid w:val="00D2684E"/>
    <w:rsid w:val="00D26ACC"/>
    <w:rsid w:val="00D31549"/>
    <w:rsid w:val="00D32025"/>
    <w:rsid w:val="00D36AAC"/>
    <w:rsid w:val="00D370EE"/>
    <w:rsid w:val="00D40F8A"/>
    <w:rsid w:val="00D4479A"/>
    <w:rsid w:val="00D46FFB"/>
    <w:rsid w:val="00D503D7"/>
    <w:rsid w:val="00D5044C"/>
    <w:rsid w:val="00D51A12"/>
    <w:rsid w:val="00D51DEB"/>
    <w:rsid w:val="00D52052"/>
    <w:rsid w:val="00D523C7"/>
    <w:rsid w:val="00D52840"/>
    <w:rsid w:val="00D52A6B"/>
    <w:rsid w:val="00D5314A"/>
    <w:rsid w:val="00D53352"/>
    <w:rsid w:val="00D54F63"/>
    <w:rsid w:val="00D56CC4"/>
    <w:rsid w:val="00D56E3C"/>
    <w:rsid w:val="00D5751A"/>
    <w:rsid w:val="00D61D17"/>
    <w:rsid w:val="00D62981"/>
    <w:rsid w:val="00D6417A"/>
    <w:rsid w:val="00D642E7"/>
    <w:rsid w:val="00D648EF"/>
    <w:rsid w:val="00D6752B"/>
    <w:rsid w:val="00D67C50"/>
    <w:rsid w:val="00D701BF"/>
    <w:rsid w:val="00D71BC3"/>
    <w:rsid w:val="00D721F7"/>
    <w:rsid w:val="00D7326E"/>
    <w:rsid w:val="00D73433"/>
    <w:rsid w:val="00D73502"/>
    <w:rsid w:val="00D77F14"/>
    <w:rsid w:val="00D8082F"/>
    <w:rsid w:val="00D81159"/>
    <w:rsid w:val="00D82643"/>
    <w:rsid w:val="00D83E24"/>
    <w:rsid w:val="00D86108"/>
    <w:rsid w:val="00D867E4"/>
    <w:rsid w:val="00D87B8E"/>
    <w:rsid w:val="00D904D7"/>
    <w:rsid w:val="00D913DA"/>
    <w:rsid w:val="00D91EE8"/>
    <w:rsid w:val="00D92C65"/>
    <w:rsid w:val="00D93CB7"/>
    <w:rsid w:val="00D93E8E"/>
    <w:rsid w:val="00D94CE3"/>
    <w:rsid w:val="00D95191"/>
    <w:rsid w:val="00D957D0"/>
    <w:rsid w:val="00D95E98"/>
    <w:rsid w:val="00D9633F"/>
    <w:rsid w:val="00D96D55"/>
    <w:rsid w:val="00D96EB7"/>
    <w:rsid w:val="00D979CE"/>
    <w:rsid w:val="00DA0D0A"/>
    <w:rsid w:val="00DA4CA5"/>
    <w:rsid w:val="00DA6668"/>
    <w:rsid w:val="00DB09C7"/>
    <w:rsid w:val="00DB2E12"/>
    <w:rsid w:val="00DB5EDA"/>
    <w:rsid w:val="00DC063B"/>
    <w:rsid w:val="00DC0F98"/>
    <w:rsid w:val="00DC2563"/>
    <w:rsid w:val="00DC3B21"/>
    <w:rsid w:val="00DC6CF6"/>
    <w:rsid w:val="00DD0D61"/>
    <w:rsid w:val="00DD1211"/>
    <w:rsid w:val="00DD3397"/>
    <w:rsid w:val="00DD3B67"/>
    <w:rsid w:val="00DD46E9"/>
    <w:rsid w:val="00DD5CBC"/>
    <w:rsid w:val="00DD6345"/>
    <w:rsid w:val="00DD657E"/>
    <w:rsid w:val="00DD6D67"/>
    <w:rsid w:val="00DE1333"/>
    <w:rsid w:val="00DE15B3"/>
    <w:rsid w:val="00DE1CF0"/>
    <w:rsid w:val="00DE1E29"/>
    <w:rsid w:val="00DE2350"/>
    <w:rsid w:val="00DE49DD"/>
    <w:rsid w:val="00DE5F2C"/>
    <w:rsid w:val="00DE768E"/>
    <w:rsid w:val="00DF09B1"/>
    <w:rsid w:val="00DF10BE"/>
    <w:rsid w:val="00DF12A8"/>
    <w:rsid w:val="00DF1BF3"/>
    <w:rsid w:val="00DF2E12"/>
    <w:rsid w:val="00DF7144"/>
    <w:rsid w:val="00DF7454"/>
    <w:rsid w:val="00DF7970"/>
    <w:rsid w:val="00E001F8"/>
    <w:rsid w:val="00E0093C"/>
    <w:rsid w:val="00E01E06"/>
    <w:rsid w:val="00E0321B"/>
    <w:rsid w:val="00E04549"/>
    <w:rsid w:val="00E04BA5"/>
    <w:rsid w:val="00E05892"/>
    <w:rsid w:val="00E059BF"/>
    <w:rsid w:val="00E05DA0"/>
    <w:rsid w:val="00E062ED"/>
    <w:rsid w:val="00E0640D"/>
    <w:rsid w:val="00E06CB4"/>
    <w:rsid w:val="00E071C0"/>
    <w:rsid w:val="00E07328"/>
    <w:rsid w:val="00E07BDB"/>
    <w:rsid w:val="00E07D3F"/>
    <w:rsid w:val="00E114A5"/>
    <w:rsid w:val="00E11A55"/>
    <w:rsid w:val="00E1225F"/>
    <w:rsid w:val="00E1247B"/>
    <w:rsid w:val="00E1338A"/>
    <w:rsid w:val="00E15D92"/>
    <w:rsid w:val="00E17086"/>
    <w:rsid w:val="00E205CB"/>
    <w:rsid w:val="00E220D4"/>
    <w:rsid w:val="00E2235F"/>
    <w:rsid w:val="00E25D39"/>
    <w:rsid w:val="00E26F66"/>
    <w:rsid w:val="00E3092E"/>
    <w:rsid w:val="00E31856"/>
    <w:rsid w:val="00E34628"/>
    <w:rsid w:val="00E36A98"/>
    <w:rsid w:val="00E36AB7"/>
    <w:rsid w:val="00E37BF6"/>
    <w:rsid w:val="00E4028E"/>
    <w:rsid w:val="00E40656"/>
    <w:rsid w:val="00E42326"/>
    <w:rsid w:val="00E42D56"/>
    <w:rsid w:val="00E43663"/>
    <w:rsid w:val="00E438E4"/>
    <w:rsid w:val="00E44205"/>
    <w:rsid w:val="00E44272"/>
    <w:rsid w:val="00E458FF"/>
    <w:rsid w:val="00E477C8"/>
    <w:rsid w:val="00E507B1"/>
    <w:rsid w:val="00E50D44"/>
    <w:rsid w:val="00E51FB2"/>
    <w:rsid w:val="00E54DBC"/>
    <w:rsid w:val="00E54F4E"/>
    <w:rsid w:val="00E62FA0"/>
    <w:rsid w:val="00E631D3"/>
    <w:rsid w:val="00E6351A"/>
    <w:rsid w:val="00E6497E"/>
    <w:rsid w:val="00E64B47"/>
    <w:rsid w:val="00E65D7E"/>
    <w:rsid w:val="00E67015"/>
    <w:rsid w:val="00E72747"/>
    <w:rsid w:val="00E74714"/>
    <w:rsid w:val="00E74F90"/>
    <w:rsid w:val="00E771A2"/>
    <w:rsid w:val="00E832F0"/>
    <w:rsid w:val="00E83EB3"/>
    <w:rsid w:val="00E84075"/>
    <w:rsid w:val="00E84A1B"/>
    <w:rsid w:val="00E85A61"/>
    <w:rsid w:val="00E8673A"/>
    <w:rsid w:val="00E875E8"/>
    <w:rsid w:val="00E91098"/>
    <w:rsid w:val="00E911E5"/>
    <w:rsid w:val="00E91CC7"/>
    <w:rsid w:val="00E92267"/>
    <w:rsid w:val="00E92A0C"/>
    <w:rsid w:val="00E92E5A"/>
    <w:rsid w:val="00E94937"/>
    <w:rsid w:val="00E9674D"/>
    <w:rsid w:val="00EA039F"/>
    <w:rsid w:val="00EA214A"/>
    <w:rsid w:val="00EA2301"/>
    <w:rsid w:val="00EA2FE7"/>
    <w:rsid w:val="00EA394E"/>
    <w:rsid w:val="00EA4095"/>
    <w:rsid w:val="00EA57CC"/>
    <w:rsid w:val="00EA699F"/>
    <w:rsid w:val="00EA6C7B"/>
    <w:rsid w:val="00EA78C9"/>
    <w:rsid w:val="00EB1A88"/>
    <w:rsid w:val="00EB2C6B"/>
    <w:rsid w:val="00EB5707"/>
    <w:rsid w:val="00EB7430"/>
    <w:rsid w:val="00EC0960"/>
    <w:rsid w:val="00EC27D4"/>
    <w:rsid w:val="00EC2F6F"/>
    <w:rsid w:val="00EC3FED"/>
    <w:rsid w:val="00EC4E46"/>
    <w:rsid w:val="00EC6F16"/>
    <w:rsid w:val="00EC7BFD"/>
    <w:rsid w:val="00ED140E"/>
    <w:rsid w:val="00ED603D"/>
    <w:rsid w:val="00ED672F"/>
    <w:rsid w:val="00EE07EB"/>
    <w:rsid w:val="00EE0A62"/>
    <w:rsid w:val="00EE2B17"/>
    <w:rsid w:val="00EE2ED1"/>
    <w:rsid w:val="00EE3465"/>
    <w:rsid w:val="00EE5EC8"/>
    <w:rsid w:val="00EE7BD7"/>
    <w:rsid w:val="00EE7EA9"/>
    <w:rsid w:val="00EF0C1D"/>
    <w:rsid w:val="00EF12B5"/>
    <w:rsid w:val="00EF1760"/>
    <w:rsid w:val="00EF2D1C"/>
    <w:rsid w:val="00EF3BB0"/>
    <w:rsid w:val="00EF6A69"/>
    <w:rsid w:val="00EF7275"/>
    <w:rsid w:val="00EF72A9"/>
    <w:rsid w:val="00F014B0"/>
    <w:rsid w:val="00F01916"/>
    <w:rsid w:val="00F0220D"/>
    <w:rsid w:val="00F0225D"/>
    <w:rsid w:val="00F028DC"/>
    <w:rsid w:val="00F0338D"/>
    <w:rsid w:val="00F04572"/>
    <w:rsid w:val="00F07FED"/>
    <w:rsid w:val="00F13AD2"/>
    <w:rsid w:val="00F15040"/>
    <w:rsid w:val="00F15D05"/>
    <w:rsid w:val="00F15F9F"/>
    <w:rsid w:val="00F17F68"/>
    <w:rsid w:val="00F231FB"/>
    <w:rsid w:val="00F243AA"/>
    <w:rsid w:val="00F24692"/>
    <w:rsid w:val="00F25894"/>
    <w:rsid w:val="00F25DFC"/>
    <w:rsid w:val="00F263C9"/>
    <w:rsid w:val="00F2739D"/>
    <w:rsid w:val="00F3198B"/>
    <w:rsid w:val="00F31BA9"/>
    <w:rsid w:val="00F31C76"/>
    <w:rsid w:val="00F31EC4"/>
    <w:rsid w:val="00F323D9"/>
    <w:rsid w:val="00F33DF2"/>
    <w:rsid w:val="00F340DA"/>
    <w:rsid w:val="00F34E46"/>
    <w:rsid w:val="00F3626F"/>
    <w:rsid w:val="00F37FCD"/>
    <w:rsid w:val="00F40AD4"/>
    <w:rsid w:val="00F4215B"/>
    <w:rsid w:val="00F43E2B"/>
    <w:rsid w:val="00F44000"/>
    <w:rsid w:val="00F447CF"/>
    <w:rsid w:val="00F44871"/>
    <w:rsid w:val="00F45162"/>
    <w:rsid w:val="00F46479"/>
    <w:rsid w:val="00F47C1E"/>
    <w:rsid w:val="00F509C7"/>
    <w:rsid w:val="00F515A3"/>
    <w:rsid w:val="00F51F52"/>
    <w:rsid w:val="00F54F57"/>
    <w:rsid w:val="00F56066"/>
    <w:rsid w:val="00F563FA"/>
    <w:rsid w:val="00F56D8A"/>
    <w:rsid w:val="00F60015"/>
    <w:rsid w:val="00F60212"/>
    <w:rsid w:val="00F60265"/>
    <w:rsid w:val="00F60BEB"/>
    <w:rsid w:val="00F61480"/>
    <w:rsid w:val="00F62ABD"/>
    <w:rsid w:val="00F62E38"/>
    <w:rsid w:val="00F63548"/>
    <w:rsid w:val="00F63EF0"/>
    <w:rsid w:val="00F65C56"/>
    <w:rsid w:val="00F670C4"/>
    <w:rsid w:val="00F676E0"/>
    <w:rsid w:val="00F67A5B"/>
    <w:rsid w:val="00F71D23"/>
    <w:rsid w:val="00F72CF6"/>
    <w:rsid w:val="00F737FC"/>
    <w:rsid w:val="00F73968"/>
    <w:rsid w:val="00F743E2"/>
    <w:rsid w:val="00F751E5"/>
    <w:rsid w:val="00F76581"/>
    <w:rsid w:val="00F76E3A"/>
    <w:rsid w:val="00F834A3"/>
    <w:rsid w:val="00F85618"/>
    <w:rsid w:val="00F87029"/>
    <w:rsid w:val="00F87D38"/>
    <w:rsid w:val="00F90D75"/>
    <w:rsid w:val="00F9168E"/>
    <w:rsid w:val="00F92F9A"/>
    <w:rsid w:val="00F959DA"/>
    <w:rsid w:val="00F95A22"/>
    <w:rsid w:val="00FA1E35"/>
    <w:rsid w:val="00FA247C"/>
    <w:rsid w:val="00FA36F4"/>
    <w:rsid w:val="00FA3889"/>
    <w:rsid w:val="00FA3C2B"/>
    <w:rsid w:val="00FA59B6"/>
    <w:rsid w:val="00FA69F4"/>
    <w:rsid w:val="00FB05C7"/>
    <w:rsid w:val="00FB13EE"/>
    <w:rsid w:val="00FB2E4B"/>
    <w:rsid w:val="00FB2EDA"/>
    <w:rsid w:val="00FB315F"/>
    <w:rsid w:val="00FB38CA"/>
    <w:rsid w:val="00FB7062"/>
    <w:rsid w:val="00FC046A"/>
    <w:rsid w:val="00FC18F1"/>
    <w:rsid w:val="00FC252B"/>
    <w:rsid w:val="00FC6018"/>
    <w:rsid w:val="00FD0B74"/>
    <w:rsid w:val="00FD2656"/>
    <w:rsid w:val="00FD2737"/>
    <w:rsid w:val="00FD3351"/>
    <w:rsid w:val="00FD3530"/>
    <w:rsid w:val="00FD3CB0"/>
    <w:rsid w:val="00FD4264"/>
    <w:rsid w:val="00FD4601"/>
    <w:rsid w:val="00FD4812"/>
    <w:rsid w:val="00FD508F"/>
    <w:rsid w:val="00FD633B"/>
    <w:rsid w:val="00FD7046"/>
    <w:rsid w:val="00FD7794"/>
    <w:rsid w:val="00FE1B81"/>
    <w:rsid w:val="00FE2C85"/>
    <w:rsid w:val="00FE2ECA"/>
    <w:rsid w:val="00FE7367"/>
    <w:rsid w:val="00FE7D56"/>
    <w:rsid w:val="00FF0E3C"/>
    <w:rsid w:val="00FF0FF4"/>
    <w:rsid w:val="00FF1E14"/>
    <w:rsid w:val="00FF24D2"/>
    <w:rsid w:val="00FF2E68"/>
    <w:rsid w:val="00FF35DB"/>
    <w:rsid w:val="00FF4741"/>
    <w:rsid w:val="00FF501D"/>
    <w:rsid w:val="00FF67DD"/>
    <w:rsid w:val="00FF6D3A"/>
    <w:rsid w:val="00FF7823"/>
    <w:rsid w:val="01030F53"/>
    <w:rsid w:val="010A02BA"/>
    <w:rsid w:val="010B5E47"/>
    <w:rsid w:val="01107C93"/>
    <w:rsid w:val="011F68DF"/>
    <w:rsid w:val="013274FC"/>
    <w:rsid w:val="018B600E"/>
    <w:rsid w:val="01A93F3D"/>
    <w:rsid w:val="02184530"/>
    <w:rsid w:val="021F7C15"/>
    <w:rsid w:val="02270AEF"/>
    <w:rsid w:val="0227383A"/>
    <w:rsid w:val="02610D21"/>
    <w:rsid w:val="02676200"/>
    <w:rsid w:val="02681CA4"/>
    <w:rsid w:val="027E027E"/>
    <w:rsid w:val="028C2D51"/>
    <w:rsid w:val="02997141"/>
    <w:rsid w:val="02A114F6"/>
    <w:rsid w:val="02A42A2B"/>
    <w:rsid w:val="02AB15F3"/>
    <w:rsid w:val="02AC46F2"/>
    <w:rsid w:val="02E135C3"/>
    <w:rsid w:val="02ED11BB"/>
    <w:rsid w:val="03331D25"/>
    <w:rsid w:val="03472854"/>
    <w:rsid w:val="03521C71"/>
    <w:rsid w:val="036353F1"/>
    <w:rsid w:val="0368066C"/>
    <w:rsid w:val="03717F6C"/>
    <w:rsid w:val="038B0375"/>
    <w:rsid w:val="039C2703"/>
    <w:rsid w:val="03CE6645"/>
    <w:rsid w:val="03D5371E"/>
    <w:rsid w:val="03F426B4"/>
    <w:rsid w:val="042609A5"/>
    <w:rsid w:val="043A42DD"/>
    <w:rsid w:val="04455A19"/>
    <w:rsid w:val="044C3B6B"/>
    <w:rsid w:val="044D39C5"/>
    <w:rsid w:val="045F0A06"/>
    <w:rsid w:val="046A093E"/>
    <w:rsid w:val="046B44A0"/>
    <w:rsid w:val="04765962"/>
    <w:rsid w:val="047C146D"/>
    <w:rsid w:val="0484195E"/>
    <w:rsid w:val="04AE2718"/>
    <w:rsid w:val="04B856D5"/>
    <w:rsid w:val="04D22AA1"/>
    <w:rsid w:val="04D9454C"/>
    <w:rsid w:val="04DC446A"/>
    <w:rsid w:val="04F51314"/>
    <w:rsid w:val="04F7705B"/>
    <w:rsid w:val="05353629"/>
    <w:rsid w:val="0538625D"/>
    <w:rsid w:val="054E6C11"/>
    <w:rsid w:val="056B63D4"/>
    <w:rsid w:val="05740B8D"/>
    <w:rsid w:val="05CD5FBF"/>
    <w:rsid w:val="05E15828"/>
    <w:rsid w:val="05EB76C6"/>
    <w:rsid w:val="05F34D13"/>
    <w:rsid w:val="05F932F3"/>
    <w:rsid w:val="06060666"/>
    <w:rsid w:val="060C75DF"/>
    <w:rsid w:val="061041CE"/>
    <w:rsid w:val="061A3B61"/>
    <w:rsid w:val="064E38CF"/>
    <w:rsid w:val="06527F28"/>
    <w:rsid w:val="06742A39"/>
    <w:rsid w:val="06A16389"/>
    <w:rsid w:val="06B26AC1"/>
    <w:rsid w:val="06BE24C0"/>
    <w:rsid w:val="06C21801"/>
    <w:rsid w:val="06D019E9"/>
    <w:rsid w:val="06D91A4B"/>
    <w:rsid w:val="06DC71F0"/>
    <w:rsid w:val="06F129EE"/>
    <w:rsid w:val="06FC60A2"/>
    <w:rsid w:val="07185416"/>
    <w:rsid w:val="07235AA2"/>
    <w:rsid w:val="07604E1F"/>
    <w:rsid w:val="07796EE7"/>
    <w:rsid w:val="07A71010"/>
    <w:rsid w:val="07A74519"/>
    <w:rsid w:val="07C525D0"/>
    <w:rsid w:val="07D14A49"/>
    <w:rsid w:val="07DA7C60"/>
    <w:rsid w:val="07E93C4D"/>
    <w:rsid w:val="07FA0A29"/>
    <w:rsid w:val="07FE4371"/>
    <w:rsid w:val="08245389"/>
    <w:rsid w:val="08247FBE"/>
    <w:rsid w:val="082D406B"/>
    <w:rsid w:val="08313A91"/>
    <w:rsid w:val="0869659B"/>
    <w:rsid w:val="086D671D"/>
    <w:rsid w:val="08890AF1"/>
    <w:rsid w:val="089D3E8F"/>
    <w:rsid w:val="08D24FFB"/>
    <w:rsid w:val="08EC088B"/>
    <w:rsid w:val="08F516F1"/>
    <w:rsid w:val="08F63D84"/>
    <w:rsid w:val="091C6D7D"/>
    <w:rsid w:val="091D2A5C"/>
    <w:rsid w:val="09316090"/>
    <w:rsid w:val="09321DE3"/>
    <w:rsid w:val="09477EB8"/>
    <w:rsid w:val="09485A0C"/>
    <w:rsid w:val="096D47EE"/>
    <w:rsid w:val="097228F5"/>
    <w:rsid w:val="097E0D9D"/>
    <w:rsid w:val="098D4A47"/>
    <w:rsid w:val="099114F1"/>
    <w:rsid w:val="09CD12E4"/>
    <w:rsid w:val="09D9725E"/>
    <w:rsid w:val="09F24FEA"/>
    <w:rsid w:val="0A3D6841"/>
    <w:rsid w:val="0A556D24"/>
    <w:rsid w:val="0A5A3D85"/>
    <w:rsid w:val="0A5A61FD"/>
    <w:rsid w:val="0A620382"/>
    <w:rsid w:val="0A67118D"/>
    <w:rsid w:val="0A914FC2"/>
    <w:rsid w:val="0AB333A9"/>
    <w:rsid w:val="0B043BED"/>
    <w:rsid w:val="0B046B19"/>
    <w:rsid w:val="0B3073AB"/>
    <w:rsid w:val="0B33156F"/>
    <w:rsid w:val="0B400333"/>
    <w:rsid w:val="0B4B18E8"/>
    <w:rsid w:val="0B4D762B"/>
    <w:rsid w:val="0B60706D"/>
    <w:rsid w:val="0B61634A"/>
    <w:rsid w:val="0B700292"/>
    <w:rsid w:val="0BA95451"/>
    <w:rsid w:val="0BD65C2B"/>
    <w:rsid w:val="0BD87BF7"/>
    <w:rsid w:val="0C0629AF"/>
    <w:rsid w:val="0C157DA6"/>
    <w:rsid w:val="0C166E59"/>
    <w:rsid w:val="0C2623A0"/>
    <w:rsid w:val="0C3D7479"/>
    <w:rsid w:val="0C4772C3"/>
    <w:rsid w:val="0C4A5FDA"/>
    <w:rsid w:val="0C7E1509"/>
    <w:rsid w:val="0C805A66"/>
    <w:rsid w:val="0CC701B1"/>
    <w:rsid w:val="0CCD26FF"/>
    <w:rsid w:val="0D030E3A"/>
    <w:rsid w:val="0D1109E9"/>
    <w:rsid w:val="0D134449"/>
    <w:rsid w:val="0D1A1CF8"/>
    <w:rsid w:val="0D1F52BB"/>
    <w:rsid w:val="0D3122E1"/>
    <w:rsid w:val="0D465C6E"/>
    <w:rsid w:val="0D4E375C"/>
    <w:rsid w:val="0D5E350F"/>
    <w:rsid w:val="0D631C31"/>
    <w:rsid w:val="0D6633EA"/>
    <w:rsid w:val="0DB34C77"/>
    <w:rsid w:val="0DBA3944"/>
    <w:rsid w:val="0DDE53A4"/>
    <w:rsid w:val="0E0B040E"/>
    <w:rsid w:val="0E32116E"/>
    <w:rsid w:val="0E6E0180"/>
    <w:rsid w:val="0E8B454F"/>
    <w:rsid w:val="0E956A04"/>
    <w:rsid w:val="0EA247D8"/>
    <w:rsid w:val="0EA67E41"/>
    <w:rsid w:val="0ED05972"/>
    <w:rsid w:val="0ED322E4"/>
    <w:rsid w:val="0EFA04EE"/>
    <w:rsid w:val="0F2700D5"/>
    <w:rsid w:val="0F345FE0"/>
    <w:rsid w:val="0F556BFE"/>
    <w:rsid w:val="0F570674"/>
    <w:rsid w:val="0F5F682F"/>
    <w:rsid w:val="0F83056A"/>
    <w:rsid w:val="0F871A4C"/>
    <w:rsid w:val="0F8F4D36"/>
    <w:rsid w:val="0FA867C0"/>
    <w:rsid w:val="0FBC0B09"/>
    <w:rsid w:val="0FD24C96"/>
    <w:rsid w:val="0FFF60B3"/>
    <w:rsid w:val="10003D97"/>
    <w:rsid w:val="100B593A"/>
    <w:rsid w:val="101E37A4"/>
    <w:rsid w:val="10356D27"/>
    <w:rsid w:val="10436384"/>
    <w:rsid w:val="107959AD"/>
    <w:rsid w:val="109A5CB2"/>
    <w:rsid w:val="10B35591"/>
    <w:rsid w:val="10D6509A"/>
    <w:rsid w:val="10D83922"/>
    <w:rsid w:val="10ED5441"/>
    <w:rsid w:val="10FF689F"/>
    <w:rsid w:val="11057B0C"/>
    <w:rsid w:val="1135090E"/>
    <w:rsid w:val="115170DA"/>
    <w:rsid w:val="118018D2"/>
    <w:rsid w:val="11A02FCB"/>
    <w:rsid w:val="11A13DA8"/>
    <w:rsid w:val="11C20010"/>
    <w:rsid w:val="1219473F"/>
    <w:rsid w:val="121C2EA2"/>
    <w:rsid w:val="12326C7C"/>
    <w:rsid w:val="123343E4"/>
    <w:rsid w:val="123D2AF7"/>
    <w:rsid w:val="124B3B6C"/>
    <w:rsid w:val="1276690F"/>
    <w:rsid w:val="1298743F"/>
    <w:rsid w:val="12A655E9"/>
    <w:rsid w:val="12F528C6"/>
    <w:rsid w:val="13360361"/>
    <w:rsid w:val="133C19FD"/>
    <w:rsid w:val="13423AB5"/>
    <w:rsid w:val="13442C68"/>
    <w:rsid w:val="13493040"/>
    <w:rsid w:val="136800CD"/>
    <w:rsid w:val="139132B4"/>
    <w:rsid w:val="139B5E2C"/>
    <w:rsid w:val="13AE1B52"/>
    <w:rsid w:val="13DE66F5"/>
    <w:rsid w:val="14024CD0"/>
    <w:rsid w:val="1404135E"/>
    <w:rsid w:val="14413CFD"/>
    <w:rsid w:val="14637141"/>
    <w:rsid w:val="146E2E3E"/>
    <w:rsid w:val="1477287B"/>
    <w:rsid w:val="14795E13"/>
    <w:rsid w:val="14804D03"/>
    <w:rsid w:val="14890F7F"/>
    <w:rsid w:val="148B1B26"/>
    <w:rsid w:val="14930578"/>
    <w:rsid w:val="14944A90"/>
    <w:rsid w:val="14A27B11"/>
    <w:rsid w:val="14A33EFF"/>
    <w:rsid w:val="14A372C1"/>
    <w:rsid w:val="14A775B6"/>
    <w:rsid w:val="14DF1FBF"/>
    <w:rsid w:val="14E976CD"/>
    <w:rsid w:val="1506398E"/>
    <w:rsid w:val="15064643"/>
    <w:rsid w:val="1524645F"/>
    <w:rsid w:val="152D6A2B"/>
    <w:rsid w:val="153720B5"/>
    <w:rsid w:val="154F6BE9"/>
    <w:rsid w:val="157C780D"/>
    <w:rsid w:val="15801E62"/>
    <w:rsid w:val="15AE51C7"/>
    <w:rsid w:val="15D276AB"/>
    <w:rsid w:val="15F337DB"/>
    <w:rsid w:val="15F6401A"/>
    <w:rsid w:val="16084156"/>
    <w:rsid w:val="161534F7"/>
    <w:rsid w:val="16255116"/>
    <w:rsid w:val="16595209"/>
    <w:rsid w:val="165B72E3"/>
    <w:rsid w:val="16904663"/>
    <w:rsid w:val="16AF7FFB"/>
    <w:rsid w:val="16C850FF"/>
    <w:rsid w:val="16CB259E"/>
    <w:rsid w:val="16EC771C"/>
    <w:rsid w:val="16F66BF8"/>
    <w:rsid w:val="17070542"/>
    <w:rsid w:val="17100CFB"/>
    <w:rsid w:val="17107A70"/>
    <w:rsid w:val="17240FF0"/>
    <w:rsid w:val="17512ABC"/>
    <w:rsid w:val="176D6792"/>
    <w:rsid w:val="178F63DC"/>
    <w:rsid w:val="17911D63"/>
    <w:rsid w:val="17B33970"/>
    <w:rsid w:val="17B92844"/>
    <w:rsid w:val="17BE379E"/>
    <w:rsid w:val="17C32445"/>
    <w:rsid w:val="17DC466F"/>
    <w:rsid w:val="17E54BCE"/>
    <w:rsid w:val="180F5142"/>
    <w:rsid w:val="181A4E0F"/>
    <w:rsid w:val="182B073D"/>
    <w:rsid w:val="184874A9"/>
    <w:rsid w:val="185148FE"/>
    <w:rsid w:val="18537A33"/>
    <w:rsid w:val="18955E91"/>
    <w:rsid w:val="189D7814"/>
    <w:rsid w:val="18B23F4C"/>
    <w:rsid w:val="18B75DB1"/>
    <w:rsid w:val="190310C4"/>
    <w:rsid w:val="1933459B"/>
    <w:rsid w:val="1937437D"/>
    <w:rsid w:val="1941663F"/>
    <w:rsid w:val="195E09C5"/>
    <w:rsid w:val="19871659"/>
    <w:rsid w:val="19947803"/>
    <w:rsid w:val="199F3245"/>
    <w:rsid w:val="199F4894"/>
    <w:rsid w:val="19AF335B"/>
    <w:rsid w:val="19B16148"/>
    <w:rsid w:val="19B751B1"/>
    <w:rsid w:val="19B80521"/>
    <w:rsid w:val="19DC0D44"/>
    <w:rsid w:val="19E42CAD"/>
    <w:rsid w:val="19E47305"/>
    <w:rsid w:val="19EA1730"/>
    <w:rsid w:val="19EB34B1"/>
    <w:rsid w:val="19F15806"/>
    <w:rsid w:val="19F62147"/>
    <w:rsid w:val="1A12600B"/>
    <w:rsid w:val="1A1719CE"/>
    <w:rsid w:val="1A2452D6"/>
    <w:rsid w:val="1A27620A"/>
    <w:rsid w:val="1A5F0E9E"/>
    <w:rsid w:val="1A952E1D"/>
    <w:rsid w:val="1B406256"/>
    <w:rsid w:val="1B546BF0"/>
    <w:rsid w:val="1B875080"/>
    <w:rsid w:val="1BA87F2C"/>
    <w:rsid w:val="1BB55B5D"/>
    <w:rsid w:val="1BE41495"/>
    <w:rsid w:val="1BE57CC2"/>
    <w:rsid w:val="1C075B63"/>
    <w:rsid w:val="1C154C3C"/>
    <w:rsid w:val="1C397DD7"/>
    <w:rsid w:val="1C4A522E"/>
    <w:rsid w:val="1C535ACB"/>
    <w:rsid w:val="1C583374"/>
    <w:rsid w:val="1C5E5F3C"/>
    <w:rsid w:val="1C640691"/>
    <w:rsid w:val="1C6810EC"/>
    <w:rsid w:val="1C8124AB"/>
    <w:rsid w:val="1C907257"/>
    <w:rsid w:val="1CA23462"/>
    <w:rsid w:val="1CAB3034"/>
    <w:rsid w:val="1CB47A2C"/>
    <w:rsid w:val="1CB76772"/>
    <w:rsid w:val="1CBA0564"/>
    <w:rsid w:val="1CBD0899"/>
    <w:rsid w:val="1CD12FC4"/>
    <w:rsid w:val="1CD43C1D"/>
    <w:rsid w:val="1CF5492E"/>
    <w:rsid w:val="1D0A7365"/>
    <w:rsid w:val="1D135B86"/>
    <w:rsid w:val="1D142E06"/>
    <w:rsid w:val="1D1563BA"/>
    <w:rsid w:val="1D264D4E"/>
    <w:rsid w:val="1D2C2356"/>
    <w:rsid w:val="1D49708E"/>
    <w:rsid w:val="1D4E372B"/>
    <w:rsid w:val="1D7548B3"/>
    <w:rsid w:val="1D7B235B"/>
    <w:rsid w:val="1D85032A"/>
    <w:rsid w:val="1D9C08A4"/>
    <w:rsid w:val="1DAF5253"/>
    <w:rsid w:val="1DC40565"/>
    <w:rsid w:val="1DCB18D7"/>
    <w:rsid w:val="1DD037FA"/>
    <w:rsid w:val="1DD06924"/>
    <w:rsid w:val="1DDA2A14"/>
    <w:rsid w:val="1DDB6ACF"/>
    <w:rsid w:val="1DDF03BD"/>
    <w:rsid w:val="1DED4235"/>
    <w:rsid w:val="1E0F12AC"/>
    <w:rsid w:val="1E11400E"/>
    <w:rsid w:val="1E1666EC"/>
    <w:rsid w:val="1E194615"/>
    <w:rsid w:val="1E1F291A"/>
    <w:rsid w:val="1E2C149D"/>
    <w:rsid w:val="1E33468E"/>
    <w:rsid w:val="1E442498"/>
    <w:rsid w:val="1E574CD6"/>
    <w:rsid w:val="1E664F3B"/>
    <w:rsid w:val="1E685278"/>
    <w:rsid w:val="1E686D27"/>
    <w:rsid w:val="1E7E2E98"/>
    <w:rsid w:val="1E8928EF"/>
    <w:rsid w:val="1E990584"/>
    <w:rsid w:val="1EB2569C"/>
    <w:rsid w:val="1EE7066C"/>
    <w:rsid w:val="1F004049"/>
    <w:rsid w:val="1F013882"/>
    <w:rsid w:val="1F127A68"/>
    <w:rsid w:val="1F203CCF"/>
    <w:rsid w:val="1F277CEE"/>
    <w:rsid w:val="1F393660"/>
    <w:rsid w:val="1F396F63"/>
    <w:rsid w:val="1F3F2538"/>
    <w:rsid w:val="1F496612"/>
    <w:rsid w:val="1F514452"/>
    <w:rsid w:val="1F865D93"/>
    <w:rsid w:val="1F975AD7"/>
    <w:rsid w:val="1FA15DC7"/>
    <w:rsid w:val="1FA45E5B"/>
    <w:rsid w:val="1FB242CA"/>
    <w:rsid w:val="1FBD5016"/>
    <w:rsid w:val="1FC879D8"/>
    <w:rsid w:val="1FD77401"/>
    <w:rsid w:val="1FDF3456"/>
    <w:rsid w:val="1FEF2251"/>
    <w:rsid w:val="1FF87105"/>
    <w:rsid w:val="1FF970F3"/>
    <w:rsid w:val="20377BBE"/>
    <w:rsid w:val="203F5B33"/>
    <w:rsid w:val="203F631E"/>
    <w:rsid w:val="20447978"/>
    <w:rsid w:val="205857F5"/>
    <w:rsid w:val="205B00C1"/>
    <w:rsid w:val="20770D7C"/>
    <w:rsid w:val="20A20133"/>
    <w:rsid w:val="20A74518"/>
    <w:rsid w:val="20C64052"/>
    <w:rsid w:val="20D52722"/>
    <w:rsid w:val="20E81A3C"/>
    <w:rsid w:val="21137585"/>
    <w:rsid w:val="211C146A"/>
    <w:rsid w:val="21956F3B"/>
    <w:rsid w:val="22250550"/>
    <w:rsid w:val="224D7AC3"/>
    <w:rsid w:val="227563B4"/>
    <w:rsid w:val="22757629"/>
    <w:rsid w:val="228F6D6D"/>
    <w:rsid w:val="22A22108"/>
    <w:rsid w:val="22DA3FA0"/>
    <w:rsid w:val="22F54331"/>
    <w:rsid w:val="23091D51"/>
    <w:rsid w:val="230C1E1A"/>
    <w:rsid w:val="230F71B8"/>
    <w:rsid w:val="234528C9"/>
    <w:rsid w:val="23465CAD"/>
    <w:rsid w:val="23547D29"/>
    <w:rsid w:val="2358786B"/>
    <w:rsid w:val="23654BC3"/>
    <w:rsid w:val="2385209F"/>
    <w:rsid w:val="239A324F"/>
    <w:rsid w:val="23AA3661"/>
    <w:rsid w:val="23BD5F61"/>
    <w:rsid w:val="23C800E6"/>
    <w:rsid w:val="23CE54FF"/>
    <w:rsid w:val="23DB505D"/>
    <w:rsid w:val="23E16A9D"/>
    <w:rsid w:val="23E22BED"/>
    <w:rsid w:val="23E66AFD"/>
    <w:rsid w:val="23F41876"/>
    <w:rsid w:val="23FF2F95"/>
    <w:rsid w:val="240E3B1A"/>
    <w:rsid w:val="2422390C"/>
    <w:rsid w:val="24320558"/>
    <w:rsid w:val="24567C5C"/>
    <w:rsid w:val="249A66EE"/>
    <w:rsid w:val="24AF04B5"/>
    <w:rsid w:val="24B37079"/>
    <w:rsid w:val="24BA6DA4"/>
    <w:rsid w:val="24BE7A04"/>
    <w:rsid w:val="24C954C0"/>
    <w:rsid w:val="24CB7DE0"/>
    <w:rsid w:val="24E57162"/>
    <w:rsid w:val="25102FBF"/>
    <w:rsid w:val="25380FAB"/>
    <w:rsid w:val="257574F1"/>
    <w:rsid w:val="25AD42CE"/>
    <w:rsid w:val="25C80635"/>
    <w:rsid w:val="25DA25AF"/>
    <w:rsid w:val="25E82BD8"/>
    <w:rsid w:val="260B3470"/>
    <w:rsid w:val="260D4D7A"/>
    <w:rsid w:val="26181661"/>
    <w:rsid w:val="26447F38"/>
    <w:rsid w:val="264C7A1E"/>
    <w:rsid w:val="26535584"/>
    <w:rsid w:val="2678111D"/>
    <w:rsid w:val="26BA032F"/>
    <w:rsid w:val="26BC31FA"/>
    <w:rsid w:val="26C027BF"/>
    <w:rsid w:val="26C722A0"/>
    <w:rsid w:val="26D819D8"/>
    <w:rsid w:val="26DE0385"/>
    <w:rsid w:val="26E23E40"/>
    <w:rsid w:val="26E3230E"/>
    <w:rsid w:val="26F4147A"/>
    <w:rsid w:val="26F62C3A"/>
    <w:rsid w:val="270C7A15"/>
    <w:rsid w:val="2714061F"/>
    <w:rsid w:val="275C64D4"/>
    <w:rsid w:val="275E1F46"/>
    <w:rsid w:val="278D0D33"/>
    <w:rsid w:val="279F7D37"/>
    <w:rsid w:val="27C95A6C"/>
    <w:rsid w:val="27DE4A93"/>
    <w:rsid w:val="28122062"/>
    <w:rsid w:val="28312F3C"/>
    <w:rsid w:val="286E1692"/>
    <w:rsid w:val="2884253E"/>
    <w:rsid w:val="288917EE"/>
    <w:rsid w:val="28AA60F6"/>
    <w:rsid w:val="28B1475F"/>
    <w:rsid w:val="28B955A8"/>
    <w:rsid w:val="28BD3331"/>
    <w:rsid w:val="28CE1828"/>
    <w:rsid w:val="28E079FB"/>
    <w:rsid w:val="290A604D"/>
    <w:rsid w:val="290D2391"/>
    <w:rsid w:val="293845A4"/>
    <w:rsid w:val="293A33C2"/>
    <w:rsid w:val="29480E32"/>
    <w:rsid w:val="297B54C9"/>
    <w:rsid w:val="29AC6FCB"/>
    <w:rsid w:val="29C94F44"/>
    <w:rsid w:val="29CE6678"/>
    <w:rsid w:val="29D24A20"/>
    <w:rsid w:val="29DB6FDD"/>
    <w:rsid w:val="29F5114F"/>
    <w:rsid w:val="2A03208F"/>
    <w:rsid w:val="2A065B79"/>
    <w:rsid w:val="2A17289F"/>
    <w:rsid w:val="2A2E063B"/>
    <w:rsid w:val="2A63753C"/>
    <w:rsid w:val="2A7848D0"/>
    <w:rsid w:val="2A8D4DF8"/>
    <w:rsid w:val="2A9408B2"/>
    <w:rsid w:val="2AA22090"/>
    <w:rsid w:val="2AAB1C83"/>
    <w:rsid w:val="2AAB2A1D"/>
    <w:rsid w:val="2AB17B7E"/>
    <w:rsid w:val="2AB96EB8"/>
    <w:rsid w:val="2ACD7B2C"/>
    <w:rsid w:val="2AD73CF1"/>
    <w:rsid w:val="2AF64D74"/>
    <w:rsid w:val="2B002251"/>
    <w:rsid w:val="2B020872"/>
    <w:rsid w:val="2B1A577F"/>
    <w:rsid w:val="2B2529D1"/>
    <w:rsid w:val="2B5923E8"/>
    <w:rsid w:val="2B6A4FE8"/>
    <w:rsid w:val="2B6D14BC"/>
    <w:rsid w:val="2B9D36B0"/>
    <w:rsid w:val="2BA00B70"/>
    <w:rsid w:val="2BA74CC5"/>
    <w:rsid w:val="2BAE4815"/>
    <w:rsid w:val="2BB64E3A"/>
    <w:rsid w:val="2BB84A55"/>
    <w:rsid w:val="2BE330B7"/>
    <w:rsid w:val="2C004667"/>
    <w:rsid w:val="2C37521B"/>
    <w:rsid w:val="2C774002"/>
    <w:rsid w:val="2C861A5A"/>
    <w:rsid w:val="2C87371B"/>
    <w:rsid w:val="2C8D0287"/>
    <w:rsid w:val="2CB32659"/>
    <w:rsid w:val="2CBD221B"/>
    <w:rsid w:val="2CC8699F"/>
    <w:rsid w:val="2CD55DAE"/>
    <w:rsid w:val="2CDD55F6"/>
    <w:rsid w:val="2CEA05E7"/>
    <w:rsid w:val="2D097417"/>
    <w:rsid w:val="2D39439A"/>
    <w:rsid w:val="2D5109BA"/>
    <w:rsid w:val="2D705704"/>
    <w:rsid w:val="2D9130E4"/>
    <w:rsid w:val="2D950392"/>
    <w:rsid w:val="2DE10883"/>
    <w:rsid w:val="2E041833"/>
    <w:rsid w:val="2E0E6ECA"/>
    <w:rsid w:val="2E5E046A"/>
    <w:rsid w:val="2E67704A"/>
    <w:rsid w:val="2E9F3EE7"/>
    <w:rsid w:val="2EA03656"/>
    <w:rsid w:val="2EC4589D"/>
    <w:rsid w:val="2ECB62B3"/>
    <w:rsid w:val="2F17089C"/>
    <w:rsid w:val="2F1A2F76"/>
    <w:rsid w:val="2F301D95"/>
    <w:rsid w:val="2F3033D9"/>
    <w:rsid w:val="2F4844F9"/>
    <w:rsid w:val="2F680143"/>
    <w:rsid w:val="2F6D0570"/>
    <w:rsid w:val="2F772511"/>
    <w:rsid w:val="2F8E4525"/>
    <w:rsid w:val="2FAC65A5"/>
    <w:rsid w:val="2FAD5F9D"/>
    <w:rsid w:val="2FDE09CB"/>
    <w:rsid w:val="2FE33823"/>
    <w:rsid w:val="2FFD5887"/>
    <w:rsid w:val="30000D27"/>
    <w:rsid w:val="30007C1F"/>
    <w:rsid w:val="30164071"/>
    <w:rsid w:val="30410B3B"/>
    <w:rsid w:val="306D26C5"/>
    <w:rsid w:val="307707EC"/>
    <w:rsid w:val="30870D28"/>
    <w:rsid w:val="309D2369"/>
    <w:rsid w:val="30DA633E"/>
    <w:rsid w:val="30DC2AFA"/>
    <w:rsid w:val="30E14CB1"/>
    <w:rsid w:val="30E658F5"/>
    <w:rsid w:val="30F51177"/>
    <w:rsid w:val="311C36B1"/>
    <w:rsid w:val="313232F6"/>
    <w:rsid w:val="31325F47"/>
    <w:rsid w:val="314460CA"/>
    <w:rsid w:val="315104DE"/>
    <w:rsid w:val="316277AA"/>
    <w:rsid w:val="31654375"/>
    <w:rsid w:val="317A354E"/>
    <w:rsid w:val="318451BA"/>
    <w:rsid w:val="318F665F"/>
    <w:rsid w:val="319C30DC"/>
    <w:rsid w:val="31B10891"/>
    <w:rsid w:val="31BF509B"/>
    <w:rsid w:val="31BF6826"/>
    <w:rsid w:val="31C8443C"/>
    <w:rsid w:val="31CD08D8"/>
    <w:rsid w:val="31E76F2C"/>
    <w:rsid w:val="322C4389"/>
    <w:rsid w:val="322F329D"/>
    <w:rsid w:val="323926E3"/>
    <w:rsid w:val="3249746A"/>
    <w:rsid w:val="3281553E"/>
    <w:rsid w:val="32861255"/>
    <w:rsid w:val="32927E78"/>
    <w:rsid w:val="32A0546D"/>
    <w:rsid w:val="32B11B08"/>
    <w:rsid w:val="32D30262"/>
    <w:rsid w:val="32E11550"/>
    <w:rsid w:val="32F0377A"/>
    <w:rsid w:val="32FF2FF5"/>
    <w:rsid w:val="331A5943"/>
    <w:rsid w:val="33492896"/>
    <w:rsid w:val="33504B75"/>
    <w:rsid w:val="33576C25"/>
    <w:rsid w:val="33630EE8"/>
    <w:rsid w:val="338671EF"/>
    <w:rsid w:val="33B36C49"/>
    <w:rsid w:val="33C12F77"/>
    <w:rsid w:val="33E33F1A"/>
    <w:rsid w:val="341D2074"/>
    <w:rsid w:val="341E2CDE"/>
    <w:rsid w:val="343D26D3"/>
    <w:rsid w:val="345000A0"/>
    <w:rsid w:val="3485169F"/>
    <w:rsid w:val="348D2DA5"/>
    <w:rsid w:val="349C753D"/>
    <w:rsid w:val="34B36F56"/>
    <w:rsid w:val="34B633BB"/>
    <w:rsid w:val="34BB30CD"/>
    <w:rsid w:val="34CE11C7"/>
    <w:rsid w:val="34CE3002"/>
    <w:rsid w:val="34D005C3"/>
    <w:rsid w:val="34DC78CD"/>
    <w:rsid w:val="3500622B"/>
    <w:rsid w:val="35031C0C"/>
    <w:rsid w:val="352C44FA"/>
    <w:rsid w:val="35342580"/>
    <w:rsid w:val="35387723"/>
    <w:rsid w:val="35422474"/>
    <w:rsid w:val="354609A2"/>
    <w:rsid w:val="354D295E"/>
    <w:rsid w:val="356F0EF6"/>
    <w:rsid w:val="357D7E57"/>
    <w:rsid w:val="3586478D"/>
    <w:rsid w:val="35966B22"/>
    <w:rsid w:val="35BA36E2"/>
    <w:rsid w:val="35E56B4E"/>
    <w:rsid w:val="35FD24A4"/>
    <w:rsid w:val="3604068A"/>
    <w:rsid w:val="360C0F0D"/>
    <w:rsid w:val="36146DF2"/>
    <w:rsid w:val="36330444"/>
    <w:rsid w:val="363B32C7"/>
    <w:rsid w:val="365A2A5B"/>
    <w:rsid w:val="36A937BA"/>
    <w:rsid w:val="36DA1B02"/>
    <w:rsid w:val="36EF33C1"/>
    <w:rsid w:val="370B1A60"/>
    <w:rsid w:val="3712042F"/>
    <w:rsid w:val="371C2EB7"/>
    <w:rsid w:val="37315C6E"/>
    <w:rsid w:val="373E0705"/>
    <w:rsid w:val="37A56595"/>
    <w:rsid w:val="37AA3376"/>
    <w:rsid w:val="37AD453E"/>
    <w:rsid w:val="37BC4500"/>
    <w:rsid w:val="37C0214A"/>
    <w:rsid w:val="37C20DB8"/>
    <w:rsid w:val="37D655D4"/>
    <w:rsid w:val="37D7650C"/>
    <w:rsid w:val="37F53F4E"/>
    <w:rsid w:val="380675C0"/>
    <w:rsid w:val="38163A3E"/>
    <w:rsid w:val="381C7F83"/>
    <w:rsid w:val="384E3498"/>
    <w:rsid w:val="386166BB"/>
    <w:rsid w:val="386205C7"/>
    <w:rsid w:val="3877129B"/>
    <w:rsid w:val="38D34B2A"/>
    <w:rsid w:val="38D353E1"/>
    <w:rsid w:val="38DF6E0A"/>
    <w:rsid w:val="38E22824"/>
    <w:rsid w:val="38FE5A9F"/>
    <w:rsid w:val="391341FF"/>
    <w:rsid w:val="39141B19"/>
    <w:rsid w:val="391F2C17"/>
    <w:rsid w:val="392B4037"/>
    <w:rsid w:val="392E3D2F"/>
    <w:rsid w:val="394760EF"/>
    <w:rsid w:val="39545E16"/>
    <w:rsid w:val="39714AD6"/>
    <w:rsid w:val="39875424"/>
    <w:rsid w:val="39882BD8"/>
    <w:rsid w:val="39BD49F1"/>
    <w:rsid w:val="39C43427"/>
    <w:rsid w:val="39C64F6D"/>
    <w:rsid w:val="39CA3099"/>
    <w:rsid w:val="3A026426"/>
    <w:rsid w:val="3A0F2E31"/>
    <w:rsid w:val="3A36680C"/>
    <w:rsid w:val="3A5F454D"/>
    <w:rsid w:val="3A6361DD"/>
    <w:rsid w:val="3A7A5B11"/>
    <w:rsid w:val="3A8F42F3"/>
    <w:rsid w:val="3AE33DBC"/>
    <w:rsid w:val="3AED49CE"/>
    <w:rsid w:val="3B0828B9"/>
    <w:rsid w:val="3B25414B"/>
    <w:rsid w:val="3B261B22"/>
    <w:rsid w:val="3B2F037D"/>
    <w:rsid w:val="3B4B6C17"/>
    <w:rsid w:val="3B823366"/>
    <w:rsid w:val="3BBE46B7"/>
    <w:rsid w:val="3BC61F7E"/>
    <w:rsid w:val="3BCF1FC1"/>
    <w:rsid w:val="3BDB411E"/>
    <w:rsid w:val="3BDF701C"/>
    <w:rsid w:val="3C2B1997"/>
    <w:rsid w:val="3C30374E"/>
    <w:rsid w:val="3C405D50"/>
    <w:rsid w:val="3C536EA2"/>
    <w:rsid w:val="3C693731"/>
    <w:rsid w:val="3C825E57"/>
    <w:rsid w:val="3C9F06A7"/>
    <w:rsid w:val="3CA75BF6"/>
    <w:rsid w:val="3CAC683A"/>
    <w:rsid w:val="3CB0124A"/>
    <w:rsid w:val="3CB601A7"/>
    <w:rsid w:val="3CB7786C"/>
    <w:rsid w:val="3CC14CE6"/>
    <w:rsid w:val="3CC75DC7"/>
    <w:rsid w:val="3D13117C"/>
    <w:rsid w:val="3D5D2CE4"/>
    <w:rsid w:val="3D6B7EFE"/>
    <w:rsid w:val="3D91722B"/>
    <w:rsid w:val="3DA15327"/>
    <w:rsid w:val="3DA327BD"/>
    <w:rsid w:val="3DA47167"/>
    <w:rsid w:val="3DA970A1"/>
    <w:rsid w:val="3DC82F87"/>
    <w:rsid w:val="3E0B4EB0"/>
    <w:rsid w:val="3E126645"/>
    <w:rsid w:val="3E1A7AAB"/>
    <w:rsid w:val="3E334E01"/>
    <w:rsid w:val="3E423C03"/>
    <w:rsid w:val="3E5C5D5B"/>
    <w:rsid w:val="3E9C3A10"/>
    <w:rsid w:val="3EA05CD2"/>
    <w:rsid w:val="3EB42330"/>
    <w:rsid w:val="3F080D8D"/>
    <w:rsid w:val="3F1C1A33"/>
    <w:rsid w:val="3F227FF0"/>
    <w:rsid w:val="3F2322C0"/>
    <w:rsid w:val="3F2C0FC8"/>
    <w:rsid w:val="3F327E8E"/>
    <w:rsid w:val="3F8A2C34"/>
    <w:rsid w:val="3F8C4189"/>
    <w:rsid w:val="3F935842"/>
    <w:rsid w:val="3F9816DF"/>
    <w:rsid w:val="3FCD564C"/>
    <w:rsid w:val="3FD55B7C"/>
    <w:rsid w:val="3FD84CE5"/>
    <w:rsid w:val="3FDD0B94"/>
    <w:rsid w:val="3FEB518B"/>
    <w:rsid w:val="400C1B04"/>
    <w:rsid w:val="40282763"/>
    <w:rsid w:val="404F381D"/>
    <w:rsid w:val="40521B2B"/>
    <w:rsid w:val="4060775B"/>
    <w:rsid w:val="407E1B76"/>
    <w:rsid w:val="40963380"/>
    <w:rsid w:val="409C0666"/>
    <w:rsid w:val="40A54F13"/>
    <w:rsid w:val="40BA5EDE"/>
    <w:rsid w:val="40BB0CA9"/>
    <w:rsid w:val="40C04C6E"/>
    <w:rsid w:val="40F847AE"/>
    <w:rsid w:val="4112171E"/>
    <w:rsid w:val="412873F7"/>
    <w:rsid w:val="41425C8C"/>
    <w:rsid w:val="415942E1"/>
    <w:rsid w:val="41853507"/>
    <w:rsid w:val="419E1072"/>
    <w:rsid w:val="419F2C0B"/>
    <w:rsid w:val="41E30C29"/>
    <w:rsid w:val="41E93EEA"/>
    <w:rsid w:val="4200624E"/>
    <w:rsid w:val="420E693E"/>
    <w:rsid w:val="422363AC"/>
    <w:rsid w:val="422925BC"/>
    <w:rsid w:val="422D0518"/>
    <w:rsid w:val="422E705C"/>
    <w:rsid w:val="426B64C3"/>
    <w:rsid w:val="427C6D68"/>
    <w:rsid w:val="4283063E"/>
    <w:rsid w:val="4287338B"/>
    <w:rsid w:val="428E54AF"/>
    <w:rsid w:val="42946A18"/>
    <w:rsid w:val="42A20E1F"/>
    <w:rsid w:val="42BA1973"/>
    <w:rsid w:val="42C0480F"/>
    <w:rsid w:val="42C1019B"/>
    <w:rsid w:val="42C516F0"/>
    <w:rsid w:val="42D23BDF"/>
    <w:rsid w:val="42D47B79"/>
    <w:rsid w:val="42E023B1"/>
    <w:rsid w:val="43235815"/>
    <w:rsid w:val="43277B72"/>
    <w:rsid w:val="432B456D"/>
    <w:rsid w:val="436528C9"/>
    <w:rsid w:val="4367009F"/>
    <w:rsid w:val="436B6536"/>
    <w:rsid w:val="43BF7C50"/>
    <w:rsid w:val="43CF2920"/>
    <w:rsid w:val="43D926F3"/>
    <w:rsid w:val="43E35E94"/>
    <w:rsid w:val="43F62406"/>
    <w:rsid w:val="43F935BC"/>
    <w:rsid w:val="43FB6BEC"/>
    <w:rsid w:val="44045303"/>
    <w:rsid w:val="441568B8"/>
    <w:rsid w:val="443763FA"/>
    <w:rsid w:val="443D050B"/>
    <w:rsid w:val="44576B23"/>
    <w:rsid w:val="445A4740"/>
    <w:rsid w:val="44725A59"/>
    <w:rsid w:val="447E4D1C"/>
    <w:rsid w:val="447E6B5D"/>
    <w:rsid w:val="448A63C9"/>
    <w:rsid w:val="44A063E6"/>
    <w:rsid w:val="44AE7C2A"/>
    <w:rsid w:val="44B10C93"/>
    <w:rsid w:val="44CA413D"/>
    <w:rsid w:val="44D50EE9"/>
    <w:rsid w:val="44D74E64"/>
    <w:rsid w:val="44DB0311"/>
    <w:rsid w:val="44E17436"/>
    <w:rsid w:val="44F85736"/>
    <w:rsid w:val="451144FE"/>
    <w:rsid w:val="451948D8"/>
    <w:rsid w:val="452009C5"/>
    <w:rsid w:val="45222069"/>
    <w:rsid w:val="45247F16"/>
    <w:rsid w:val="452C7FD6"/>
    <w:rsid w:val="452D4489"/>
    <w:rsid w:val="453D35B8"/>
    <w:rsid w:val="45400CBD"/>
    <w:rsid w:val="454314E5"/>
    <w:rsid w:val="457D477C"/>
    <w:rsid w:val="45871D82"/>
    <w:rsid w:val="458F756A"/>
    <w:rsid w:val="4598684A"/>
    <w:rsid w:val="45B11E76"/>
    <w:rsid w:val="45D961DD"/>
    <w:rsid w:val="45EF2211"/>
    <w:rsid w:val="45F7332E"/>
    <w:rsid w:val="4611619B"/>
    <w:rsid w:val="46257F9C"/>
    <w:rsid w:val="463873C7"/>
    <w:rsid w:val="464A08F5"/>
    <w:rsid w:val="467B15D8"/>
    <w:rsid w:val="46803D2D"/>
    <w:rsid w:val="4684169A"/>
    <w:rsid w:val="46885B5F"/>
    <w:rsid w:val="468A5A1F"/>
    <w:rsid w:val="4697096C"/>
    <w:rsid w:val="469D1F7F"/>
    <w:rsid w:val="46AF2583"/>
    <w:rsid w:val="46B5075C"/>
    <w:rsid w:val="46BF0939"/>
    <w:rsid w:val="470E1A77"/>
    <w:rsid w:val="472249E1"/>
    <w:rsid w:val="47270B8F"/>
    <w:rsid w:val="473D7DC0"/>
    <w:rsid w:val="4760066D"/>
    <w:rsid w:val="476B2DA5"/>
    <w:rsid w:val="47B55801"/>
    <w:rsid w:val="47B95E18"/>
    <w:rsid w:val="47D6694D"/>
    <w:rsid w:val="481463DC"/>
    <w:rsid w:val="484575B3"/>
    <w:rsid w:val="487F502B"/>
    <w:rsid w:val="48827081"/>
    <w:rsid w:val="48897AF9"/>
    <w:rsid w:val="488E7B13"/>
    <w:rsid w:val="489371B2"/>
    <w:rsid w:val="48AD08D0"/>
    <w:rsid w:val="48BF5067"/>
    <w:rsid w:val="48CA7BD6"/>
    <w:rsid w:val="48D15228"/>
    <w:rsid w:val="48DF348F"/>
    <w:rsid w:val="48E4449A"/>
    <w:rsid w:val="48EC0BE6"/>
    <w:rsid w:val="48FE700D"/>
    <w:rsid w:val="48FF3DB5"/>
    <w:rsid w:val="48FF679C"/>
    <w:rsid w:val="495E56B2"/>
    <w:rsid w:val="499959F4"/>
    <w:rsid w:val="499A42F6"/>
    <w:rsid w:val="49B22DFA"/>
    <w:rsid w:val="49EE291E"/>
    <w:rsid w:val="4A34026F"/>
    <w:rsid w:val="4A672343"/>
    <w:rsid w:val="4A677C5D"/>
    <w:rsid w:val="4A8357EA"/>
    <w:rsid w:val="4A8412A2"/>
    <w:rsid w:val="4AB872BE"/>
    <w:rsid w:val="4AC33330"/>
    <w:rsid w:val="4AFC07C4"/>
    <w:rsid w:val="4B094B1B"/>
    <w:rsid w:val="4B0C1A3F"/>
    <w:rsid w:val="4B1C5AF8"/>
    <w:rsid w:val="4B557B8D"/>
    <w:rsid w:val="4B5F61D7"/>
    <w:rsid w:val="4B77512B"/>
    <w:rsid w:val="4B793377"/>
    <w:rsid w:val="4B8B4EDE"/>
    <w:rsid w:val="4B8C7AA0"/>
    <w:rsid w:val="4B954BE0"/>
    <w:rsid w:val="4B9A411E"/>
    <w:rsid w:val="4BBA7571"/>
    <w:rsid w:val="4BBE1D2B"/>
    <w:rsid w:val="4BC536D1"/>
    <w:rsid w:val="4BCC36F1"/>
    <w:rsid w:val="4BF44C75"/>
    <w:rsid w:val="4C087138"/>
    <w:rsid w:val="4C1069EF"/>
    <w:rsid w:val="4C2E4342"/>
    <w:rsid w:val="4C32529E"/>
    <w:rsid w:val="4C3E6820"/>
    <w:rsid w:val="4C797200"/>
    <w:rsid w:val="4CB764F6"/>
    <w:rsid w:val="4CED2CDC"/>
    <w:rsid w:val="4CF20D1D"/>
    <w:rsid w:val="4D093FA8"/>
    <w:rsid w:val="4D172C4A"/>
    <w:rsid w:val="4D3438E9"/>
    <w:rsid w:val="4D3A6498"/>
    <w:rsid w:val="4D43581E"/>
    <w:rsid w:val="4D6C47F7"/>
    <w:rsid w:val="4D712DCE"/>
    <w:rsid w:val="4DED3EC5"/>
    <w:rsid w:val="4DEE5B39"/>
    <w:rsid w:val="4E05259B"/>
    <w:rsid w:val="4E704BBC"/>
    <w:rsid w:val="4E707C0D"/>
    <w:rsid w:val="4E8B743F"/>
    <w:rsid w:val="4E8C1E24"/>
    <w:rsid w:val="4EA70EB0"/>
    <w:rsid w:val="4EBB49E2"/>
    <w:rsid w:val="4F0C11BD"/>
    <w:rsid w:val="4F2D2A64"/>
    <w:rsid w:val="4F6165FE"/>
    <w:rsid w:val="4F696252"/>
    <w:rsid w:val="4F765044"/>
    <w:rsid w:val="4FC533AF"/>
    <w:rsid w:val="4FEA48ED"/>
    <w:rsid w:val="50110FAF"/>
    <w:rsid w:val="503931E5"/>
    <w:rsid w:val="503A0701"/>
    <w:rsid w:val="503C0D66"/>
    <w:rsid w:val="50675A08"/>
    <w:rsid w:val="506C08AC"/>
    <w:rsid w:val="507063C2"/>
    <w:rsid w:val="50776147"/>
    <w:rsid w:val="50907BBD"/>
    <w:rsid w:val="50933C5B"/>
    <w:rsid w:val="509C3403"/>
    <w:rsid w:val="50B17551"/>
    <w:rsid w:val="50B33CE8"/>
    <w:rsid w:val="50B44D77"/>
    <w:rsid w:val="50B63943"/>
    <w:rsid w:val="50B659EA"/>
    <w:rsid w:val="50D06C22"/>
    <w:rsid w:val="50E72D55"/>
    <w:rsid w:val="50EA2A53"/>
    <w:rsid w:val="5101154C"/>
    <w:rsid w:val="51232A37"/>
    <w:rsid w:val="512509EE"/>
    <w:rsid w:val="512572CD"/>
    <w:rsid w:val="5128441A"/>
    <w:rsid w:val="512B48A5"/>
    <w:rsid w:val="5144393F"/>
    <w:rsid w:val="51460E7D"/>
    <w:rsid w:val="51494130"/>
    <w:rsid w:val="514F35F5"/>
    <w:rsid w:val="51787C20"/>
    <w:rsid w:val="517A1B95"/>
    <w:rsid w:val="518F600F"/>
    <w:rsid w:val="51977BD2"/>
    <w:rsid w:val="51994EA4"/>
    <w:rsid w:val="51A30AA1"/>
    <w:rsid w:val="51B5522A"/>
    <w:rsid w:val="51E82BE2"/>
    <w:rsid w:val="51EB6E3B"/>
    <w:rsid w:val="52004BF4"/>
    <w:rsid w:val="52157E58"/>
    <w:rsid w:val="527C03E7"/>
    <w:rsid w:val="529A1D2B"/>
    <w:rsid w:val="52B14140"/>
    <w:rsid w:val="52B75142"/>
    <w:rsid w:val="53497448"/>
    <w:rsid w:val="536E5D62"/>
    <w:rsid w:val="537511C4"/>
    <w:rsid w:val="53771769"/>
    <w:rsid w:val="53855D7C"/>
    <w:rsid w:val="538E255E"/>
    <w:rsid w:val="53A54E19"/>
    <w:rsid w:val="53AA5A92"/>
    <w:rsid w:val="53BF29C8"/>
    <w:rsid w:val="53C02228"/>
    <w:rsid w:val="53CB1D6B"/>
    <w:rsid w:val="54097F3F"/>
    <w:rsid w:val="540D00A3"/>
    <w:rsid w:val="540F5764"/>
    <w:rsid w:val="541019D1"/>
    <w:rsid w:val="54226339"/>
    <w:rsid w:val="54596D1B"/>
    <w:rsid w:val="545D6DE6"/>
    <w:rsid w:val="54804829"/>
    <w:rsid w:val="549F6FA3"/>
    <w:rsid w:val="54A52AB4"/>
    <w:rsid w:val="54CE66C0"/>
    <w:rsid w:val="54FC134D"/>
    <w:rsid w:val="54FF5AF0"/>
    <w:rsid w:val="55052C84"/>
    <w:rsid w:val="550643AD"/>
    <w:rsid w:val="5550128F"/>
    <w:rsid w:val="5559343D"/>
    <w:rsid w:val="555B6563"/>
    <w:rsid w:val="555C2FCC"/>
    <w:rsid w:val="556A6654"/>
    <w:rsid w:val="55771591"/>
    <w:rsid w:val="558640D7"/>
    <w:rsid w:val="55A55B7C"/>
    <w:rsid w:val="55A5615A"/>
    <w:rsid w:val="55AD6E64"/>
    <w:rsid w:val="55D143AD"/>
    <w:rsid w:val="55D40BA7"/>
    <w:rsid w:val="55EA0B7D"/>
    <w:rsid w:val="55F325DE"/>
    <w:rsid w:val="55F82C4D"/>
    <w:rsid w:val="55FA3B8D"/>
    <w:rsid w:val="55FE6E8A"/>
    <w:rsid w:val="56112428"/>
    <w:rsid w:val="56467835"/>
    <w:rsid w:val="56735663"/>
    <w:rsid w:val="56745FAB"/>
    <w:rsid w:val="567672CF"/>
    <w:rsid w:val="56953AF2"/>
    <w:rsid w:val="56C35A7C"/>
    <w:rsid w:val="56D370CA"/>
    <w:rsid w:val="56EE2AA3"/>
    <w:rsid w:val="56F027DE"/>
    <w:rsid w:val="56F45776"/>
    <w:rsid w:val="56F56D63"/>
    <w:rsid w:val="56FF36A9"/>
    <w:rsid w:val="571D5C97"/>
    <w:rsid w:val="5731249B"/>
    <w:rsid w:val="57492088"/>
    <w:rsid w:val="57675C97"/>
    <w:rsid w:val="57843F3B"/>
    <w:rsid w:val="57A97ED9"/>
    <w:rsid w:val="57B33DF0"/>
    <w:rsid w:val="57D811D4"/>
    <w:rsid w:val="57E05585"/>
    <w:rsid w:val="581224DC"/>
    <w:rsid w:val="582B3D64"/>
    <w:rsid w:val="5833651C"/>
    <w:rsid w:val="583B1A55"/>
    <w:rsid w:val="584C4097"/>
    <w:rsid w:val="586C7392"/>
    <w:rsid w:val="586F74D1"/>
    <w:rsid w:val="588F4EB5"/>
    <w:rsid w:val="58A02591"/>
    <w:rsid w:val="58A85A31"/>
    <w:rsid w:val="58F02F8B"/>
    <w:rsid w:val="595152A2"/>
    <w:rsid w:val="596008FA"/>
    <w:rsid w:val="59691EDC"/>
    <w:rsid w:val="596D48BD"/>
    <w:rsid w:val="5980479A"/>
    <w:rsid w:val="59B36E02"/>
    <w:rsid w:val="59BE5BB6"/>
    <w:rsid w:val="59D600A6"/>
    <w:rsid w:val="59DC4429"/>
    <w:rsid w:val="5A0D08E6"/>
    <w:rsid w:val="5A470746"/>
    <w:rsid w:val="5A493542"/>
    <w:rsid w:val="5A500093"/>
    <w:rsid w:val="5A70186F"/>
    <w:rsid w:val="5A7653F1"/>
    <w:rsid w:val="5A7C4548"/>
    <w:rsid w:val="5A8958D1"/>
    <w:rsid w:val="5A8B0079"/>
    <w:rsid w:val="5A8C6BC8"/>
    <w:rsid w:val="5AAA6791"/>
    <w:rsid w:val="5AF554F5"/>
    <w:rsid w:val="5B26472D"/>
    <w:rsid w:val="5B58174C"/>
    <w:rsid w:val="5B596F44"/>
    <w:rsid w:val="5B5A78AA"/>
    <w:rsid w:val="5B883CD0"/>
    <w:rsid w:val="5B972146"/>
    <w:rsid w:val="5BA90AEB"/>
    <w:rsid w:val="5BFD76CA"/>
    <w:rsid w:val="5C087ED8"/>
    <w:rsid w:val="5C0A16B0"/>
    <w:rsid w:val="5C0F26D6"/>
    <w:rsid w:val="5C1C50E2"/>
    <w:rsid w:val="5C2A307B"/>
    <w:rsid w:val="5C3C423B"/>
    <w:rsid w:val="5C581B10"/>
    <w:rsid w:val="5C6949D8"/>
    <w:rsid w:val="5C6E2B7B"/>
    <w:rsid w:val="5CA21511"/>
    <w:rsid w:val="5CA366F6"/>
    <w:rsid w:val="5CA40B2A"/>
    <w:rsid w:val="5CBE54F7"/>
    <w:rsid w:val="5CDF3E8F"/>
    <w:rsid w:val="5CF863FB"/>
    <w:rsid w:val="5CFB678F"/>
    <w:rsid w:val="5CFC5661"/>
    <w:rsid w:val="5CFC60C9"/>
    <w:rsid w:val="5D010878"/>
    <w:rsid w:val="5D06636E"/>
    <w:rsid w:val="5D067429"/>
    <w:rsid w:val="5D145851"/>
    <w:rsid w:val="5D1E295E"/>
    <w:rsid w:val="5D300807"/>
    <w:rsid w:val="5D3121DA"/>
    <w:rsid w:val="5D6624EC"/>
    <w:rsid w:val="5D77091A"/>
    <w:rsid w:val="5D924BE5"/>
    <w:rsid w:val="5DA90472"/>
    <w:rsid w:val="5DB25BC0"/>
    <w:rsid w:val="5DBF121D"/>
    <w:rsid w:val="5DC435AC"/>
    <w:rsid w:val="5DF5412B"/>
    <w:rsid w:val="5E0D2786"/>
    <w:rsid w:val="5E2E1B0B"/>
    <w:rsid w:val="5E6D3FEE"/>
    <w:rsid w:val="5E9325EA"/>
    <w:rsid w:val="5E956D92"/>
    <w:rsid w:val="5EA647B3"/>
    <w:rsid w:val="5EB25523"/>
    <w:rsid w:val="5EBA75E2"/>
    <w:rsid w:val="5EE8449B"/>
    <w:rsid w:val="5F0868B1"/>
    <w:rsid w:val="5F0A1F87"/>
    <w:rsid w:val="5F2B653F"/>
    <w:rsid w:val="5F2C39AB"/>
    <w:rsid w:val="5F430390"/>
    <w:rsid w:val="5F500575"/>
    <w:rsid w:val="5F5527D7"/>
    <w:rsid w:val="5F920B66"/>
    <w:rsid w:val="5F9F31E3"/>
    <w:rsid w:val="5FD8168F"/>
    <w:rsid w:val="5FD866D4"/>
    <w:rsid w:val="5FDB3183"/>
    <w:rsid w:val="5FF14CB5"/>
    <w:rsid w:val="60036A14"/>
    <w:rsid w:val="6007342F"/>
    <w:rsid w:val="604B01B3"/>
    <w:rsid w:val="6068489F"/>
    <w:rsid w:val="609F6150"/>
    <w:rsid w:val="60A67F81"/>
    <w:rsid w:val="60AB3437"/>
    <w:rsid w:val="60AD5E39"/>
    <w:rsid w:val="60B0700C"/>
    <w:rsid w:val="60CE4636"/>
    <w:rsid w:val="60D41698"/>
    <w:rsid w:val="60D6526B"/>
    <w:rsid w:val="60E41424"/>
    <w:rsid w:val="61024D47"/>
    <w:rsid w:val="61180903"/>
    <w:rsid w:val="613C05D5"/>
    <w:rsid w:val="613C13B6"/>
    <w:rsid w:val="613C74C6"/>
    <w:rsid w:val="613F2A7D"/>
    <w:rsid w:val="614C0006"/>
    <w:rsid w:val="615319C4"/>
    <w:rsid w:val="619D1F67"/>
    <w:rsid w:val="61AD23FC"/>
    <w:rsid w:val="61BB7346"/>
    <w:rsid w:val="61BE1E9A"/>
    <w:rsid w:val="61C063D5"/>
    <w:rsid w:val="61DD17AA"/>
    <w:rsid w:val="61DD2810"/>
    <w:rsid w:val="61EC0680"/>
    <w:rsid w:val="61F15D0E"/>
    <w:rsid w:val="623B7B8A"/>
    <w:rsid w:val="6241549B"/>
    <w:rsid w:val="625132B7"/>
    <w:rsid w:val="62665BFD"/>
    <w:rsid w:val="626A1A34"/>
    <w:rsid w:val="627C5524"/>
    <w:rsid w:val="628328FA"/>
    <w:rsid w:val="62B40030"/>
    <w:rsid w:val="62B62EEB"/>
    <w:rsid w:val="62BA0A7E"/>
    <w:rsid w:val="62E17867"/>
    <w:rsid w:val="630559BC"/>
    <w:rsid w:val="63486FEC"/>
    <w:rsid w:val="63722260"/>
    <w:rsid w:val="639A6619"/>
    <w:rsid w:val="63AC76C6"/>
    <w:rsid w:val="63C7779E"/>
    <w:rsid w:val="63DC0C0A"/>
    <w:rsid w:val="63E76336"/>
    <w:rsid w:val="63F3443C"/>
    <w:rsid w:val="63FD076B"/>
    <w:rsid w:val="64406DB4"/>
    <w:rsid w:val="64601D60"/>
    <w:rsid w:val="646C4761"/>
    <w:rsid w:val="6477530E"/>
    <w:rsid w:val="648606D3"/>
    <w:rsid w:val="64927A02"/>
    <w:rsid w:val="64A72929"/>
    <w:rsid w:val="64E64FAB"/>
    <w:rsid w:val="65073A95"/>
    <w:rsid w:val="650E132B"/>
    <w:rsid w:val="651E1252"/>
    <w:rsid w:val="65282162"/>
    <w:rsid w:val="655326D1"/>
    <w:rsid w:val="65540552"/>
    <w:rsid w:val="65590C73"/>
    <w:rsid w:val="656E3663"/>
    <w:rsid w:val="65891CA0"/>
    <w:rsid w:val="65970CB1"/>
    <w:rsid w:val="659A1E42"/>
    <w:rsid w:val="659E46B0"/>
    <w:rsid w:val="65C07A60"/>
    <w:rsid w:val="65C716A5"/>
    <w:rsid w:val="65F4342F"/>
    <w:rsid w:val="66362A79"/>
    <w:rsid w:val="665073A1"/>
    <w:rsid w:val="6662661D"/>
    <w:rsid w:val="6666013F"/>
    <w:rsid w:val="66666EB5"/>
    <w:rsid w:val="66760915"/>
    <w:rsid w:val="6686667A"/>
    <w:rsid w:val="668901CD"/>
    <w:rsid w:val="668B3C31"/>
    <w:rsid w:val="66956254"/>
    <w:rsid w:val="66A36820"/>
    <w:rsid w:val="66A440E8"/>
    <w:rsid w:val="66DE5C45"/>
    <w:rsid w:val="671C37CF"/>
    <w:rsid w:val="67315F5E"/>
    <w:rsid w:val="673C43AF"/>
    <w:rsid w:val="67647A86"/>
    <w:rsid w:val="6769226C"/>
    <w:rsid w:val="677977B0"/>
    <w:rsid w:val="678354AC"/>
    <w:rsid w:val="678F52A4"/>
    <w:rsid w:val="67A15D40"/>
    <w:rsid w:val="67A3039A"/>
    <w:rsid w:val="67E85BD9"/>
    <w:rsid w:val="67FC35C1"/>
    <w:rsid w:val="68180C32"/>
    <w:rsid w:val="68490DC8"/>
    <w:rsid w:val="68512C14"/>
    <w:rsid w:val="6860466C"/>
    <w:rsid w:val="68684A8C"/>
    <w:rsid w:val="687C2378"/>
    <w:rsid w:val="68953A60"/>
    <w:rsid w:val="689E1180"/>
    <w:rsid w:val="68B00EFA"/>
    <w:rsid w:val="68B9154A"/>
    <w:rsid w:val="68BF46EB"/>
    <w:rsid w:val="68CF5A46"/>
    <w:rsid w:val="68E528DB"/>
    <w:rsid w:val="69072422"/>
    <w:rsid w:val="691F76CC"/>
    <w:rsid w:val="6921486F"/>
    <w:rsid w:val="69504407"/>
    <w:rsid w:val="6967150E"/>
    <w:rsid w:val="697F6CEF"/>
    <w:rsid w:val="698E64AC"/>
    <w:rsid w:val="69AA4599"/>
    <w:rsid w:val="69C047A4"/>
    <w:rsid w:val="69D46116"/>
    <w:rsid w:val="69E04F99"/>
    <w:rsid w:val="6A18751B"/>
    <w:rsid w:val="6A206732"/>
    <w:rsid w:val="6A2661D7"/>
    <w:rsid w:val="6A594695"/>
    <w:rsid w:val="6A8670CC"/>
    <w:rsid w:val="6AD23D82"/>
    <w:rsid w:val="6AF1620C"/>
    <w:rsid w:val="6AF2092C"/>
    <w:rsid w:val="6AF545AA"/>
    <w:rsid w:val="6B007D5C"/>
    <w:rsid w:val="6B1109AA"/>
    <w:rsid w:val="6B6134DC"/>
    <w:rsid w:val="6B696C3E"/>
    <w:rsid w:val="6B6F3B59"/>
    <w:rsid w:val="6B822B66"/>
    <w:rsid w:val="6B8A5B89"/>
    <w:rsid w:val="6B9C1C1A"/>
    <w:rsid w:val="6BAC734C"/>
    <w:rsid w:val="6BB13B68"/>
    <w:rsid w:val="6BB5741F"/>
    <w:rsid w:val="6BC03840"/>
    <w:rsid w:val="6BDA7949"/>
    <w:rsid w:val="6BDB1E82"/>
    <w:rsid w:val="6BDB478C"/>
    <w:rsid w:val="6BF033C0"/>
    <w:rsid w:val="6C0148F9"/>
    <w:rsid w:val="6C191430"/>
    <w:rsid w:val="6C5C6C11"/>
    <w:rsid w:val="6C9705C3"/>
    <w:rsid w:val="6CA07BF6"/>
    <w:rsid w:val="6CC076A8"/>
    <w:rsid w:val="6CD71862"/>
    <w:rsid w:val="6CDD624E"/>
    <w:rsid w:val="6CED28AA"/>
    <w:rsid w:val="6D000F34"/>
    <w:rsid w:val="6D1B5FEA"/>
    <w:rsid w:val="6D392EED"/>
    <w:rsid w:val="6D5610D5"/>
    <w:rsid w:val="6D6018D9"/>
    <w:rsid w:val="6D66707A"/>
    <w:rsid w:val="6D6B56BF"/>
    <w:rsid w:val="6D88321E"/>
    <w:rsid w:val="6DA42C9B"/>
    <w:rsid w:val="6DC162F5"/>
    <w:rsid w:val="6DC716A2"/>
    <w:rsid w:val="6DDF4B7F"/>
    <w:rsid w:val="6DEA696E"/>
    <w:rsid w:val="6DEC0A16"/>
    <w:rsid w:val="6DEC4CB3"/>
    <w:rsid w:val="6E0D0E5C"/>
    <w:rsid w:val="6E173C47"/>
    <w:rsid w:val="6E306974"/>
    <w:rsid w:val="6E427CB2"/>
    <w:rsid w:val="6E454513"/>
    <w:rsid w:val="6E6123EE"/>
    <w:rsid w:val="6E637063"/>
    <w:rsid w:val="6E637C0C"/>
    <w:rsid w:val="6E6D7DC7"/>
    <w:rsid w:val="6E78702E"/>
    <w:rsid w:val="6E8422BB"/>
    <w:rsid w:val="6EB51E7F"/>
    <w:rsid w:val="6EBC4224"/>
    <w:rsid w:val="6EBC44F5"/>
    <w:rsid w:val="6EE80CC6"/>
    <w:rsid w:val="6F12350B"/>
    <w:rsid w:val="6F176800"/>
    <w:rsid w:val="6F220A62"/>
    <w:rsid w:val="6F5A12DF"/>
    <w:rsid w:val="6F5B3398"/>
    <w:rsid w:val="6F74194C"/>
    <w:rsid w:val="6F744363"/>
    <w:rsid w:val="6F7F3572"/>
    <w:rsid w:val="6F855444"/>
    <w:rsid w:val="6FEA11A2"/>
    <w:rsid w:val="7014034A"/>
    <w:rsid w:val="70165F5C"/>
    <w:rsid w:val="70493BD8"/>
    <w:rsid w:val="70661BC8"/>
    <w:rsid w:val="706A257E"/>
    <w:rsid w:val="708D230B"/>
    <w:rsid w:val="70A8134F"/>
    <w:rsid w:val="70AA31E3"/>
    <w:rsid w:val="70ED1A94"/>
    <w:rsid w:val="70EF32EE"/>
    <w:rsid w:val="71094059"/>
    <w:rsid w:val="711A23C3"/>
    <w:rsid w:val="71480F9A"/>
    <w:rsid w:val="7186285B"/>
    <w:rsid w:val="719E5553"/>
    <w:rsid w:val="719F1887"/>
    <w:rsid w:val="71D71C9A"/>
    <w:rsid w:val="72117565"/>
    <w:rsid w:val="72265516"/>
    <w:rsid w:val="725C1378"/>
    <w:rsid w:val="7272683C"/>
    <w:rsid w:val="7294146B"/>
    <w:rsid w:val="72A056EE"/>
    <w:rsid w:val="72EB7A2D"/>
    <w:rsid w:val="72FC3FC6"/>
    <w:rsid w:val="7322413B"/>
    <w:rsid w:val="733C5230"/>
    <w:rsid w:val="734D6D15"/>
    <w:rsid w:val="735477B9"/>
    <w:rsid w:val="736774AE"/>
    <w:rsid w:val="738F7115"/>
    <w:rsid w:val="73950C9E"/>
    <w:rsid w:val="739C2AED"/>
    <w:rsid w:val="73A56EEE"/>
    <w:rsid w:val="73B272B5"/>
    <w:rsid w:val="73B3667A"/>
    <w:rsid w:val="73BE48B3"/>
    <w:rsid w:val="73BE7F38"/>
    <w:rsid w:val="73C43959"/>
    <w:rsid w:val="73DA3ABF"/>
    <w:rsid w:val="73DC4DE1"/>
    <w:rsid w:val="73F94776"/>
    <w:rsid w:val="741865CE"/>
    <w:rsid w:val="743E163B"/>
    <w:rsid w:val="745F3A33"/>
    <w:rsid w:val="747F319A"/>
    <w:rsid w:val="748A7BE2"/>
    <w:rsid w:val="74B52942"/>
    <w:rsid w:val="74F47F78"/>
    <w:rsid w:val="74F9220B"/>
    <w:rsid w:val="750A1EDB"/>
    <w:rsid w:val="7517633B"/>
    <w:rsid w:val="752F6B48"/>
    <w:rsid w:val="7532143B"/>
    <w:rsid w:val="756503BE"/>
    <w:rsid w:val="75665247"/>
    <w:rsid w:val="756F5D5E"/>
    <w:rsid w:val="757C450F"/>
    <w:rsid w:val="75982073"/>
    <w:rsid w:val="75B701B0"/>
    <w:rsid w:val="75B8024C"/>
    <w:rsid w:val="75CB380A"/>
    <w:rsid w:val="75D31410"/>
    <w:rsid w:val="76027B75"/>
    <w:rsid w:val="76052E5E"/>
    <w:rsid w:val="760E5AEC"/>
    <w:rsid w:val="761166DE"/>
    <w:rsid w:val="76197021"/>
    <w:rsid w:val="762F3969"/>
    <w:rsid w:val="763175EA"/>
    <w:rsid w:val="76513BED"/>
    <w:rsid w:val="76552769"/>
    <w:rsid w:val="765671D0"/>
    <w:rsid w:val="767B72B6"/>
    <w:rsid w:val="768C6CD4"/>
    <w:rsid w:val="76AA71A5"/>
    <w:rsid w:val="76AB33A1"/>
    <w:rsid w:val="76C70AA1"/>
    <w:rsid w:val="76D1077E"/>
    <w:rsid w:val="76D3678A"/>
    <w:rsid w:val="76D4472B"/>
    <w:rsid w:val="76D61C78"/>
    <w:rsid w:val="76DD5332"/>
    <w:rsid w:val="77163565"/>
    <w:rsid w:val="7737396C"/>
    <w:rsid w:val="77374A3C"/>
    <w:rsid w:val="77412ABF"/>
    <w:rsid w:val="77445588"/>
    <w:rsid w:val="77526EFB"/>
    <w:rsid w:val="77606C92"/>
    <w:rsid w:val="77685B80"/>
    <w:rsid w:val="779179FB"/>
    <w:rsid w:val="77920B9F"/>
    <w:rsid w:val="77990531"/>
    <w:rsid w:val="779B13C0"/>
    <w:rsid w:val="77BF2EFF"/>
    <w:rsid w:val="77CC4101"/>
    <w:rsid w:val="77D76659"/>
    <w:rsid w:val="77D8293A"/>
    <w:rsid w:val="77E11047"/>
    <w:rsid w:val="780E724B"/>
    <w:rsid w:val="78187628"/>
    <w:rsid w:val="78211560"/>
    <w:rsid w:val="78555678"/>
    <w:rsid w:val="78644CBD"/>
    <w:rsid w:val="786B42C9"/>
    <w:rsid w:val="7928219B"/>
    <w:rsid w:val="793E0931"/>
    <w:rsid w:val="7953014B"/>
    <w:rsid w:val="796F7153"/>
    <w:rsid w:val="797F7CB1"/>
    <w:rsid w:val="79A53CC1"/>
    <w:rsid w:val="79C6196C"/>
    <w:rsid w:val="79F144BA"/>
    <w:rsid w:val="79FF641C"/>
    <w:rsid w:val="7A497F11"/>
    <w:rsid w:val="7A563994"/>
    <w:rsid w:val="7A7E0B8E"/>
    <w:rsid w:val="7AB6237B"/>
    <w:rsid w:val="7AC43FF1"/>
    <w:rsid w:val="7AD03CFA"/>
    <w:rsid w:val="7B120DA2"/>
    <w:rsid w:val="7B136C79"/>
    <w:rsid w:val="7B47248D"/>
    <w:rsid w:val="7B616D23"/>
    <w:rsid w:val="7B6C4AFE"/>
    <w:rsid w:val="7B7738D4"/>
    <w:rsid w:val="7B845C3F"/>
    <w:rsid w:val="7B8633F9"/>
    <w:rsid w:val="7BC26131"/>
    <w:rsid w:val="7BC907DC"/>
    <w:rsid w:val="7BF13C71"/>
    <w:rsid w:val="7C04289B"/>
    <w:rsid w:val="7C170FFE"/>
    <w:rsid w:val="7C256319"/>
    <w:rsid w:val="7C29323B"/>
    <w:rsid w:val="7C3228B6"/>
    <w:rsid w:val="7C326AA4"/>
    <w:rsid w:val="7C747193"/>
    <w:rsid w:val="7C7C40B4"/>
    <w:rsid w:val="7C823B62"/>
    <w:rsid w:val="7CB25052"/>
    <w:rsid w:val="7CC11A04"/>
    <w:rsid w:val="7CE23388"/>
    <w:rsid w:val="7CE361BF"/>
    <w:rsid w:val="7D0A6C6E"/>
    <w:rsid w:val="7D1F2A64"/>
    <w:rsid w:val="7D2A6257"/>
    <w:rsid w:val="7D4B161C"/>
    <w:rsid w:val="7D657077"/>
    <w:rsid w:val="7D7830D8"/>
    <w:rsid w:val="7D8D21D2"/>
    <w:rsid w:val="7D914A80"/>
    <w:rsid w:val="7DA25B46"/>
    <w:rsid w:val="7DD50052"/>
    <w:rsid w:val="7DF8408A"/>
    <w:rsid w:val="7E222FD0"/>
    <w:rsid w:val="7E3F510F"/>
    <w:rsid w:val="7E511B69"/>
    <w:rsid w:val="7E752826"/>
    <w:rsid w:val="7E7B165D"/>
    <w:rsid w:val="7E7F1C22"/>
    <w:rsid w:val="7E914287"/>
    <w:rsid w:val="7E9756C7"/>
    <w:rsid w:val="7EC6595B"/>
    <w:rsid w:val="7EC7180F"/>
    <w:rsid w:val="7EDA6B1D"/>
    <w:rsid w:val="7EDC4236"/>
    <w:rsid w:val="7EEA4CC2"/>
    <w:rsid w:val="7EF354E7"/>
    <w:rsid w:val="7EFC3F5D"/>
    <w:rsid w:val="7F1111C4"/>
    <w:rsid w:val="7F6C0622"/>
    <w:rsid w:val="7F9D1753"/>
    <w:rsid w:val="7FA87E3B"/>
    <w:rsid w:val="7FB24948"/>
    <w:rsid w:val="7FB259A1"/>
  </w:rsids>
  <m:mathPr>
    <m:lMargin m:val="0"/>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99" w:name="footnote text"/>
    <w:lsdException w:qFormat="1" w:unhideWhenUsed="0" w:uiPriority="0" w:name="annotation text"/>
    <w:lsdException w:qFormat="1" w:unhideWhenUsed="0" w:uiPriority="0" w:semiHidden="0" w:name="header"/>
    <w:lsdException w:qFormat="1" w:unhideWhenUsed="0" w:uiPriority="99" w:semiHidden="0" w:name="footer"/>
    <w:lsdException w:qFormat="1" w:unhideWhenUsed="0" w:uiPriority="0"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qFormat="1" w:uiPriority="99" w:semiHidden="0"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Times New Roman"/>
      <w:kern w:val="2"/>
      <w:sz w:val="18"/>
      <w:lang w:val="en-US" w:eastAsia="zh-CN" w:bidi="ar-SA"/>
    </w:rPr>
  </w:style>
  <w:style w:type="paragraph" w:styleId="2">
    <w:name w:val="heading 1"/>
    <w:basedOn w:val="1"/>
    <w:next w:val="1"/>
    <w:link w:val="53"/>
    <w:qFormat/>
    <w:uiPriority w:val="0"/>
    <w:pPr>
      <w:keepNext/>
      <w:numPr>
        <w:ilvl w:val="0"/>
        <w:numId w:val="1"/>
      </w:numPr>
      <w:jc w:val="left"/>
      <w:outlineLvl w:val="0"/>
    </w:pPr>
    <w:rPr>
      <w:b/>
      <w:sz w:val="28"/>
    </w:rPr>
  </w:style>
  <w:style w:type="paragraph" w:styleId="3">
    <w:name w:val="heading 2"/>
    <w:basedOn w:val="1"/>
    <w:next w:val="1"/>
    <w:link w:val="54"/>
    <w:qFormat/>
    <w:uiPriority w:val="0"/>
    <w:pPr>
      <w:keepNext/>
      <w:numPr>
        <w:ilvl w:val="1"/>
        <w:numId w:val="1"/>
      </w:numPr>
      <w:outlineLvl w:val="1"/>
    </w:pPr>
    <w:rPr>
      <w:sz w:val="24"/>
      <w:szCs w:val="21"/>
    </w:rPr>
  </w:style>
  <w:style w:type="paragraph" w:styleId="4">
    <w:name w:val="heading 3"/>
    <w:basedOn w:val="1"/>
    <w:next w:val="1"/>
    <w:link w:val="55"/>
    <w:qFormat/>
    <w:uiPriority w:val="0"/>
    <w:pPr>
      <w:keepNext/>
      <w:keepLines/>
      <w:numPr>
        <w:ilvl w:val="2"/>
        <w:numId w:val="1"/>
      </w:numPr>
      <w:outlineLvl w:val="2"/>
    </w:pPr>
    <w:rPr>
      <w:bCs/>
      <w:sz w:val="21"/>
      <w:szCs w:val="32"/>
    </w:rPr>
  </w:style>
  <w:style w:type="paragraph" w:styleId="5">
    <w:name w:val="heading 4"/>
    <w:basedOn w:val="1"/>
    <w:next w:val="1"/>
    <w:qFormat/>
    <w:uiPriority w:val="0"/>
    <w:pPr>
      <w:keepNext/>
      <w:keepLines/>
      <w:numPr>
        <w:ilvl w:val="3"/>
        <w:numId w:val="1"/>
      </w:numPr>
      <w:ind w:left="0" w:firstLine="0"/>
      <w:outlineLvl w:val="3"/>
    </w:pPr>
    <w:rPr>
      <w:bCs/>
      <w:szCs w:val="28"/>
    </w:rPr>
  </w:style>
  <w:style w:type="paragraph" w:styleId="6">
    <w:name w:val="heading 5"/>
    <w:basedOn w:val="1"/>
    <w:next w:val="1"/>
    <w:qFormat/>
    <w:uiPriority w:val="0"/>
    <w:pPr>
      <w:keepNext/>
      <w:keepLines/>
      <w:spacing w:before="280" w:after="290" w:line="376" w:lineRule="auto"/>
      <w:outlineLvl w:val="4"/>
    </w:pPr>
    <w:rPr>
      <w:b/>
      <w:bCs/>
      <w:sz w:val="28"/>
      <w:szCs w:val="28"/>
    </w:rPr>
  </w:style>
  <w:style w:type="paragraph" w:styleId="7">
    <w:name w:val="heading 6"/>
    <w:basedOn w:val="1"/>
    <w:next w:val="1"/>
    <w:qFormat/>
    <w:uiPriority w:val="0"/>
    <w:pPr>
      <w:keepNext/>
      <w:keepLines/>
      <w:spacing w:before="240" w:after="64" w:line="320" w:lineRule="auto"/>
      <w:outlineLvl w:val="5"/>
    </w:pPr>
    <w:rPr>
      <w:rFonts w:ascii="Arial" w:hAnsi="Arial" w:eastAsia="黑体"/>
      <w:b/>
      <w:bCs/>
      <w:sz w:val="24"/>
      <w:szCs w:val="24"/>
    </w:rPr>
  </w:style>
  <w:style w:type="paragraph" w:styleId="8">
    <w:name w:val="heading 7"/>
    <w:basedOn w:val="1"/>
    <w:next w:val="1"/>
    <w:qFormat/>
    <w:uiPriority w:val="0"/>
    <w:pPr>
      <w:keepNext/>
      <w:keepLines/>
      <w:spacing w:before="240" w:after="64" w:line="320" w:lineRule="auto"/>
      <w:outlineLvl w:val="6"/>
    </w:pPr>
    <w:rPr>
      <w:b/>
      <w:bCs/>
      <w:sz w:val="24"/>
      <w:szCs w:val="24"/>
    </w:rPr>
  </w:style>
  <w:style w:type="paragraph" w:styleId="9">
    <w:name w:val="heading 8"/>
    <w:basedOn w:val="1"/>
    <w:next w:val="1"/>
    <w:qFormat/>
    <w:uiPriority w:val="0"/>
    <w:pPr>
      <w:keepNext/>
      <w:keepLines/>
      <w:spacing w:before="240" w:after="64" w:line="320" w:lineRule="auto"/>
      <w:outlineLvl w:val="7"/>
    </w:pPr>
    <w:rPr>
      <w:rFonts w:ascii="Arial" w:hAnsi="Arial" w:eastAsia="黑体"/>
      <w:sz w:val="24"/>
      <w:szCs w:val="24"/>
    </w:rPr>
  </w:style>
  <w:style w:type="paragraph" w:styleId="10">
    <w:name w:val="heading 9"/>
    <w:basedOn w:val="1"/>
    <w:next w:val="1"/>
    <w:qFormat/>
    <w:uiPriority w:val="0"/>
    <w:pPr>
      <w:keepNext/>
      <w:keepLines/>
      <w:spacing w:before="240" w:after="64" w:line="320" w:lineRule="auto"/>
      <w:outlineLvl w:val="8"/>
    </w:pPr>
    <w:rPr>
      <w:rFonts w:ascii="Arial" w:hAnsi="Arial" w:eastAsia="黑体"/>
      <w:szCs w:val="21"/>
    </w:rPr>
  </w:style>
  <w:style w:type="character" w:default="1" w:styleId="34">
    <w:name w:val="Default Paragraph Font"/>
    <w:unhideWhenUsed/>
    <w:qFormat/>
    <w:uiPriority w:val="1"/>
  </w:style>
  <w:style w:type="table" w:default="1" w:styleId="41">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semiHidden/>
    <w:qFormat/>
    <w:uiPriority w:val="0"/>
    <w:pPr>
      <w:ind w:left="1260"/>
      <w:jc w:val="left"/>
    </w:pPr>
    <w:rPr>
      <w:rFonts w:asciiTheme="minorHAnsi" w:hAnsiTheme="minorHAnsi"/>
      <w:sz w:val="20"/>
    </w:rPr>
  </w:style>
  <w:style w:type="paragraph" w:styleId="12">
    <w:name w:val="Normal Indent"/>
    <w:basedOn w:val="1"/>
    <w:qFormat/>
    <w:uiPriority w:val="0"/>
    <w:pPr>
      <w:ind w:firstLine="420"/>
    </w:pPr>
  </w:style>
  <w:style w:type="paragraph" w:styleId="13">
    <w:name w:val="Document Map"/>
    <w:basedOn w:val="1"/>
    <w:semiHidden/>
    <w:qFormat/>
    <w:uiPriority w:val="0"/>
    <w:pPr>
      <w:shd w:val="clear" w:color="auto" w:fill="000080"/>
    </w:pPr>
  </w:style>
  <w:style w:type="paragraph" w:styleId="14">
    <w:name w:val="annotation text"/>
    <w:basedOn w:val="1"/>
    <w:semiHidden/>
    <w:qFormat/>
    <w:uiPriority w:val="0"/>
    <w:pPr>
      <w:jc w:val="left"/>
    </w:pPr>
    <w:rPr>
      <w:szCs w:val="24"/>
    </w:rPr>
  </w:style>
  <w:style w:type="paragraph" w:styleId="15">
    <w:name w:val="Body Text"/>
    <w:basedOn w:val="1"/>
    <w:qFormat/>
    <w:uiPriority w:val="0"/>
    <w:pPr>
      <w:jc w:val="center"/>
      <w:outlineLvl w:val="0"/>
    </w:pPr>
    <w:rPr>
      <w:rFonts w:eastAsia="楷体_GB2312"/>
      <w:b/>
      <w:sz w:val="84"/>
    </w:rPr>
  </w:style>
  <w:style w:type="paragraph" w:styleId="16">
    <w:name w:val="Body Text Indent"/>
    <w:basedOn w:val="1"/>
    <w:qFormat/>
    <w:uiPriority w:val="0"/>
    <w:pPr>
      <w:ind w:firstLine="540"/>
    </w:pPr>
  </w:style>
  <w:style w:type="paragraph" w:styleId="17">
    <w:name w:val="toc 5"/>
    <w:basedOn w:val="1"/>
    <w:next w:val="1"/>
    <w:semiHidden/>
    <w:qFormat/>
    <w:uiPriority w:val="0"/>
    <w:pPr>
      <w:ind w:left="840"/>
      <w:jc w:val="left"/>
    </w:pPr>
    <w:rPr>
      <w:rFonts w:asciiTheme="minorHAnsi" w:hAnsiTheme="minorHAnsi"/>
      <w:sz w:val="20"/>
    </w:rPr>
  </w:style>
  <w:style w:type="paragraph" w:styleId="18">
    <w:name w:val="toc 3"/>
    <w:basedOn w:val="1"/>
    <w:next w:val="1"/>
    <w:qFormat/>
    <w:uiPriority w:val="39"/>
    <w:pPr>
      <w:ind w:left="420"/>
      <w:jc w:val="left"/>
    </w:pPr>
    <w:rPr>
      <w:rFonts w:asciiTheme="minorHAnsi" w:hAnsiTheme="minorHAnsi"/>
      <w:sz w:val="20"/>
    </w:rPr>
  </w:style>
  <w:style w:type="paragraph" w:styleId="19">
    <w:name w:val="toc 8"/>
    <w:basedOn w:val="1"/>
    <w:next w:val="1"/>
    <w:semiHidden/>
    <w:qFormat/>
    <w:uiPriority w:val="0"/>
    <w:pPr>
      <w:ind w:left="1470"/>
      <w:jc w:val="left"/>
    </w:pPr>
    <w:rPr>
      <w:rFonts w:asciiTheme="minorHAnsi" w:hAnsiTheme="minorHAnsi"/>
      <w:sz w:val="20"/>
    </w:rPr>
  </w:style>
  <w:style w:type="paragraph" w:styleId="20">
    <w:name w:val="Date"/>
    <w:basedOn w:val="1"/>
    <w:next w:val="1"/>
    <w:qFormat/>
    <w:uiPriority w:val="0"/>
  </w:style>
  <w:style w:type="paragraph" w:styleId="21">
    <w:name w:val="Balloon Text"/>
    <w:basedOn w:val="1"/>
    <w:semiHidden/>
    <w:qFormat/>
    <w:uiPriority w:val="0"/>
    <w:rPr>
      <w:szCs w:val="18"/>
    </w:rPr>
  </w:style>
  <w:style w:type="paragraph" w:styleId="22">
    <w:name w:val="footer"/>
    <w:basedOn w:val="1"/>
    <w:link w:val="46"/>
    <w:qFormat/>
    <w:uiPriority w:val="99"/>
    <w:pPr>
      <w:tabs>
        <w:tab w:val="center" w:pos="4153"/>
        <w:tab w:val="right" w:pos="8306"/>
      </w:tabs>
      <w:snapToGrid w:val="0"/>
      <w:jc w:val="left"/>
    </w:pPr>
    <w:rPr>
      <w:szCs w:val="18"/>
    </w:rPr>
  </w:style>
  <w:style w:type="paragraph" w:styleId="23">
    <w:name w:val="header"/>
    <w:basedOn w:val="1"/>
    <w:link w:val="52"/>
    <w:qFormat/>
    <w:uiPriority w:val="0"/>
    <w:pPr>
      <w:tabs>
        <w:tab w:val="center" w:pos="4153"/>
        <w:tab w:val="right" w:pos="8306"/>
      </w:tabs>
      <w:snapToGrid w:val="0"/>
      <w:jc w:val="left"/>
    </w:pPr>
  </w:style>
  <w:style w:type="paragraph" w:styleId="24">
    <w:name w:val="toc 1"/>
    <w:basedOn w:val="1"/>
    <w:next w:val="1"/>
    <w:qFormat/>
    <w:uiPriority w:val="39"/>
    <w:pPr>
      <w:tabs>
        <w:tab w:val="right" w:leader="dot" w:pos="10194"/>
      </w:tabs>
      <w:spacing w:before="120"/>
      <w:jc w:val="left"/>
    </w:pPr>
    <w:rPr>
      <w:b/>
      <w:bCs/>
      <w:i/>
      <w:iCs/>
      <w:szCs w:val="21"/>
    </w:rPr>
  </w:style>
  <w:style w:type="paragraph" w:styleId="25">
    <w:name w:val="toc 4"/>
    <w:basedOn w:val="1"/>
    <w:next w:val="1"/>
    <w:semiHidden/>
    <w:qFormat/>
    <w:uiPriority w:val="0"/>
    <w:pPr>
      <w:ind w:left="630"/>
      <w:jc w:val="left"/>
    </w:pPr>
    <w:rPr>
      <w:rFonts w:asciiTheme="minorHAnsi" w:hAnsiTheme="minorHAnsi"/>
      <w:sz w:val="20"/>
    </w:rPr>
  </w:style>
  <w:style w:type="paragraph" w:styleId="26">
    <w:name w:val="index heading"/>
    <w:basedOn w:val="1"/>
    <w:next w:val="27"/>
    <w:semiHidden/>
    <w:qFormat/>
    <w:uiPriority w:val="0"/>
  </w:style>
  <w:style w:type="paragraph" w:styleId="27">
    <w:name w:val="index 1"/>
    <w:basedOn w:val="1"/>
    <w:next w:val="1"/>
    <w:semiHidden/>
    <w:qFormat/>
    <w:uiPriority w:val="0"/>
    <w:rPr>
      <w:rFonts w:ascii="仿宋_GB2312" w:eastAsia="仿宋_GB2312"/>
      <w:b/>
      <w:sz w:val="32"/>
    </w:rPr>
  </w:style>
  <w:style w:type="paragraph" w:styleId="28">
    <w:name w:val="toc 6"/>
    <w:basedOn w:val="1"/>
    <w:next w:val="1"/>
    <w:semiHidden/>
    <w:qFormat/>
    <w:uiPriority w:val="0"/>
    <w:pPr>
      <w:ind w:left="1050"/>
      <w:jc w:val="left"/>
    </w:pPr>
    <w:rPr>
      <w:rFonts w:asciiTheme="minorHAnsi" w:hAnsiTheme="minorHAnsi"/>
      <w:sz w:val="20"/>
    </w:rPr>
  </w:style>
  <w:style w:type="paragraph" w:styleId="29">
    <w:name w:val="toc 2"/>
    <w:basedOn w:val="1"/>
    <w:next w:val="1"/>
    <w:qFormat/>
    <w:uiPriority w:val="39"/>
    <w:pPr>
      <w:tabs>
        <w:tab w:val="right" w:leader="dot" w:pos="10194"/>
      </w:tabs>
      <w:spacing w:before="120"/>
      <w:ind w:left="210"/>
      <w:jc w:val="left"/>
    </w:pPr>
    <w:rPr>
      <w:bCs/>
      <w:i/>
      <w:szCs w:val="18"/>
    </w:rPr>
  </w:style>
  <w:style w:type="paragraph" w:styleId="30">
    <w:name w:val="toc 9"/>
    <w:basedOn w:val="1"/>
    <w:next w:val="1"/>
    <w:semiHidden/>
    <w:qFormat/>
    <w:uiPriority w:val="0"/>
    <w:pPr>
      <w:ind w:left="1680"/>
      <w:jc w:val="left"/>
    </w:pPr>
    <w:rPr>
      <w:rFonts w:asciiTheme="minorHAnsi" w:hAnsiTheme="minorHAnsi"/>
      <w:sz w:val="20"/>
    </w:rPr>
  </w:style>
  <w:style w:type="paragraph" w:styleId="31">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32">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33">
    <w:name w:val="Title"/>
    <w:basedOn w:val="1"/>
    <w:next w:val="1"/>
    <w:qFormat/>
    <w:uiPriority w:val="0"/>
    <w:pPr>
      <w:spacing w:before="240" w:after="60"/>
      <w:ind w:firstLine="883" w:firstLineChars="200"/>
      <w:jc w:val="center"/>
      <w:outlineLvl w:val="0"/>
    </w:pPr>
    <w:rPr>
      <w:rFonts w:cs="Arial"/>
      <w:b/>
      <w:sz w:val="44"/>
      <w:szCs w:val="32"/>
    </w:rPr>
  </w:style>
  <w:style w:type="character" w:styleId="35">
    <w:name w:val="Strong"/>
    <w:basedOn w:val="34"/>
    <w:qFormat/>
    <w:uiPriority w:val="22"/>
    <w:rPr>
      <w:b/>
    </w:rPr>
  </w:style>
  <w:style w:type="character" w:styleId="36">
    <w:name w:val="page number"/>
    <w:basedOn w:val="34"/>
    <w:qFormat/>
    <w:uiPriority w:val="0"/>
  </w:style>
  <w:style w:type="character" w:styleId="37">
    <w:name w:val="HTML Typewriter"/>
    <w:basedOn w:val="34"/>
    <w:unhideWhenUsed/>
    <w:qFormat/>
    <w:uiPriority w:val="99"/>
    <w:rPr>
      <w:rFonts w:ascii="宋体" w:hAnsi="宋体" w:eastAsia="宋体" w:cs="宋体"/>
      <w:sz w:val="24"/>
      <w:szCs w:val="24"/>
    </w:rPr>
  </w:style>
  <w:style w:type="character" w:styleId="38">
    <w:name w:val="Hyperlink"/>
    <w:basedOn w:val="34"/>
    <w:qFormat/>
    <w:uiPriority w:val="99"/>
  </w:style>
  <w:style w:type="character" w:styleId="39">
    <w:name w:val="HTML Code"/>
    <w:basedOn w:val="34"/>
    <w:unhideWhenUsed/>
    <w:qFormat/>
    <w:uiPriority w:val="99"/>
    <w:rPr>
      <w:rFonts w:ascii="Courier New" w:hAnsi="Courier New"/>
      <w:sz w:val="20"/>
    </w:rPr>
  </w:style>
  <w:style w:type="character" w:styleId="40">
    <w:name w:val="annotation reference"/>
    <w:basedOn w:val="34"/>
    <w:semiHidden/>
    <w:qFormat/>
    <w:uiPriority w:val="0"/>
    <w:rPr>
      <w:sz w:val="21"/>
      <w:szCs w:val="21"/>
    </w:rPr>
  </w:style>
  <w:style w:type="table" w:styleId="42">
    <w:name w:val="Table Grid"/>
    <w:basedOn w:val="41"/>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customStyle="1" w:styleId="43">
    <w:name w:val="目录2"/>
    <w:basedOn w:val="3"/>
    <w:next w:val="1"/>
    <w:qFormat/>
    <w:uiPriority w:val="0"/>
    <w:pPr>
      <w:keepNext w:val="0"/>
      <w:numPr>
        <w:ilvl w:val="0"/>
        <w:numId w:val="0"/>
      </w:numPr>
      <w:tabs>
        <w:tab w:val="right" w:leader="dot" w:pos="8640"/>
      </w:tabs>
      <w:adjustRightInd w:val="0"/>
      <w:spacing w:after="120"/>
      <w:textAlignment w:val="baseline"/>
      <w:outlineLvl w:val="9"/>
    </w:pPr>
    <w:rPr>
      <w:rFonts w:ascii="宋体" w:eastAsia="宋体"/>
      <w:kern w:val="0"/>
    </w:rPr>
  </w:style>
  <w:style w:type="paragraph" w:customStyle="1" w:styleId="44">
    <w:name w:val="普通正文"/>
    <w:basedOn w:val="1"/>
    <w:qFormat/>
    <w:uiPriority w:val="0"/>
    <w:pPr>
      <w:adjustRightInd w:val="0"/>
      <w:spacing w:before="100"/>
      <w:textAlignment w:val="baseline"/>
    </w:pPr>
    <w:rPr>
      <w:rFonts w:ascii="宋体"/>
      <w:kern w:val="0"/>
      <w:sz w:val="24"/>
    </w:rPr>
  </w:style>
  <w:style w:type="paragraph" w:customStyle="1" w:styleId="45">
    <w:name w:val="项目"/>
    <w:basedOn w:val="1"/>
    <w:qFormat/>
    <w:uiPriority w:val="0"/>
    <w:pPr>
      <w:adjustRightInd w:val="0"/>
      <w:spacing w:before="100" w:line="288" w:lineRule="auto"/>
      <w:ind w:left="930" w:hanging="425"/>
      <w:jc w:val="left"/>
      <w:textAlignment w:val="baseline"/>
    </w:pPr>
    <w:rPr>
      <w:rFonts w:ascii="Arial"/>
      <w:kern w:val="0"/>
      <w:sz w:val="24"/>
    </w:rPr>
  </w:style>
  <w:style w:type="character" w:customStyle="1" w:styleId="46">
    <w:name w:val="页脚 Char"/>
    <w:basedOn w:val="34"/>
    <w:link w:val="22"/>
    <w:qFormat/>
    <w:uiPriority w:val="99"/>
    <w:rPr>
      <w:kern w:val="2"/>
      <w:sz w:val="18"/>
      <w:szCs w:val="18"/>
    </w:rPr>
  </w:style>
  <w:style w:type="paragraph" w:customStyle="1" w:styleId="47">
    <w:name w:val="List Paragraph"/>
    <w:basedOn w:val="1"/>
    <w:qFormat/>
    <w:uiPriority w:val="34"/>
    <w:pPr>
      <w:ind w:firstLine="420" w:firstLineChars="200"/>
    </w:pPr>
  </w:style>
  <w:style w:type="paragraph" w:customStyle="1" w:styleId="48">
    <w:name w:val="样式 样式 样式 正文缩进 + 首行缩进:  1.75 字符 + 首行缩进:  1.75 字符 段前: 0.5 行 段后: 0...."/>
    <w:basedOn w:val="1"/>
    <w:qFormat/>
    <w:uiPriority w:val="0"/>
    <w:pPr>
      <w:ind w:firstLine="175" w:firstLineChars="175"/>
    </w:pPr>
    <w:rPr>
      <w:rFonts w:cs="宋体"/>
    </w:rPr>
  </w:style>
  <w:style w:type="character" w:customStyle="1" w:styleId="49">
    <w:name w:val="apple-style-span"/>
    <w:basedOn w:val="34"/>
    <w:qFormat/>
    <w:uiPriority w:val="0"/>
  </w:style>
  <w:style w:type="character" w:customStyle="1" w:styleId="50">
    <w:name w:val="ipa"/>
    <w:basedOn w:val="34"/>
    <w:qFormat/>
    <w:uiPriority w:val="0"/>
  </w:style>
  <w:style w:type="paragraph" w:customStyle="1" w:styleId="51">
    <w:name w:val="TOC Heading"/>
    <w:basedOn w:val="2"/>
    <w:next w:val="1"/>
    <w:unhideWhenUsed/>
    <w:qFormat/>
    <w:uiPriority w:val="39"/>
    <w:pPr>
      <w:keepLines/>
      <w:widowControl/>
      <w:numPr>
        <w:numId w:val="0"/>
      </w:numPr>
      <w:spacing w:before="480" w:line="276" w:lineRule="auto"/>
      <w:outlineLvl w:val="9"/>
    </w:pPr>
    <w:rPr>
      <w:rFonts w:asciiTheme="majorHAnsi" w:hAnsiTheme="majorHAnsi" w:eastAsiaTheme="majorEastAsia" w:cstheme="majorBidi"/>
      <w:bCs/>
      <w:color w:val="366091" w:themeColor="accent1" w:themeShade="BF"/>
      <w:kern w:val="0"/>
      <w:szCs w:val="28"/>
    </w:rPr>
  </w:style>
  <w:style w:type="character" w:customStyle="1" w:styleId="52">
    <w:name w:val="页眉 Char"/>
    <w:basedOn w:val="34"/>
    <w:link w:val="23"/>
    <w:qFormat/>
    <w:uiPriority w:val="0"/>
    <w:rPr>
      <w:rFonts w:ascii="微软雅黑" w:hAnsi="微软雅黑" w:eastAsia="微软雅黑"/>
      <w:kern w:val="2"/>
      <w:sz w:val="18"/>
    </w:rPr>
  </w:style>
  <w:style w:type="character" w:customStyle="1" w:styleId="53">
    <w:name w:val="标题 1 Char"/>
    <w:link w:val="2"/>
    <w:qFormat/>
    <w:uiPriority w:val="0"/>
    <w:rPr>
      <w:b/>
      <w:sz w:val="28"/>
    </w:rPr>
  </w:style>
  <w:style w:type="character" w:customStyle="1" w:styleId="54">
    <w:name w:val="标题 2 Char"/>
    <w:link w:val="3"/>
    <w:qFormat/>
    <w:uiPriority w:val="0"/>
    <w:rPr>
      <w:sz w:val="24"/>
      <w:szCs w:val="21"/>
    </w:rPr>
  </w:style>
  <w:style w:type="character" w:customStyle="1" w:styleId="55">
    <w:name w:val="标题 3 Char"/>
    <w:link w:val="4"/>
    <w:qFormat/>
    <w:uiPriority w:val="0"/>
    <w:rPr>
      <w:bCs/>
      <w:sz w:val="21"/>
      <w:szCs w:val="32"/>
    </w:rPr>
  </w:style>
  <w:style w:type="character" w:customStyle="1" w:styleId="56">
    <w:name w:val="target"/>
    <w:basedOn w:val="34"/>
    <w:qFormat/>
    <w:uiPriority w:val="0"/>
    <w:rPr>
      <w:shd w:val="clear" w:fill="FFFFBB"/>
    </w:rPr>
  </w:style>
  <w:style w:type="character" w:customStyle="1" w:styleId="57">
    <w:name w:val="hint"/>
    <w:basedOn w:val="34"/>
    <w:qFormat/>
    <w:uiPriority w:val="0"/>
    <w:rPr>
      <w:i/>
      <w:color w:val="666666"/>
      <w:sz w:val="20"/>
      <w:szCs w:val="20"/>
    </w:rPr>
  </w:style>
  <w:style w:type="character" w:customStyle="1" w:styleId="58">
    <w:name w:val="system-message"/>
    <w:basedOn w:val="34"/>
    <w:qFormat/>
    <w:uiPriority w:val="0"/>
    <w:rPr>
      <w:shd w:val="clear" w:fill="FFDDCC"/>
    </w:rPr>
  </w:style>
  <w:style w:type="character" w:customStyle="1" w:styleId="59">
    <w:name w:val="recover"/>
    <w:basedOn w:val="34"/>
    <w:qFormat/>
    <w:uiPriority w:val="0"/>
    <w:rPr>
      <w:bdr w:val="single" w:color="auto" w:sz="6" w:space="0"/>
      <w:shd w:val="clear" w:fill="F7F7F7"/>
    </w:rPr>
  </w:style>
  <w:style w:type="character" w:customStyle="1" w:styleId="60">
    <w:name w:val="hint1"/>
    <w:basedOn w:val="34"/>
    <w:qFormat/>
    <w:uiPriority w:val="0"/>
    <w:rPr>
      <w:i/>
      <w:color w:val="666666"/>
      <w:sz w:val="20"/>
      <w:szCs w:val="20"/>
    </w:rPr>
  </w:style>
  <w:style w:type="character" w:customStyle="1" w:styleId="61">
    <w:name w:val="foldable"/>
    <w:basedOn w:val="34"/>
    <w:qFormat/>
    <w:uiPriority w:val="0"/>
    <w:rPr>
      <w:vanish/>
    </w:rPr>
  </w:style>
  <w:style w:type="character" w:customStyle="1" w:styleId="62">
    <w:name w:val="trac-print"/>
    <w:basedOn w:val="34"/>
    <w:qFormat/>
    <w:uiPriority w:val="0"/>
    <w:rPr>
      <w:vanish/>
    </w:rPr>
  </w:style>
  <w:style w:type="character" w:customStyle="1" w:styleId="63">
    <w:name w:val="nth-child(2)"/>
    <w:basedOn w:val="34"/>
    <w:qFormat/>
    <w:uiPriority w:val="0"/>
  </w:style>
  <w:style w:type="character" w:customStyle="1" w:styleId="64">
    <w:name w:val="milestone-dot"/>
    <w:basedOn w:val="34"/>
    <w:qFormat/>
    <w:uiPriority w:val="0"/>
  </w:style>
  <w:style w:type="character" w:customStyle="1" w:styleId="65">
    <w:name w:val="type"/>
    <w:basedOn w:val="34"/>
    <w:qFormat/>
    <w:uiPriority w:val="0"/>
    <w:rPr>
      <w:bdr w:val="single" w:color="DDDDDD" w:sz="6" w:space="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4ACF6A-4B8F-49C0-B7EE-C72C28CBCDB6}">
  <ds:schemaRefs/>
</ds:datastoreItem>
</file>

<file path=docProps/app.xml><?xml version="1.0" encoding="utf-8"?>
<Properties xmlns="http://schemas.openxmlformats.org/officeDocument/2006/extended-properties" xmlns:vt="http://schemas.openxmlformats.org/officeDocument/2006/docPropsVTypes">
  <Template>9000项目视频模块概要设计说明.dotx</Template>
  <Company>ZSD</Company>
  <Pages>34</Pages>
  <Words>3865</Words>
  <Characters>22033</Characters>
  <Lines>183</Lines>
  <Paragraphs>51</Paragraphs>
  <ScaleCrop>false</ScaleCrop>
  <LinksUpToDate>false</LinksUpToDate>
  <CharactersWithSpaces>25847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2008-12-03T08:31:00Z</dcterms:created>
  <dc:creator>xwli</dc:creator>
  <cp:lastModifiedBy>merlin</cp:lastModifiedBy>
  <cp:lastPrinted>2001-05-15T08:27:00Z</cp:lastPrinted>
  <dcterms:modified xsi:type="dcterms:W3CDTF">2017-09-30T06:22:11Z</dcterms:modified>
  <dc:title>                                                                     </dc:title>
  <cp:revision>1795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